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9A1428" w:rsidRPr="009A1428" w14:paraId="5C88134B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8F2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A6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901CC9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901FB" w14:textId="77777777" w:rsidR="009A1428" w:rsidRPr="009A1428" w:rsidRDefault="008A2B1A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DCF0" w14:textId="194B9A29" w:rsidR="009A1428" w:rsidRPr="009A1428" w:rsidRDefault="008A2B1A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3F1BD9" w:rsidRPr="003F1BD9" w14:paraId="1DA98EEA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6C51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2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7FA17505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6F2B" w14:textId="5EFC0790" w:rsidR="00891E0C" w:rsidRPr="009A1428" w:rsidRDefault="00AE28F2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AE28F2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Monday, August 7, 2023</w:t>
            </w:r>
          </w:p>
        </w:tc>
      </w:tr>
      <w:tr w:rsidR="00891E0C" w:rsidRPr="003F1BD9" w14:paraId="2FA65810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4E0E" w14:textId="1D62E898" w:rsidR="00891E0C" w:rsidRPr="009A1428" w:rsidRDefault="004D2E4E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Waterfront Hotel to Ben Davis High School</w:t>
            </w:r>
          </w:p>
        </w:tc>
      </w:tr>
      <w:tr w:rsidR="00891E0C" w:rsidRPr="003F1BD9" w14:paraId="10A035BE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D23B9" w14:textId="77777777" w:rsidR="00891E0C" w:rsidRPr="003F1BD9" w:rsidRDefault="00891E0C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3F1BD9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XX</w:t>
            </w: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7D43270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A831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373E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9CA83BA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43D59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09832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2B60C2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A9A48D0" w14:textId="77777777" w:rsidR="009B5B67" w:rsidRPr="009B5B67" w:rsidRDefault="009B5B67" w:rsidP="009B5B6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B6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Waterfront Hotel</w:t>
            </w:r>
          </w:p>
          <w:p w14:paraId="0BE852CB" w14:textId="77777777" w:rsidR="009B5B67" w:rsidRPr="009B5B67" w:rsidRDefault="009B5B67" w:rsidP="009B5B6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B6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2930 Waterfront Parkway West Drive</w:t>
            </w:r>
          </w:p>
          <w:p w14:paraId="292C4F10" w14:textId="6ABCF9B4" w:rsidR="009A1428" w:rsidRPr="009A1428" w:rsidRDefault="009B5B67" w:rsidP="009B5B6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B6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Indianapolis, IN 46214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F188C21" w14:textId="77777777" w:rsidR="004D2E4E" w:rsidRDefault="004D2E4E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D2E4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Ben Davis High School</w:t>
            </w:r>
          </w:p>
          <w:p w14:paraId="1DD0D958" w14:textId="77777777" w:rsidR="004D2E4E" w:rsidRDefault="004D2E4E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D2E4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1200 N Girls School Rd</w:t>
            </w:r>
          </w:p>
          <w:p w14:paraId="23E1E025" w14:textId="54D8D785" w:rsidR="009A1428" w:rsidRPr="009A1428" w:rsidRDefault="004D2E4E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D2E4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Indianapolis, IN 46214</w:t>
            </w:r>
          </w:p>
        </w:tc>
      </w:tr>
      <w:tr w:rsidR="009A1428" w:rsidRPr="009A1428" w14:paraId="3F9CCDE5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A0A32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42D0EC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545B847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D93AFB7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5C90468" w14:textId="01D63106" w:rsidR="009A1428" w:rsidRPr="003F1BD9" w:rsidRDefault="00943150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4315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123586C" wp14:editId="72A11661">
                  <wp:extent cx="3686175" cy="3929706"/>
                  <wp:effectExtent l="0" t="0" r="0" b="0"/>
                  <wp:docPr id="8376794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67947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0617" cy="3945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6C24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047498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9DB8014" w14:textId="469656A7" w:rsidR="009A1428" w:rsidRPr="003F1BD9" w:rsidRDefault="00EB0F9C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B0F9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087270D" wp14:editId="718CCBB8">
                  <wp:extent cx="3790951" cy="1968256"/>
                  <wp:effectExtent l="0" t="0" r="0" b="0"/>
                  <wp:docPr id="1508095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09536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345" cy="1987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57350" w14:textId="77777777" w:rsidR="009A1428" w:rsidRPr="009A1428" w:rsidRDefault="009A1428" w:rsidP="00EB0F9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47F7A61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EBB4B2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23E8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C039E4C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79869B60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52B33F37" w14:textId="77777777" w:rsidTr="00891E0C">
        <w:trPr>
          <w:trHeight w:val="741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71DC9D27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1D4F4E9" w14:textId="685A2183" w:rsidR="003F1BD9" w:rsidRPr="003F7890" w:rsidRDefault="003F7890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F789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57C15D5" wp14:editId="345E7EDF">
                  <wp:extent cx="3524742" cy="5611008"/>
                  <wp:effectExtent l="0" t="0" r="0" b="8890"/>
                  <wp:docPr id="1402295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2953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5611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44C63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9EC8282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C048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7BDE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0806E61E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157954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7D694FC2" w14:textId="77777777" w:rsidTr="00891E0C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8D215B6" w14:textId="77777777" w:rsidR="00657E77" w:rsidRPr="00657E77" w:rsidRDefault="00657E77" w:rsidP="00657E7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E97D167" w14:textId="77777777" w:rsidR="00657E77" w:rsidRPr="007E0D07" w:rsidRDefault="00657E77" w:rsidP="00657E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E0D0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Take Waterfront Pkwy W Dr to Crawfordsville Rd</w:t>
            </w:r>
          </w:p>
          <w:p w14:paraId="01493C55" w14:textId="77777777" w:rsidR="00657E77" w:rsidRPr="00657E77" w:rsidRDefault="00657E77" w:rsidP="00657E7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C67446A" w14:textId="2F9AA855" w:rsidR="00657E77" w:rsidRPr="00657E77" w:rsidRDefault="00725E7C" w:rsidP="00A27DC0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Out of the hotel lot, t</w:t>
            </w:r>
            <w:r w:rsidR="00657E77" w:rsidRPr="00657E7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urn right onto Waterfront Pkwy W Dr</w:t>
            </w:r>
          </w:p>
          <w:p w14:paraId="0C26628D" w14:textId="77777777" w:rsidR="00657E77" w:rsidRPr="00657E77" w:rsidRDefault="00657E77" w:rsidP="00657E7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79F7511" w14:textId="77777777" w:rsidR="00657E77" w:rsidRPr="00A27DC0" w:rsidRDefault="00657E77" w:rsidP="00657E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27DC0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Drive along N Girls School Rd</w:t>
            </w:r>
          </w:p>
          <w:p w14:paraId="7B5AEFB4" w14:textId="77777777" w:rsidR="00657E77" w:rsidRPr="00657E77" w:rsidRDefault="00657E77" w:rsidP="00657E7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4A5DE7B" w14:textId="6F084C41" w:rsidR="00657E77" w:rsidRPr="00657E77" w:rsidRDefault="00657E77" w:rsidP="00524301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57E7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Crawfordsville Rd</w:t>
            </w:r>
            <w:r w:rsidR="0052430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for </w:t>
            </w:r>
            <w:r w:rsidRPr="00657E7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0.3 mi</w:t>
            </w:r>
          </w:p>
          <w:p w14:paraId="2FD1B543" w14:textId="62C52222" w:rsidR="00657E77" w:rsidRPr="00657E77" w:rsidRDefault="00657E77" w:rsidP="00524301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57E7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N Girls School Rd</w:t>
            </w:r>
            <w:r w:rsidR="0052430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for </w:t>
            </w:r>
            <w:r w:rsidRPr="00657E7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1.3 mi</w:t>
            </w:r>
          </w:p>
          <w:p w14:paraId="4C8F829F" w14:textId="77777777" w:rsidR="00657E77" w:rsidRPr="00657E77" w:rsidRDefault="00657E77" w:rsidP="00657E7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892F7CA" w14:textId="383E1846" w:rsidR="00657E77" w:rsidRPr="00524301" w:rsidRDefault="00524301" w:rsidP="00657E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24301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Enter school lot on the right</w:t>
            </w:r>
          </w:p>
          <w:p w14:paraId="7938CBAF" w14:textId="77777777" w:rsidR="00657E77" w:rsidRDefault="00657E77" w:rsidP="00657E7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2EAE779" w14:textId="74D45175" w:rsidR="00657E77" w:rsidRDefault="003B4C43" w:rsidP="00CD1B5E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Past Carlsen Ave, t</w:t>
            </w:r>
            <w:r w:rsidR="00657E77" w:rsidRPr="00657E7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urn right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into the school lot</w:t>
            </w:r>
          </w:p>
          <w:p w14:paraId="63CB16B6" w14:textId="4B2F6D56" w:rsidR="003B4C43" w:rsidRPr="00657E77" w:rsidRDefault="00CD1B5E" w:rsidP="00CD1B5E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Proceed to stadium</w:t>
            </w:r>
          </w:p>
          <w:p w14:paraId="4180315D" w14:textId="77777777" w:rsidR="003F7890" w:rsidRDefault="003F7890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BB6C326" w14:textId="77777777" w:rsidR="003F7890" w:rsidRPr="009A1428" w:rsidRDefault="003F7890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932DD77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C6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952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2BD1422D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0D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37B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CBE89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7D2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517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B31AE3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8D8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91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F1B2346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6F24FFBB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7397D3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62947342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416A3AF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ED"/>
    <w:rsid w:val="003B4C43"/>
    <w:rsid w:val="003F1BD9"/>
    <w:rsid w:val="003F7890"/>
    <w:rsid w:val="004D2E4E"/>
    <w:rsid w:val="00524301"/>
    <w:rsid w:val="00657E77"/>
    <w:rsid w:val="00725E7C"/>
    <w:rsid w:val="00757AED"/>
    <w:rsid w:val="007E0D07"/>
    <w:rsid w:val="008260D2"/>
    <w:rsid w:val="00891E0C"/>
    <w:rsid w:val="008A2B1A"/>
    <w:rsid w:val="009302C5"/>
    <w:rsid w:val="00943150"/>
    <w:rsid w:val="009A1428"/>
    <w:rsid w:val="009B5B67"/>
    <w:rsid w:val="00A27DC0"/>
    <w:rsid w:val="00AE28F2"/>
    <w:rsid w:val="00B64192"/>
    <w:rsid w:val="00CD1B5E"/>
    <w:rsid w:val="00EB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8D13"/>
  <w15:chartTrackingRefBased/>
  <w15:docId w15:val="{B29497B7-EF4B-4BBE-A1E1-7FECF739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/8-7/h2r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ichdrichd.github.io/BDFleet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17</cp:revision>
  <dcterms:created xsi:type="dcterms:W3CDTF">2023-06-23T02:46:00Z</dcterms:created>
  <dcterms:modified xsi:type="dcterms:W3CDTF">2023-08-05T17:53:00Z</dcterms:modified>
</cp:coreProperties>
</file>