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C9704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2616400D" w:rsidR="009A1428" w:rsidRPr="009A1428" w:rsidRDefault="00C9704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r>
              <w:fldChar w:fldCharType="begin"/>
            </w:r>
            <w:r>
              <w:instrText>HYPERLINK "https://richdrichd.github.io/BDFleet/7-1/h2s.pdf" \t "_parent"</w:instrText>
            </w:r>
            <w:r>
              <w:fldChar w:fldCharType="separate"/>
            </w:r>
            <w:r w:rsidR="009A1428" w:rsidRPr="009A1428"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Download PDF Version</w:t>
            </w:r>
            <w:r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fldChar w:fldCharType="end"/>
            </w:r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03DC1B49" w:rsidR="00891E0C" w:rsidRPr="009A1428" w:rsidRDefault="001C3BB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C3BB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Saturday, July 1,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3F667E56" w:rsidR="00891E0C" w:rsidRPr="009A1428" w:rsidRDefault="0012558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2558D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Dana Hills HS to Longhorn Stadium at Rancho Buena Vista H.S.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0D4D8E0F" w:rsidR="00891E0C" w:rsidRPr="003F1BD9" w:rsidRDefault="000B3C8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26130D1" w14:textId="77777777" w:rsidR="005906C2" w:rsidRPr="005906C2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Hills HS</w:t>
            </w:r>
          </w:p>
          <w:p w14:paraId="759AB47D" w14:textId="77777777" w:rsidR="005906C2" w:rsidRPr="005906C2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33333 Golden Lantern</w:t>
            </w:r>
          </w:p>
          <w:p w14:paraId="292C4F10" w14:textId="4B0B1532" w:rsidR="009A1428" w:rsidRPr="009A1428" w:rsidRDefault="005906C2" w:rsidP="005906C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906C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Dana Point, CA 92629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CBBC47" w14:textId="77777777" w:rsidR="00EA60F2" w:rsidRPr="00EA60F2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Longhorn Stadium at Rancho Buena Vista H.S.</w:t>
            </w:r>
          </w:p>
          <w:p w14:paraId="6A02DD09" w14:textId="77777777" w:rsidR="00EA60F2" w:rsidRPr="00EA60F2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1601 Longhorn Drive</w:t>
            </w:r>
          </w:p>
          <w:p w14:paraId="23E1E025" w14:textId="0AE69C2E" w:rsidR="009A1428" w:rsidRPr="009A1428" w:rsidRDefault="00EA60F2" w:rsidP="00EA60F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A60F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Vista, CA 92081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0D74A1D6" w:rsidR="009A1428" w:rsidRPr="003F1BD9" w:rsidRDefault="00EF2EF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CB2DB86" wp14:editId="09A4AC5A">
                  <wp:extent cx="3314700" cy="2733675"/>
                  <wp:effectExtent l="0" t="0" r="0" b="9525"/>
                  <wp:docPr id="682136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73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EF2EFA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268BF2D7" w:rsidR="009A1428" w:rsidRPr="003F1BD9" w:rsidRDefault="00EF2EFA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CE4F448" wp14:editId="4A1519CF">
                  <wp:extent cx="2847975" cy="2895600"/>
                  <wp:effectExtent l="0" t="0" r="9525" b="0"/>
                  <wp:docPr id="1690251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89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236F0A81" w14:textId="0F4B032B" w:rsidR="003F1BD9" w:rsidRPr="003F1BD9" w:rsidRDefault="002A1602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B487C76" wp14:editId="0E9899A5">
                  <wp:extent cx="5514975" cy="4572000"/>
                  <wp:effectExtent l="0" t="0" r="9525" b="0"/>
                  <wp:docPr id="13867346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108A527" w14:textId="77777777" w:rsid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694E81" w14:textId="5A574541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Golden Lantern to CA-1 S</w:t>
            </w:r>
          </w:p>
          <w:p w14:paraId="75F567C7" w14:textId="37057989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29B30FB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east on Acapulco Dr for 0.1 mi</w:t>
            </w:r>
          </w:p>
          <w:p w14:paraId="76B2F867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Golden Lantern for 0.8 </w:t>
            </w:r>
            <w:proofErr w:type="gramStart"/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AF084D9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CA-1 N</w:t>
            </w:r>
          </w:p>
          <w:p w14:paraId="0825555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straight to stay on CA-1 N</w:t>
            </w:r>
          </w:p>
          <w:p w14:paraId="1B48DD81" w14:textId="68143B7B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87040C3" w14:textId="77777777" w:rsid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56655FC" w14:textId="23B4C181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I-5 S and CA-78 E to Ronald Packard Pkwy and S Melrose Dr in Vista</w:t>
            </w:r>
          </w:p>
          <w:p w14:paraId="51FD8042" w14:textId="6B3ADF28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52E4A68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 CA-1 S for 0.8 </w:t>
            </w:r>
            <w:proofErr w:type="gramStart"/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BE936D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merge onto I-5 S for 28.1 </w:t>
            </w:r>
            <w:proofErr w:type="gramStart"/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CEAE09B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51B for CA-78/Vista Way toward Escondido</w:t>
            </w:r>
          </w:p>
          <w:p w14:paraId="79B75ABE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 and merge onto CA-78 E/Ronald Packard Pkwy for 5.7 </w:t>
            </w:r>
            <w:proofErr w:type="gramStart"/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A213352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6A for Melrose Dr</w:t>
            </w:r>
          </w:p>
          <w:p w14:paraId="36BA93DA" w14:textId="4C8FFCF0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C6DB7A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S Melrose Dr to Longhorn Dr</w:t>
            </w:r>
          </w:p>
          <w:p w14:paraId="1DDEA386" w14:textId="4AE76352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1341B1C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S Melrose Dr for 2.2 </w:t>
            </w:r>
            <w:proofErr w:type="gramStart"/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700A2F7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Longhorn Dr</w:t>
            </w:r>
          </w:p>
          <w:p w14:paraId="7E78B47F" w14:textId="77777777" w:rsidR="00E201A3" w:rsidRPr="00E201A3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Show site ahead on the left 0.2 </w:t>
            </w:r>
            <w:proofErr w:type="gramStart"/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9077D2A" w14:textId="77777777" w:rsidR="003F1BD9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201A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lot attendants as directed.</w:t>
            </w:r>
          </w:p>
          <w:p w14:paraId="0BB6C326" w14:textId="77B15E79" w:rsidR="00E201A3" w:rsidRPr="009A1428" w:rsidRDefault="00E201A3" w:rsidP="00E201A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B3C80"/>
    <w:rsid w:val="0012558D"/>
    <w:rsid w:val="001C3BBC"/>
    <w:rsid w:val="002A1602"/>
    <w:rsid w:val="003F1BD9"/>
    <w:rsid w:val="005906C2"/>
    <w:rsid w:val="00757AED"/>
    <w:rsid w:val="00891E0C"/>
    <w:rsid w:val="009A1428"/>
    <w:rsid w:val="00A848C7"/>
    <w:rsid w:val="00B64192"/>
    <w:rsid w:val="00C97048"/>
    <w:rsid w:val="00E201A3"/>
    <w:rsid w:val="00EA60F2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ichdrichd.github.io/BDFleet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11</cp:revision>
  <dcterms:created xsi:type="dcterms:W3CDTF">2023-06-23T02:46:00Z</dcterms:created>
  <dcterms:modified xsi:type="dcterms:W3CDTF">2023-07-01T17:50:00Z</dcterms:modified>
</cp:coreProperties>
</file>