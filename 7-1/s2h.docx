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3020BAA6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5D7FE400" w:rsidR="00891E0C" w:rsidRPr="009A1428" w:rsidRDefault="00012BF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12BF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1,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18A30DEF" w:rsidR="00891E0C" w:rsidRPr="009A1428" w:rsidRDefault="00504BD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04BD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Longhorn Stadium at Rancho Buena Vista H.S.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Pr="00504BD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Dana Hills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74A06C0" w:rsidR="00891E0C" w:rsidRPr="003F1BD9" w:rsidRDefault="00504BD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7E3BFF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Longhorn Stadium at Rancho Buena Vista H.S.</w:t>
            </w:r>
          </w:p>
          <w:p w14:paraId="21D08B17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1601 Longhorn Drive</w:t>
            </w:r>
          </w:p>
          <w:p w14:paraId="01389CE1" w14:textId="5874C8F2" w:rsidR="009A1428" w:rsidRPr="009A1428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Vista, CA 92081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7ABCEC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Hills HS</w:t>
            </w:r>
          </w:p>
          <w:p w14:paraId="3EAE85F9" w14:textId="77777777" w:rsidR="009D41B5" w:rsidRPr="009D41B5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33333 Golden Lantern</w:t>
            </w:r>
          </w:p>
          <w:p w14:paraId="73E71424" w14:textId="48566BF0" w:rsidR="009A1428" w:rsidRPr="009A1428" w:rsidRDefault="009D41B5" w:rsidP="009D41B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41B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Point, CA 92629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4C58BE55" w:rsidR="009A1428" w:rsidRPr="003F1BD9" w:rsidRDefault="00B24EA1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F08B169" wp14:editId="618527E7">
                  <wp:extent cx="2847975" cy="2895600"/>
                  <wp:effectExtent l="0" t="0" r="9525" b="0"/>
                  <wp:docPr id="11205302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89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0A882C45" w:rsidR="009A1428" w:rsidRPr="003F1BD9" w:rsidRDefault="0086737D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1707BE" wp14:editId="7F90D218">
                  <wp:extent cx="3314700" cy="2733675"/>
                  <wp:effectExtent l="0" t="0" r="0" b="9525"/>
                  <wp:docPr id="1906665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73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3BCEEDC8" w:rsidR="003F1BD9" w:rsidRPr="003F1BD9" w:rsidRDefault="00DF225C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BCF74F3" wp14:editId="21365105">
                  <wp:extent cx="5514975" cy="4572000"/>
                  <wp:effectExtent l="0" t="0" r="9525" b="0"/>
                  <wp:docPr id="501814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119F19E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570660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CA-78 W from S Melrose Dr</w:t>
            </w:r>
          </w:p>
          <w:p w14:paraId="744D1828" w14:textId="77777777" w:rsidR="00B51C67" w:rsidRDefault="00B51C67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C4F3FE" w14:textId="4EB441CC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Head northeast on Longhorn Dr toward Promontory Ridge Way for 0.2 mi</w:t>
            </w:r>
          </w:p>
          <w:p w14:paraId="3F74BC3C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S Melrose Dr for 2.3 mi</w:t>
            </w:r>
          </w:p>
          <w:p w14:paraId="7C6623EF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turn left onto W Vista Way</w:t>
            </w:r>
          </w:p>
          <w:p w14:paraId="757D755E" w14:textId="1C966A91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to merge onto CA-78 W toward Oceanside</w:t>
            </w:r>
            <w:r w:rsidR="00B7044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5.5 mi</w:t>
            </w:r>
          </w:p>
          <w:p w14:paraId="4D010CE6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C58BCD4" w14:textId="77777777" w:rsidR="002C1E5C" w:rsidRPr="000C1024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C102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I-5 N to CA-1 N/E Pacific Coast Hwy in Dana Point</w:t>
            </w:r>
          </w:p>
          <w:p w14:paraId="3350F2B9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9071058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1B to merge onto I-5 N toward Los Angeles for 27.6 mi</w:t>
            </w:r>
          </w:p>
          <w:p w14:paraId="3F0ACF2B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79 to merge onto CA-1 N/E Pacific Coast Hwy for 0.7 mi</w:t>
            </w:r>
          </w:p>
          <w:p w14:paraId="3989A6ED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0D5B7D9" w14:textId="77777777" w:rsidR="002C1E5C" w:rsidRPr="000C1024" w:rsidRDefault="002C1E5C" w:rsidP="002C1E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C102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 CA-1 N/E Pacific Coast Hwy. Drive to Acapulco Dr</w:t>
            </w:r>
          </w:p>
          <w:p w14:paraId="23548101" w14:textId="77777777" w:rsidR="002C1E5C" w:rsidRPr="002C1E5C" w:rsidRDefault="002C1E5C" w:rsidP="002C1E5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E5C765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CA-1 N/E Pacific Coast Hwy for 1.5 mi</w:t>
            </w:r>
          </w:p>
          <w:p w14:paraId="391F6B32" w14:textId="77777777" w:rsidR="002C1E5C" w:rsidRP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Golden Lantern </w:t>
            </w:r>
          </w:p>
          <w:p w14:paraId="6317198C" w14:textId="77777777" w:rsidR="002C1E5C" w:rsidRDefault="002C1E5C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C1E5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Acapulco Dr</w:t>
            </w:r>
          </w:p>
          <w:p w14:paraId="680C6651" w14:textId="05604099" w:rsidR="00B51C67" w:rsidRPr="009A1428" w:rsidRDefault="00B51C67" w:rsidP="00B51C6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12BFE"/>
    <w:rsid w:val="000C1024"/>
    <w:rsid w:val="002C1E5C"/>
    <w:rsid w:val="003F1BD9"/>
    <w:rsid w:val="00504BD3"/>
    <w:rsid w:val="00606C4E"/>
    <w:rsid w:val="0086737D"/>
    <w:rsid w:val="00891E0C"/>
    <w:rsid w:val="009A1428"/>
    <w:rsid w:val="009D41B5"/>
    <w:rsid w:val="00AE223F"/>
    <w:rsid w:val="00B24EA1"/>
    <w:rsid w:val="00B51C67"/>
    <w:rsid w:val="00B64192"/>
    <w:rsid w:val="00B70446"/>
    <w:rsid w:val="00D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12</cp:revision>
  <dcterms:created xsi:type="dcterms:W3CDTF">2023-06-23T02:45:00Z</dcterms:created>
  <dcterms:modified xsi:type="dcterms:W3CDTF">2023-07-01T17:43:00Z</dcterms:modified>
</cp:coreProperties>
</file>