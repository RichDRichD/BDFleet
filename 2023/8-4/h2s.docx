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C9567C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360FBF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56291647" w:rsidR="009A1428" w:rsidRPr="009A1428" w:rsidRDefault="00360FBF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C9567C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501AF5FC" w:rsidR="00891E0C" w:rsidRPr="009A1428" w:rsidRDefault="0036403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364037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Friday, August 4,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338A6D65" w:rsidR="00891E0C" w:rsidRPr="009A1428" w:rsidRDefault="00726582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726582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Hamburg High School to J Birney Crum Stadium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32904EC2" w:rsidR="00891E0C" w:rsidRPr="003F1BD9" w:rsidRDefault="00360FB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30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C9567C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C9567C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A64C714" w14:textId="77777777" w:rsidR="00726582" w:rsidRPr="00726582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Hamburg High School</w:t>
            </w:r>
          </w:p>
          <w:p w14:paraId="37363437" w14:textId="77777777" w:rsidR="00726582" w:rsidRPr="00726582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701 Windsor St.</w:t>
            </w:r>
          </w:p>
          <w:p w14:paraId="292C4F10" w14:textId="357DF5AD" w:rsidR="009A1428" w:rsidRPr="009A1428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Hamburg, PA 19526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7B61E30" w14:textId="77777777" w:rsidR="00726582" w:rsidRPr="00726582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J Birney Crum Stadium</w:t>
            </w:r>
          </w:p>
          <w:p w14:paraId="30B0FB51" w14:textId="77777777" w:rsidR="00726582" w:rsidRPr="00726582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Linden St. &amp; 20th Ave.</w:t>
            </w:r>
          </w:p>
          <w:p w14:paraId="23E1E025" w14:textId="10A63123" w:rsidR="009A1428" w:rsidRPr="009A1428" w:rsidRDefault="00726582" w:rsidP="0072658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2658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Allentown, PA 19604</w:t>
            </w:r>
          </w:p>
        </w:tc>
      </w:tr>
      <w:tr w:rsidR="00C9567C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609D35FA" w:rsidR="009A1428" w:rsidRPr="003F1BD9" w:rsidRDefault="009D035B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D035B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A2CAE36" wp14:editId="54D4AA9E">
                  <wp:extent cx="3695700" cy="4179336"/>
                  <wp:effectExtent l="0" t="0" r="0" b="0"/>
                  <wp:docPr id="9319285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9285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79" cy="4192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53389B0D" w:rsidR="009A1428" w:rsidRPr="003F1BD9" w:rsidRDefault="00C8750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8750C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DA116B1" wp14:editId="4347F619">
                  <wp:extent cx="3785930" cy="2152650"/>
                  <wp:effectExtent l="0" t="0" r="5080" b="0"/>
                  <wp:docPr id="16173512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3512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55" cy="2161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D4B2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200FC1">
        <w:trPr>
          <w:trHeight w:val="3652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0A371160" w:rsidR="003F1BD9" w:rsidRPr="003F1BD9" w:rsidRDefault="00C9567C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C9567C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DA24898" wp14:editId="0D8758DB">
                  <wp:extent cx="7667627" cy="1820256"/>
                  <wp:effectExtent l="0" t="0" r="0" b="8890"/>
                  <wp:docPr id="1854470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4700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1796" cy="1847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4A83B59C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D1B07F" w14:textId="77777777" w:rsidR="00AC0647" w:rsidRPr="00B740D4" w:rsidRDefault="00AC0647" w:rsidP="00AC064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740D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I-78 E/US-22 E from N 4th St</w:t>
            </w:r>
          </w:p>
          <w:p w14:paraId="416CB893" w14:textId="5897A14C" w:rsidR="00AC0647" w:rsidRPr="00AC0647" w:rsidRDefault="00AC0647" w:rsidP="00AC064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F1C157" w14:textId="0F259399" w:rsidR="00AC0647" w:rsidRPr="00AC0647" w:rsidRDefault="006E734D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From the school lot, </w:t>
            </w:r>
            <w:r w:rsidR="00F96B1E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</w:t>
            </w:r>
            <w:r w:rsidR="00AC0647"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ead southwest toward Windsor St for 0.2 mi</w:t>
            </w:r>
          </w:p>
          <w:p w14:paraId="0F92DA3C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Windsor St for 0.3 mi</w:t>
            </w:r>
          </w:p>
          <w:p w14:paraId="0FCAE90C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N 4</w:t>
            </w:r>
            <w:r w:rsidRPr="006821D1">
              <w:rPr>
                <w:rFonts w:eastAsia="Times New Roman" w:cstheme="minorHAnsi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St/S Fourth St</w:t>
            </w:r>
          </w:p>
          <w:p w14:paraId="765B3325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to follow N 4</w:t>
            </w:r>
            <w:r w:rsidRPr="006821D1">
              <w:rPr>
                <w:rFonts w:eastAsia="Times New Roman" w:cstheme="minorHAnsi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St for 0.9 mi</w:t>
            </w:r>
          </w:p>
          <w:p w14:paraId="23C5FEB7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I-78 E/US-22 E for 0.2 mi</w:t>
            </w:r>
          </w:p>
          <w:p w14:paraId="3510DA61" w14:textId="77777777" w:rsidR="00AC0647" w:rsidRPr="00AC0647" w:rsidRDefault="00AC0647" w:rsidP="00AC064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29694C7" w14:textId="77777777" w:rsidR="00AC0647" w:rsidRPr="00B740D4" w:rsidRDefault="00AC0647" w:rsidP="00AC064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740D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Follow I-78 E to US-222 N </w:t>
            </w:r>
          </w:p>
          <w:p w14:paraId="45D67274" w14:textId="77777777" w:rsidR="00AC0647" w:rsidRPr="00AC0647" w:rsidRDefault="00AC0647" w:rsidP="00AC064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F1B604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I-78 E/US-22 E for 20.5 mi</w:t>
            </w:r>
          </w:p>
          <w:p w14:paraId="29E0842E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continue on I-78 E for 3.2 mi</w:t>
            </w:r>
          </w:p>
          <w:p w14:paraId="253BB28D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54 for US-222/Hamilton Boulevard for 0.2 mi</w:t>
            </w:r>
          </w:p>
          <w:p w14:paraId="7E3D9CE4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continue toward US-222 N</w:t>
            </w:r>
          </w:p>
          <w:p w14:paraId="5B0AAEAE" w14:textId="77777777" w:rsidR="00AC0647" w:rsidRPr="00AC0647" w:rsidRDefault="00AC0647" w:rsidP="00AC064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3DC376E" w14:textId="77777777" w:rsidR="00AC0647" w:rsidRPr="00B740D4" w:rsidRDefault="00AC0647" w:rsidP="00AC064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740D4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PA-222 N/Hamilton Blvd to Linden St in Allentown</w:t>
            </w:r>
          </w:p>
          <w:p w14:paraId="72475837" w14:textId="77777777" w:rsidR="00AC0647" w:rsidRPr="00AC0647" w:rsidRDefault="00AC0647" w:rsidP="00AC064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6102D58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US-222 N for 0.1 mi</w:t>
            </w:r>
          </w:p>
          <w:p w14:paraId="25A84A15" w14:textId="77777777" w:rsid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PA-222 N/Hamilton Blvd for 3.0 mi</w:t>
            </w:r>
          </w:p>
          <w:p w14:paraId="4C6CC7F6" w14:textId="77777777" w:rsidR="00A470A8" w:rsidRDefault="00A470A8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6FA98EB" w14:textId="44588F50" w:rsidR="00A470A8" w:rsidRPr="00EE288E" w:rsidRDefault="00A470A8" w:rsidP="00B740D4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EE288E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Busses</w:t>
            </w:r>
          </w:p>
          <w:p w14:paraId="604DC67E" w14:textId="4D44A535" w:rsidR="00A470A8" w:rsidRDefault="00EE288E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into Cedar Beach Park</w:t>
            </w:r>
          </w:p>
          <w:p w14:paraId="7B2BF9C0" w14:textId="77777777" w:rsidR="00EE288E" w:rsidRDefault="00EE288E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EB582E0" w14:textId="4C6C6830" w:rsidR="00EE288E" w:rsidRPr="00EE288E" w:rsidRDefault="00EE288E" w:rsidP="00B740D4">
            <w:pPr>
              <w:spacing w:after="0" w:line="240" w:lineRule="auto"/>
              <w:ind w:left="720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EE288E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Trucks</w:t>
            </w:r>
          </w:p>
          <w:p w14:paraId="442EDB8C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18</w:t>
            </w:r>
            <w:r w:rsidRPr="006821D1">
              <w:rPr>
                <w:rFonts w:eastAsia="Times New Roman" w:cstheme="minorHAnsi"/>
                <w:color w:val="000000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St for 0.1 mi</w:t>
            </w:r>
          </w:p>
          <w:p w14:paraId="54A9747B" w14:textId="77777777" w:rsidR="00AC0647" w:rsidRPr="00AC0647" w:rsidRDefault="00AC0647" w:rsidP="00B740D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AC064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Linden St for 0.4 mi</w:t>
            </w:r>
          </w:p>
          <w:p w14:paraId="20404A27" w14:textId="4E64B92C" w:rsidR="00200FC1" w:rsidRDefault="006821D1" w:rsidP="006821D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Lot is straight ahead on Linden St.</w:t>
            </w:r>
          </w:p>
          <w:p w14:paraId="478C9D37" w14:textId="6B368A4A" w:rsidR="006821D1" w:rsidRDefault="006821D1" w:rsidP="006821D1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Follow signs and parking attendants</w:t>
            </w:r>
          </w:p>
          <w:p w14:paraId="33BC60CB" w14:textId="77777777" w:rsidR="00200FC1" w:rsidRDefault="00200FC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200FC1" w:rsidRPr="009A1428" w:rsidRDefault="00200FC1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C9567C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2424E"/>
    <w:rsid w:val="00200FC1"/>
    <w:rsid w:val="00360FBF"/>
    <w:rsid w:val="00364037"/>
    <w:rsid w:val="003F1BD9"/>
    <w:rsid w:val="006821D1"/>
    <w:rsid w:val="006E734D"/>
    <w:rsid w:val="00726582"/>
    <w:rsid w:val="00757AED"/>
    <w:rsid w:val="00891E0C"/>
    <w:rsid w:val="009A1428"/>
    <w:rsid w:val="009D035B"/>
    <w:rsid w:val="00A37BF1"/>
    <w:rsid w:val="00A470A8"/>
    <w:rsid w:val="00AC0647"/>
    <w:rsid w:val="00B64192"/>
    <w:rsid w:val="00B740D4"/>
    <w:rsid w:val="00C8750C"/>
    <w:rsid w:val="00C9567C"/>
    <w:rsid w:val="00EE288E"/>
    <w:rsid w:val="00F9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8-4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34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17</cp:revision>
  <dcterms:created xsi:type="dcterms:W3CDTF">2023-06-23T02:46:00Z</dcterms:created>
  <dcterms:modified xsi:type="dcterms:W3CDTF">2023-08-02T23:25:00Z</dcterms:modified>
</cp:coreProperties>
</file>