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322A7E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22A7E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D72303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3363ED7E" w:rsidR="009A1428" w:rsidRPr="009A1428" w:rsidRDefault="00D72303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22A7E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202D4F9A" w:rsidR="00891E0C" w:rsidRPr="009A1428" w:rsidRDefault="000759DE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759DE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Friday, July 21, 2023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0885803B" w:rsidR="00891E0C" w:rsidRPr="009A1428" w:rsidRDefault="000759DE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759DE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Spring HS to Tomball ISD Stadium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37DA3262" w:rsidR="00891E0C" w:rsidRPr="003F1BD9" w:rsidRDefault="0027784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20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322A7E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22A7E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322A7E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0BB8A07" w14:textId="77777777" w:rsidR="001B6AD6" w:rsidRPr="001B6AD6" w:rsidRDefault="001B6AD6" w:rsidP="001B6AD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6AD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Spring HS</w:t>
            </w:r>
          </w:p>
          <w:p w14:paraId="75AAFA84" w14:textId="77777777" w:rsidR="001B6AD6" w:rsidRPr="001B6AD6" w:rsidRDefault="001B6AD6" w:rsidP="001B6AD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6AD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19428 I-45</w:t>
            </w:r>
          </w:p>
          <w:p w14:paraId="292C4F10" w14:textId="3B59A133" w:rsidR="009A1428" w:rsidRPr="009A1428" w:rsidRDefault="001B6AD6" w:rsidP="001B6AD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6AD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Spring, TX 77373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809F19" w14:textId="77777777" w:rsidR="001B6AD6" w:rsidRPr="001B6AD6" w:rsidRDefault="001B6AD6" w:rsidP="001B6AD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6AD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Tomball ISD Stadium</w:t>
            </w:r>
          </w:p>
          <w:p w14:paraId="65645E18" w14:textId="77777777" w:rsidR="001B6AD6" w:rsidRPr="001B6AD6" w:rsidRDefault="001B6AD6" w:rsidP="001B6AD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6AD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20235 Cypress Rosehill RD</w:t>
            </w:r>
          </w:p>
          <w:p w14:paraId="23E1E025" w14:textId="567A9AA8" w:rsidR="009A1428" w:rsidRPr="009A1428" w:rsidRDefault="001B6AD6" w:rsidP="001B6AD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6AD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Tomball, TX 77377</w:t>
            </w:r>
          </w:p>
        </w:tc>
      </w:tr>
      <w:tr w:rsidR="00322A7E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22A7E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2496C2F8" w:rsidR="009A1428" w:rsidRPr="003F1BD9" w:rsidRDefault="00960ACF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60AC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6C26189" wp14:editId="7CDE384B">
                  <wp:extent cx="3733800" cy="3916148"/>
                  <wp:effectExtent l="0" t="0" r="0" b="8255"/>
                  <wp:docPr id="18531244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1244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693" cy="392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7D9FE124" w:rsidR="009A1428" w:rsidRPr="003F1BD9" w:rsidRDefault="006F6C2E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F6C2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98D1F95" wp14:editId="25B3E25A">
                  <wp:extent cx="3762375" cy="3326882"/>
                  <wp:effectExtent l="0" t="0" r="0" b="6985"/>
                  <wp:docPr id="1609446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4461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634" cy="335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9A1428" w:rsidRPr="009A1428" w:rsidRDefault="009A1428" w:rsidP="00960AC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22A7E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</w:t>
            </w:r>
            <w:proofErr w:type="gramEnd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Route</w:t>
            </w:r>
          </w:p>
        </w:tc>
      </w:tr>
      <w:tr w:rsidR="003F1BD9" w:rsidRPr="003F1BD9" w14:paraId="52B33F37" w14:textId="77777777" w:rsidTr="00D40EBB">
        <w:trPr>
          <w:trHeight w:val="3328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3785CF50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36F0A81" w14:textId="32A9B147" w:rsidR="003F1BD9" w:rsidRPr="003F1BD9" w:rsidRDefault="00322A7E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22A7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302CD68" wp14:editId="1E344779">
                  <wp:extent cx="7594845" cy="1657350"/>
                  <wp:effectExtent l="0" t="0" r="6350" b="0"/>
                  <wp:docPr id="1166732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7322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9205" cy="168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22A7E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84BB975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A72E293" w14:textId="77777777" w:rsidR="005740E7" w:rsidRPr="005740E7" w:rsidRDefault="005740E7" w:rsidP="005740E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740E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out of the school to head north on N Fwy Service Rd for 2.2 </w:t>
            </w:r>
            <w:proofErr w:type="gramStart"/>
            <w:r w:rsidRPr="005740E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446AF027" w14:textId="77777777" w:rsidR="005740E7" w:rsidRPr="005740E7" w:rsidRDefault="005740E7" w:rsidP="005740E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58BDE56" w14:textId="77777777" w:rsidR="005740E7" w:rsidRPr="005740E7" w:rsidRDefault="005740E7" w:rsidP="005740E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740E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straight to stay on N Fwy Service Rd for 0.5 </w:t>
            </w:r>
            <w:proofErr w:type="gramStart"/>
            <w:r w:rsidRPr="005740E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71DD5EBC" w14:textId="77777777" w:rsidR="005740E7" w:rsidRPr="005740E7" w:rsidRDefault="005740E7" w:rsidP="005740E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48835CD" w14:textId="77777777" w:rsidR="005740E7" w:rsidRPr="005740E7" w:rsidRDefault="005740E7" w:rsidP="005740E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740E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left 2 lanes to turn left onto Grand Pkwy for 0.8 </w:t>
            </w:r>
            <w:proofErr w:type="gramStart"/>
            <w:r w:rsidRPr="005740E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0884DBB5" w14:textId="77777777" w:rsidR="005740E7" w:rsidRPr="005740E7" w:rsidRDefault="005740E7" w:rsidP="005740E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BED673F" w14:textId="77777777" w:rsidR="005740E7" w:rsidRPr="005740E7" w:rsidRDefault="005740E7" w:rsidP="005740E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740E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take the ramp onto TX-99 for 15.9 mi    Toll Road</w:t>
            </w:r>
          </w:p>
          <w:p w14:paraId="0D9EDA72" w14:textId="77777777" w:rsidR="005740E7" w:rsidRPr="005740E7" w:rsidRDefault="005740E7" w:rsidP="005740E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22EF2F3" w14:textId="77777777" w:rsidR="005740E7" w:rsidRPr="005740E7" w:rsidRDefault="005740E7" w:rsidP="005740E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740E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the Cypress Rosehill Rd exit for 0.3 mi    Toll Road</w:t>
            </w:r>
          </w:p>
          <w:p w14:paraId="7E2B1C34" w14:textId="77777777" w:rsidR="005740E7" w:rsidRPr="005740E7" w:rsidRDefault="005740E7" w:rsidP="005740E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6E6057A" w14:textId="77777777" w:rsidR="005740E7" w:rsidRPr="005740E7" w:rsidRDefault="005740E7" w:rsidP="005740E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740E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onto Cypress Rosehill Rd for 0.2 </w:t>
            </w:r>
            <w:proofErr w:type="gramStart"/>
            <w:r w:rsidRPr="005740E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0A742AB4" w14:textId="77777777" w:rsidR="005740E7" w:rsidRDefault="005740E7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BB6C326" w14:textId="77777777" w:rsidR="005740E7" w:rsidRPr="009A1428" w:rsidRDefault="005740E7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322A7E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759DE"/>
    <w:rsid w:val="001B6AD6"/>
    <w:rsid w:val="00277841"/>
    <w:rsid w:val="00322A7E"/>
    <w:rsid w:val="003F1BD9"/>
    <w:rsid w:val="00430F0D"/>
    <w:rsid w:val="004946BC"/>
    <w:rsid w:val="004A5883"/>
    <w:rsid w:val="005740E7"/>
    <w:rsid w:val="006F6C2E"/>
    <w:rsid w:val="007223FF"/>
    <w:rsid w:val="00757AED"/>
    <w:rsid w:val="00891E0C"/>
    <w:rsid w:val="00960ACF"/>
    <w:rsid w:val="009A1428"/>
    <w:rsid w:val="00A65586"/>
    <w:rsid w:val="00B64192"/>
    <w:rsid w:val="00D40EBB"/>
    <w:rsid w:val="00D7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21/h2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15</cp:revision>
  <dcterms:created xsi:type="dcterms:W3CDTF">2023-06-23T02:46:00Z</dcterms:created>
  <dcterms:modified xsi:type="dcterms:W3CDTF">2023-07-20T02:31:00Z</dcterms:modified>
</cp:coreProperties>
</file>