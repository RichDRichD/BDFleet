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F75D65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B70E8F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442DB0FC" w:rsidR="009A1428" w:rsidRPr="009A1428" w:rsidRDefault="00B70E8F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273F9D58" w:rsidR="00891E0C" w:rsidRPr="009A1428" w:rsidRDefault="00A027D5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A027D5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Saturday, July 15, 2023</w:t>
            </w:r>
          </w:p>
        </w:tc>
      </w:tr>
      <w:tr w:rsidR="00891E0C" w:rsidRPr="003F1BD9" w14:paraId="0A0F5AEE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46031DC0" w:rsidR="00891E0C" w:rsidRPr="009A1428" w:rsidRDefault="00A027D5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A027D5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Colorado State University Canvas Stadium to Adams City HS</w:t>
            </w:r>
          </w:p>
        </w:tc>
      </w:tr>
      <w:tr w:rsidR="00891E0C" w:rsidRPr="003F1BD9" w14:paraId="0A7AC296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7EB82E7F" w:rsidR="00891E0C" w:rsidRPr="003F1BD9" w:rsidRDefault="000E359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AD159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2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C32D871" w14:textId="77777777" w:rsidR="00A027D5" w:rsidRPr="00A027D5" w:rsidRDefault="00A027D5" w:rsidP="00A027D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027D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Colorado State University Canvas Stadium</w:t>
            </w:r>
          </w:p>
          <w:p w14:paraId="65A62816" w14:textId="77777777" w:rsidR="00A027D5" w:rsidRPr="00A027D5" w:rsidRDefault="00A027D5" w:rsidP="00A027D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027D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751 W. Pitkin St</w:t>
            </w:r>
          </w:p>
          <w:p w14:paraId="01389CE1" w14:textId="325CC74F" w:rsidR="009A1428" w:rsidRPr="009A1428" w:rsidRDefault="00A027D5" w:rsidP="00A027D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027D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Ft. Collins, CO 80521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B41368B" w14:textId="77777777" w:rsidR="00853EFD" w:rsidRPr="00853EFD" w:rsidRDefault="00853EFD" w:rsidP="00853EF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53EF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Adams City HS</w:t>
            </w:r>
          </w:p>
          <w:p w14:paraId="6FD64A76" w14:textId="77777777" w:rsidR="00853EFD" w:rsidRPr="00853EFD" w:rsidRDefault="00853EFD" w:rsidP="00853EF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53EF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7200 Quebec Pkwy</w:t>
            </w:r>
          </w:p>
          <w:p w14:paraId="73E71424" w14:textId="0AF37427" w:rsidR="009A1428" w:rsidRPr="009A1428" w:rsidRDefault="00853EFD" w:rsidP="00853EF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53EF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Commerce City, CO 80022</w:t>
            </w:r>
          </w:p>
        </w:tc>
      </w:tr>
      <w:tr w:rsidR="009A1428" w:rsidRPr="009A1428" w14:paraId="1995198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498EA" w14:textId="79E65F3D" w:rsidR="009A1428" w:rsidRPr="003F1BD9" w:rsidRDefault="00067435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6743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5E0B18E" wp14:editId="05CAE9CF">
                  <wp:extent cx="3705225" cy="3966770"/>
                  <wp:effectExtent l="0" t="0" r="0" b="0"/>
                  <wp:docPr id="1376713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7133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038" cy="397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42FB6CF9" w:rsidR="009A1428" w:rsidRPr="003F1BD9" w:rsidRDefault="00246E24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46E2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2906D57" wp14:editId="1A471A8B">
                  <wp:extent cx="3788000" cy="2828925"/>
                  <wp:effectExtent l="0" t="0" r="3175" b="0"/>
                  <wp:docPr id="1713216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2167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980" cy="28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06743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785F31D6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7AF71867" w:rsidR="003F1BD9" w:rsidRPr="003F1BD9" w:rsidRDefault="00B70B1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70B1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4701795" wp14:editId="0B45AC30">
                  <wp:extent cx="3858163" cy="6906589"/>
                  <wp:effectExtent l="0" t="0" r="9525" b="8890"/>
                  <wp:docPr id="228440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403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690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9C7BDAF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D6B389F" w14:textId="77777777" w:rsidR="00CD79B3" w:rsidRPr="00CD79B3" w:rsidRDefault="00CD79B3" w:rsidP="00CD79B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I-25 S from W Prospect Rd</w:t>
            </w:r>
          </w:p>
          <w:p w14:paraId="25680288" w14:textId="77777777" w:rsidR="00CD79B3" w:rsidRPr="00CD79B3" w:rsidRDefault="00CD79B3" w:rsidP="00CD79B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235DBEC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Out of the lot, turn left onto S Shields St for 0.5 </w:t>
            </w:r>
            <w:proofErr w:type="gramStart"/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742AF46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left onto W Prospect Rd for 4.8 </w:t>
            </w:r>
            <w:proofErr w:type="gramStart"/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44ACF4C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the ramp onto I-25 S </w:t>
            </w:r>
          </w:p>
          <w:p w14:paraId="4237EDF4" w14:textId="77777777" w:rsidR="00CD79B3" w:rsidRPr="00CD79B3" w:rsidRDefault="00CD79B3" w:rsidP="00CD79B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6B07730" w14:textId="77777777" w:rsidR="00CD79B3" w:rsidRPr="00CD79B3" w:rsidRDefault="00CD79B3" w:rsidP="00CD79B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I-25 S to CO-224/E 74th Ave in Commerce City</w:t>
            </w:r>
          </w:p>
          <w:p w14:paraId="6AD96C90" w14:textId="77777777" w:rsidR="00CD79B3" w:rsidRPr="00CD79B3" w:rsidRDefault="00CD79B3" w:rsidP="00CD79B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226C188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I-25 S for 50.7 mi</w:t>
            </w:r>
          </w:p>
          <w:p w14:paraId="13DB4391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left 2 lanes to take exit 217B for I-270 E toward Airport/Aurora/Limon for 0.5 </w:t>
            </w:r>
            <w:proofErr w:type="gramStart"/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DBBDE40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lane to merge onto I-270</w:t>
            </w:r>
          </w:p>
          <w:p w14:paraId="0B4A2F85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exit 1 to merge onto I-76 E toward Ft Morgan for 1.7 </w:t>
            </w:r>
            <w:proofErr w:type="gramStart"/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380DB4DE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exit 8 for CO-224/74th </w:t>
            </w:r>
            <w:proofErr w:type="gramStart"/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Ave</w:t>
            </w:r>
            <w:proofErr w:type="gramEnd"/>
          </w:p>
          <w:p w14:paraId="00E0814B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right at the fork, follow signs for Commerce City and merge onto CO-224/E 74th </w:t>
            </w:r>
            <w:proofErr w:type="gramStart"/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Ave</w:t>
            </w:r>
            <w:proofErr w:type="gramEnd"/>
          </w:p>
          <w:p w14:paraId="74C37842" w14:textId="77777777" w:rsidR="00CD79B3" w:rsidRPr="00CD79B3" w:rsidRDefault="00CD79B3" w:rsidP="00CD79B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9E97810" w14:textId="77777777" w:rsidR="00CD79B3" w:rsidRPr="00CD79B3" w:rsidRDefault="00CD79B3" w:rsidP="00CD79B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Drive to E 72nd Ave</w:t>
            </w:r>
          </w:p>
          <w:p w14:paraId="5CAFA97F" w14:textId="77777777" w:rsidR="00CD79B3" w:rsidRPr="00CD79B3" w:rsidRDefault="00CD79B3" w:rsidP="00CD79B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A064301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CO-224/E 74th Ave for 0.7 mi</w:t>
            </w:r>
          </w:p>
          <w:p w14:paraId="3D455D59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Vasquez Blvd for 0.3 </w:t>
            </w:r>
            <w:proofErr w:type="gramStart"/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91AECF6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left 2 lanes to turn left at the 1st cross street onto E 72nd Ave for 1.5 </w:t>
            </w:r>
            <w:proofErr w:type="gramStart"/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90153BD" w14:textId="77777777" w:rsidR="00CD79B3" w:rsidRPr="00CD79B3" w:rsidRDefault="00CD79B3" w:rsidP="00CD79B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At Quebec Pkwy, the school is straight </w:t>
            </w:r>
            <w:proofErr w:type="gramStart"/>
            <w:r w:rsidRPr="00CD79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ahead</w:t>
            </w:r>
            <w:proofErr w:type="gramEnd"/>
          </w:p>
          <w:p w14:paraId="680C6651" w14:textId="77777777" w:rsidR="00CD79B3" w:rsidRPr="009A1428" w:rsidRDefault="00CD79B3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F26FBCC" w14:textId="77777777" w:rsidR="009A1428" w:rsidRPr="003F1BD9" w:rsidRDefault="009A1428" w:rsidP="00B70E8F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67435"/>
    <w:rsid w:val="000E3598"/>
    <w:rsid w:val="00246E24"/>
    <w:rsid w:val="0026727D"/>
    <w:rsid w:val="003F1BD9"/>
    <w:rsid w:val="00606C4E"/>
    <w:rsid w:val="00853EFD"/>
    <w:rsid w:val="00891E0C"/>
    <w:rsid w:val="009A1428"/>
    <w:rsid w:val="00A027D5"/>
    <w:rsid w:val="00AD159D"/>
    <w:rsid w:val="00B64192"/>
    <w:rsid w:val="00B70B19"/>
    <w:rsid w:val="00B70E8F"/>
    <w:rsid w:val="00C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15/s2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11</cp:revision>
  <dcterms:created xsi:type="dcterms:W3CDTF">2023-06-23T02:45:00Z</dcterms:created>
  <dcterms:modified xsi:type="dcterms:W3CDTF">2023-07-14T06:22:00Z</dcterms:modified>
</cp:coreProperties>
</file>