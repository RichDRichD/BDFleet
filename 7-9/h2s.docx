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5DAADE9F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33186164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0BA19883" w:rsidR="00891E0C" w:rsidRPr="009A1428" w:rsidRDefault="00036B15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36B15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Sunday, July 9, 2023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2349F622" w:rsidR="00891E0C" w:rsidRPr="009A1428" w:rsidRDefault="00036B15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036B15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Woodside HS to Stanford Stadium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3D89A973" w:rsidR="00891E0C" w:rsidRPr="003F1BD9" w:rsidRDefault="000C5BCF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4B5845C" w14:textId="77777777" w:rsidR="00CC75D2" w:rsidRPr="00CC75D2" w:rsidRDefault="00CC75D2" w:rsidP="00CC75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C75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Woodside HS</w:t>
            </w:r>
          </w:p>
          <w:p w14:paraId="72A3AA71" w14:textId="77777777" w:rsidR="00CC75D2" w:rsidRPr="00CC75D2" w:rsidRDefault="00CC75D2" w:rsidP="00CC75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C75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199 Churchill Ave</w:t>
            </w:r>
          </w:p>
          <w:p w14:paraId="292C4F10" w14:textId="0BCE95FC" w:rsidR="009A1428" w:rsidRPr="009A1428" w:rsidRDefault="00CC75D2" w:rsidP="00CC75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C75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Woodside, CA 94062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294588" w14:textId="77777777" w:rsidR="00CC75D2" w:rsidRPr="00CC75D2" w:rsidRDefault="00CC75D2" w:rsidP="00CC75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C75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Stanford Stadium</w:t>
            </w:r>
          </w:p>
          <w:p w14:paraId="045D2BF5" w14:textId="77777777" w:rsidR="00CC75D2" w:rsidRPr="00CC75D2" w:rsidRDefault="00CC75D2" w:rsidP="00CC75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C75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625 Nelson Road</w:t>
            </w:r>
          </w:p>
          <w:p w14:paraId="23E1E025" w14:textId="056BF64E" w:rsidR="009A1428" w:rsidRPr="009A1428" w:rsidRDefault="00CC75D2" w:rsidP="00CC75D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C75D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Stanford, CA 94305</w:t>
            </w:r>
          </w:p>
        </w:tc>
      </w:tr>
      <w:tr w:rsidR="009A1428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1BFA9506" w:rsidR="009A1428" w:rsidRPr="003F1BD9" w:rsidRDefault="00747015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47015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733BF99" wp14:editId="3F19F1AC">
                  <wp:extent cx="3714750" cy="3070355"/>
                  <wp:effectExtent l="0" t="0" r="0" b="0"/>
                  <wp:docPr id="530556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5569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046" cy="308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74FF045A" w:rsidR="009A1428" w:rsidRPr="003F1BD9" w:rsidRDefault="00513C9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13C92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656EA9A" wp14:editId="338CA77C">
                  <wp:extent cx="3638550" cy="3106992"/>
                  <wp:effectExtent l="0" t="0" r="0" b="0"/>
                  <wp:docPr id="796788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7884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502" cy="3124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513C9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1C6573">
        <w:trPr>
          <w:trHeight w:val="5695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85CF50" w14:textId="057C7121" w:rsidR="003F1BD9" w:rsidRPr="003F1BD9" w:rsidRDefault="001C6573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C6573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20CAA86" wp14:editId="74CD88CB">
                  <wp:extent cx="7486650" cy="3122340"/>
                  <wp:effectExtent l="0" t="0" r="0" b="1905"/>
                  <wp:docPr id="130406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067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393" cy="314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7786C475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83B5DEA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Out of school, turn left onto Woodside Rd</w:t>
            </w:r>
          </w:p>
          <w:p w14:paraId="188ED9D7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B47BC16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to merge onto I-280 S toward San Jose for 1.3 mi</w:t>
            </w:r>
          </w:p>
          <w:p w14:paraId="4A076D8F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A02F16D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24 for Sand Hill Rd toward Menlo Park for 0.2 mi</w:t>
            </w:r>
          </w:p>
          <w:p w14:paraId="7DF49A57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BD20134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left, follow signs for Sand Hill Road E for 3.3 mi</w:t>
            </w:r>
          </w:p>
          <w:p w14:paraId="3284FCA3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2DCBD67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Arboretum Rd for 0.7 mi</w:t>
            </w:r>
          </w:p>
          <w:p w14:paraId="595AD722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FC0E78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At the traffic circle, take the 1st exit onto Galvez St</w:t>
            </w:r>
          </w:p>
          <w:p w14:paraId="3CC3C046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CB41D7D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Nelson Rd</w:t>
            </w:r>
          </w:p>
          <w:p w14:paraId="64DC1901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AB817F9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Nelson Rd around the stadium to the corps parking lot</w:t>
            </w:r>
          </w:p>
          <w:p w14:paraId="337C98C7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DFDE4A8" w14:textId="77777777" w:rsidR="00480AE0" w:rsidRPr="00480AE0" w:rsidRDefault="00480AE0" w:rsidP="00480AE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480AE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signs and parking attendant directions</w:t>
            </w:r>
          </w:p>
          <w:p w14:paraId="1074C332" w14:textId="77777777" w:rsidR="00480AE0" w:rsidRDefault="00480AE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480AE0" w:rsidRPr="009A1428" w:rsidRDefault="00480AE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36B15"/>
    <w:rsid w:val="000C5BCF"/>
    <w:rsid w:val="001C6573"/>
    <w:rsid w:val="003F1BD9"/>
    <w:rsid w:val="00480AE0"/>
    <w:rsid w:val="00513C92"/>
    <w:rsid w:val="00747015"/>
    <w:rsid w:val="00757AED"/>
    <w:rsid w:val="00891E0C"/>
    <w:rsid w:val="009A1428"/>
    <w:rsid w:val="00B64192"/>
    <w:rsid w:val="00CC75D2"/>
    <w:rsid w:val="00ED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9/h2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9</cp:revision>
  <dcterms:created xsi:type="dcterms:W3CDTF">2023-06-23T02:46:00Z</dcterms:created>
  <dcterms:modified xsi:type="dcterms:W3CDTF">2023-07-07T19:19:00Z</dcterms:modified>
</cp:coreProperties>
</file>