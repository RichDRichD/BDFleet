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E565C9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1613DCFD" w:rsidR="009A1428" w:rsidRPr="009A1428" w:rsidRDefault="009A1428" w:rsidP="00DB4423">
            <w:pPr>
              <w:spacing w:after="0" w:line="240" w:lineRule="auto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E565C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7A0E0A4A" w:rsidR="00891E0C" w:rsidRPr="009A1428" w:rsidRDefault="0044762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Thursday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, </w:t>
            </w:r>
            <w:r w:rsidR="00B0076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August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8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</w:t>
            </w:r>
            <w:r w:rsidR="00CC3A1B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59219BC3" w:rsidR="00891E0C" w:rsidRPr="009A1428" w:rsidRDefault="0044762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Crowne Plaza Hotel</w:t>
            </w:r>
            <w:r w:rsidR="00CD2C5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</w:t>
            </w:r>
            <w:r w:rsidR="00BD773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Lucas Oil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Stadium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2FA69069" w:rsidR="00891E0C" w:rsidRPr="003F1BD9" w:rsidRDefault="00235ADA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E565C9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E565C9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5D36E5D" w14:textId="77777777" w:rsidR="008604B7" w:rsidRPr="008604B7" w:rsidRDefault="008604B7" w:rsidP="008604B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604B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Crowne Plaza Indianapolis - Airport</w:t>
            </w:r>
          </w:p>
          <w:p w14:paraId="35782DA6" w14:textId="77777777" w:rsidR="008604B7" w:rsidRPr="008604B7" w:rsidRDefault="008604B7" w:rsidP="008604B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604B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2501 S High School Rd</w:t>
            </w:r>
          </w:p>
          <w:p w14:paraId="292C4F10" w14:textId="5A16B72E" w:rsidR="009A1428" w:rsidRPr="009A1428" w:rsidRDefault="008604B7" w:rsidP="008604B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604B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 IN, 46241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C3D2484" w14:textId="77777777" w:rsidR="00235ADA" w:rsidRPr="00235ADA" w:rsidRDefault="00235ADA" w:rsidP="00235AD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35AD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Lucas Oil Stadium</w:t>
            </w:r>
          </w:p>
          <w:p w14:paraId="3DE7CBB9" w14:textId="77777777" w:rsidR="00235ADA" w:rsidRPr="00235ADA" w:rsidRDefault="00235ADA" w:rsidP="00235AD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35AD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500 South Capitol Ave</w:t>
            </w:r>
          </w:p>
          <w:p w14:paraId="23E1E025" w14:textId="2EC9300D" w:rsidR="00292F2A" w:rsidRPr="009A1428" w:rsidRDefault="00235ADA" w:rsidP="00235AD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35AD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 IN, 46225</w:t>
            </w:r>
          </w:p>
        </w:tc>
      </w:tr>
      <w:tr w:rsidR="00E565C9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62F66810" w:rsidR="009A1428" w:rsidRPr="003F1BD9" w:rsidRDefault="00D1427C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1427C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20316DD" wp14:editId="6B90E916">
                  <wp:extent cx="3477110" cy="3248478"/>
                  <wp:effectExtent l="0" t="0" r="9525" b="9525"/>
                  <wp:docPr id="177415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154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3770B7CB" w:rsidR="005A1AE6" w:rsidRPr="009A1428" w:rsidRDefault="005A1AE6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044D7CF6" w:rsidR="009A1428" w:rsidRPr="003F1BD9" w:rsidRDefault="00650B27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0B2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BBFA35D" wp14:editId="2E54B4D3">
                  <wp:extent cx="3257550" cy="3248674"/>
                  <wp:effectExtent l="0" t="0" r="0" b="8890"/>
                  <wp:docPr id="369421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4219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74" cy="3252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CE415B" w:rsidRPr="009A1428" w:rsidRDefault="00CE415B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</w:t>
            </w:r>
            <w:proofErr w:type="gramEnd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Route</w:t>
            </w:r>
          </w:p>
        </w:tc>
      </w:tr>
      <w:tr w:rsidR="003F1BD9" w:rsidRPr="003F1BD9" w14:paraId="52B33F37" w14:textId="77777777" w:rsidTr="001D122E">
        <w:trPr>
          <w:trHeight w:val="42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7CDB547" w14:textId="77777777" w:rsidR="00A6750C" w:rsidRDefault="00A6750C" w:rsidP="00A675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2E83744" w14:textId="085AE2A8" w:rsidR="008A1F9C" w:rsidRDefault="009670C5" w:rsidP="003D6CD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670C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1B603BA" wp14:editId="745143EE">
                  <wp:extent cx="7267575" cy="3557239"/>
                  <wp:effectExtent l="0" t="0" r="0" b="5715"/>
                  <wp:docPr id="1870248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2485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7939" cy="3562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14C28881" w:rsidR="00D73157" w:rsidRPr="008A1F9C" w:rsidRDefault="00D73157" w:rsidP="008A1F9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5A0EA9FC" w14:textId="77777777" w:rsidTr="001D122E">
        <w:trPr>
          <w:trHeight w:val="8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D053C" w14:textId="77777777" w:rsidR="003F1BD9" w:rsidRPr="009A1428" w:rsidRDefault="003F1BD9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BF21CD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AC90BB7" w14:textId="77777777" w:rsidR="00533389" w:rsidRPr="00533389" w:rsidRDefault="00533389" w:rsidP="0053338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DD316DD" w14:textId="77777777" w:rsidR="00533389" w:rsidRPr="00533389" w:rsidRDefault="00533389" w:rsidP="0053338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333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Take Sam Jones </w:t>
            </w:r>
            <w:proofErr w:type="spellStart"/>
            <w:r w:rsidRPr="005333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Expy</w:t>
            </w:r>
            <w:proofErr w:type="spellEnd"/>
            <w:r w:rsidRPr="005333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and I-70 E to S Missouri St</w:t>
            </w:r>
          </w:p>
          <w:p w14:paraId="0620FCA6" w14:textId="77777777" w:rsidR="00533389" w:rsidRPr="00533389" w:rsidRDefault="00533389" w:rsidP="0053338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A89100C" w14:textId="77777777" w:rsidR="00533389" w:rsidRPr="00533389" w:rsidRDefault="00533389" w:rsidP="0053338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333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From the hotel, turn right  onto S High School Rd</w:t>
            </w:r>
          </w:p>
          <w:p w14:paraId="3739687D" w14:textId="77777777" w:rsidR="00533389" w:rsidRPr="00533389" w:rsidRDefault="00533389" w:rsidP="0053338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333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onto Sam Jones </w:t>
            </w:r>
            <w:proofErr w:type="spellStart"/>
            <w:r w:rsidRPr="005333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Expy</w:t>
            </w:r>
            <w:proofErr w:type="spellEnd"/>
            <w:r w:rsidRPr="005333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(signs for I-465) for 1.5 mi</w:t>
            </w:r>
          </w:p>
          <w:p w14:paraId="306A4BDE" w14:textId="77777777" w:rsidR="00533389" w:rsidRPr="00533389" w:rsidRDefault="00533389" w:rsidP="0053338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333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the exit onto I-70 E toward Downtown/Indianapolis for 5.0 mi</w:t>
            </w:r>
          </w:p>
          <w:p w14:paraId="78ED4FEC" w14:textId="77777777" w:rsidR="00533389" w:rsidRPr="00533389" w:rsidRDefault="00533389" w:rsidP="0053338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333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79A for West St for 0.3 mi</w:t>
            </w:r>
          </w:p>
          <w:p w14:paraId="43200D7D" w14:textId="77777777" w:rsidR="00533389" w:rsidRPr="00533389" w:rsidRDefault="00533389" w:rsidP="0053338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333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2 lanes to turn left onto S Missouri St</w:t>
            </w:r>
          </w:p>
          <w:p w14:paraId="3FB25EE2" w14:textId="77777777" w:rsidR="00533389" w:rsidRPr="00533389" w:rsidRDefault="00533389" w:rsidP="0053338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8EEE236" w14:textId="77777777" w:rsidR="00533389" w:rsidRPr="00533389" w:rsidRDefault="00533389" w:rsidP="0053338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333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your custom route or parking assignment</w:t>
            </w:r>
          </w:p>
          <w:p w14:paraId="01E4E4A6" w14:textId="77777777" w:rsidR="009670C5" w:rsidRDefault="009670C5" w:rsidP="00525F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AA19C61" w14:textId="014B052D" w:rsidR="00E14D3A" w:rsidRPr="00E14D3A" w:rsidRDefault="00E14D3A" w:rsidP="00E14D3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77777777" w:rsidR="00BF21CD" w:rsidRPr="009A1428" w:rsidRDefault="00BF21CD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5FA0"/>
    <w:multiLevelType w:val="hybridMultilevel"/>
    <w:tmpl w:val="ADF8B53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6991"/>
    <w:multiLevelType w:val="hybridMultilevel"/>
    <w:tmpl w:val="675EFEB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5B60"/>
    <w:multiLevelType w:val="hybridMultilevel"/>
    <w:tmpl w:val="8FDA1EA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D2383"/>
    <w:multiLevelType w:val="hybridMultilevel"/>
    <w:tmpl w:val="1A9E988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D0BDD"/>
    <w:multiLevelType w:val="hybridMultilevel"/>
    <w:tmpl w:val="ABF8D36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0356B"/>
    <w:multiLevelType w:val="hybridMultilevel"/>
    <w:tmpl w:val="0380875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037EA"/>
    <w:multiLevelType w:val="hybridMultilevel"/>
    <w:tmpl w:val="9FBA25C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8663B"/>
    <w:multiLevelType w:val="hybridMultilevel"/>
    <w:tmpl w:val="5F000FD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E25CF"/>
    <w:multiLevelType w:val="hybridMultilevel"/>
    <w:tmpl w:val="541AD18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F2936"/>
    <w:multiLevelType w:val="hybridMultilevel"/>
    <w:tmpl w:val="806EA01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02D38"/>
    <w:multiLevelType w:val="hybridMultilevel"/>
    <w:tmpl w:val="E4F4E3F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24E0B"/>
    <w:multiLevelType w:val="hybridMultilevel"/>
    <w:tmpl w:val="8B36307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16898"/>
    <w:multiLevelType w:val="hybridMultilevel"/>
    <w:tmpl w:val="BA64405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57782"/>
    <w:multiLevelType w:val="hybridMultilevel"/>
    <w:tmpl w:val="F21A76E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952F7"/>
    <w:multiLevelType w:val="hybridMultilevel"/>
    <w:tmpl w:val="4546DDA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A5216"/>
    <w:multiLevelType w:val="hybridMultilevel"/>
    <w:tmpl w:val="B7A2363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B19B9"/>
    <w:multiLevelType w:val="hybridMultilevel"/>
    <w:tmpl w:val="0A0E310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E7E6B"/>
    <w:multiLevelType w:val="hybridMultilevel"/>
    <w:tmpl w:val="5B04300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A34C3"/>
    <w:multiLevelType w:val="hybridMultilevel"/>
    <w:tmpl w:val="B4DA9C4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E4F5F"/>
    <w:multiLevelType w:val="hybridMultilevel"/>
    <w:tmpl w:val="6F30DD2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A14DF"/>
    <w:multiLevelType w:val="hybridMultilevel"/>
    <w:tmpl w:val="C086879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F5184"/>
    <w:multiLevelType w:val="hybridMultilevel"/>
    <w:tmpl w:val="0A8CEB6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35821"/>
    <w:multiLevelType w:val="hybridMultilevel"/>
    <w:tmpl w:val="5CAA580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A66B7"/>
    <w:multiLevelType w:val="hybridMultilevel"/>
    <w:tmpl w:val="8F6E01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41AD8"/>
    <w:multiLevelType w:val="hybridMultilevel"/>
    <w:tmpl w:val="2FFE93B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286C2C"/>
    <w:multiLevelType w:val="hybridMultilevel"/>
    <w:tmpl w:val="367E0F1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07390">
    <w:abstractNumId w:val="22"/>
  </w:num>
  <w:num w:numId="2" w16cid:durableId="1750148658">
    <w:abstractNumId w:val="7"/>
  </w:num>
  <w:num w:numId="3" w16cid:durableId="2133595044">
    <w:abstractNumId w:val="17"/>
  </w:num>
  <w:num w:numId="4" w16cid:durableId="435516066">
    <w:abstractNumId w:val="1"/>
  </w:num>
  <w:num w:numId="5" w16cid:durableId="1279603606">
    <w:abstractNumId w:val="14"/>
  </w:num>
  <w:num w:numId="6" w16cid:durableId="652685800">
    <w:abstractNumId w:val="18"/>
  </w:num>
  <w:num w:numId="7" w16cid:durableId="1241597669">
    <w:abstractNumId w:val="4"/>
  </w:num>
  <w:num w:numId="8" w16cid:durableId="1682002195">
    <w:abstractNumId w:val="2"/>
  </w:num>
  <w:num w:numId="9" w16cid:durableId="1247766212">
    <w:abstractNumId w:val="21"/>
  </w:num>
  <w:num w:numId="10" w16cid:durableId="1919829724">
    <w:abstractNumId w:val="11"/>
  </w:num>
  <w:num w:numId="11" w16cid:durableId="1121261582">
    <w:abstractNumId w:val="6"/>
  </w:num>
  <w:num w:numId="12" w16cid:durableId="1015300621">
    <w:abstractNumId w:val="10"/>
  </w:num>
  <w:num w:numId="13" w16cid:durableId="1246652527">
    <w:abstractNumId w:val="15"/>
  </w:num>
  <w:num w:numId="14" w16cid:durableId="1183712708">
    <w:abstractNumId w:val="23"/>
  </w:num>
  <w:num w:numId="15" w16cid:durableId="2118987672">
    <w:abstractNumId w:val="3"/>
  </w:num>
  <w:num w:numId="16" w16cid:durableId="1982270225">
    <w:abstractNumId w:val="12"/>
  </w:num>
  <w:num w:numId="17" w16cid:durableId="1541891523">
    <w:abstractNumId w:val="19"/>
  </w:num>
  <w:num w:numId="18" w16cid:durableId="1860001988">
    <w:abstractNumId w:val="8"/>
  </w:num>
  <w:num w:numId="19" w16cid:durableId="1115056046">
    <w:abstractNumId w:val="16"/>
  </w:num>
  <w:num w:numId="20" w16cid:durableId="2071684532">
    <w:abstractNumId w:val="0"/>
  </w:num>
  <w:num w:numId="21" w16cid:durableId="1024524621">
    <w:abstractNumId w:val="9"/>
  </w:num>
  <w:num w:numId="22" w16cid:durableId="1282834366">
    <w:abstractNumId w:val="24"/>
  </w:num>
  <w:num w:numId="23" w16cid:durableId="920916540">
    <w:abstractNumId w:val="13"/>
  </w:num>
  <w:num w:numId="24" w16cid:durableId="1306817163">
    <w:abstractNumId w:val="5"/>
  </w:num>
  <w:num w:numId="25" w16cid:durableId="1085616444">
    <w:abstractNumId w:val="25"/>
  </w:num>
  <w:num w:numId="26" w16cid:durableId="3832205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25702"/>
    <w:rsid w:val="00034BB9"/>
    <w:rsid w:val="00063D0B"/>
    <w:rsid w:val="000A1265"/>
    <w:rsid w:val="000B61C4"/>
    <w:rsid w:val="000E0F59"/>
    <w:rsid w:val="0019381C"/>
    <w:rsid w:val="001D091E"/>
    <w:rsid w:val="001D117E"/>
    <w:rsid w:val="001D122E"/>
    <w:rsid w:val="00211AE9"/>
    <w:rsid w:val="00220EE6"/>
    <w:rsid w:val="00235ADA"/>
    <w:rsid w:val="002472DF"/>
    <w:rsid w:val="002725F0"/>
    <w:rsid w:val="002734C1"/>
    <w:rsid w:val="00292F2A"/>
    <w:rsid w:val="0030551D"/>
    <w:rsid w:val="00345F48"/>
    <w:rsid w:val="00363DB5"/>
    <w:rsid w:val="00392892"/>
    <w:rsid w:val="003B2857"/>
    <w:rsid w:val="003D6CD7"/>
    <w:rsid w:val="003E00C4"/>
    <w:rsid w:val="003F1BD9"/>
    <w:rsid w:val="00413970"/>
    <w:rsid w:val="00447621"/>
    <w:rsid w:val="004676FF"/>
    <w:rsid w:val="004924FA"/>
    <w:rsid w:val="004B4273"/>
    <w:rsid w:val="004B5962"/>
    <w:rsid w:val="004D69E9"/>
    <w:rsid w:val="005208E3"/>
    <w:rsid w:val="00525FE0"/>
    <w:rsid w:val="00533389"/>
    <w:rsid w:val="005344CA"/>
    <w:rsid w:val="005564AF"/>
    <w:rsid w:val="00575CB6"/>
    <w:rsid w:val="00576929"/>
    <w:rsid w:val="00596832"/>
    <w:rsid w:val="005A1AE6"/>
    <w:rsid w:val="005D4EC3"/>
    <w:rsid w:val="005E2A70"/>
    <w:rsid w:val="005E4313"/>
    <w:rsid w:val="0060081D"/>
    <w:rsid w:val="006248D9"/>
    <w:rsid w:val="006316E4"/>
    <w:rsid w:val="006446CF"/>
    <w:rsid w:val="00650B27"/>
    <w:rsid w:val="006510BC"/>
    <w:rsid w:val="0065190C"/>
    <w:rsid w:val="006559EF"/>
    <w:rsid w:val="00671474"/>
    <w:rsid w:val="00675E33"/>
    <w:rsid w:val="006C130B"/>
    <w:rsid w:val="006D6615"/>
    <w:rsid w:val="006D6F0E"/>
    <w:rsid w:val="006E4006"/>
    <w:rsid w:val="006F2C6A"/>
    <w:rsid w:val="00720919"/>
    <w:rsid w:val="007271AC"/>
    <w:rsid w:val="007319A2"/>
    <w:rsid w:val="00757AED"/>
    <w:rsid w:val="00776A5C"/>
    <w:rsid w:val="007925CA"/>
    <w:rsid w:val="007B2711"/>
    <w:rsid w:val="00802230"/>
    <w:rsid w:val="008141FD"/>
    <w:rsid w:val="00844AEC"/>
    <w:rsid w:val="00847C28"/>
    <w:rsid w:val="00854A0C"/>
    <w:rsid w:val="008604B7"/>
    <w:rsid w:val="00864583"/>
    <w:rsid w:val="008773B1"/>
    <w:rsid w:val="00891E0C"/>
    <w:rsid w:val="008A1F9C"/>
    <w:rsid w:val="008B535E"/>
    <w:rsid w:val="008C57B7"/>
    <w:rsid w:val="008D110B"/>
    <w:rsid w:val="00917840"/>
    <w:rsid w:val="00964100"/>
    <w:rsid w:val="009670C5"/>
    <w:rsid w:val="00974EDB"/>
    <w:rsid w:val="00992922"/>
    <w:rsid w:val="009A1428"/>
    <w:rsid w:val="009D543D"/>
    <w:rsid w:val="009D6ACC"/>
    <w:rsid w:val="009F683A"/>
    <w:rsid w:val="009F78BB"/>
    <w:rsid w:val="00A00230"/>
    <w:rsid w:val="00A01305"/>
    <w:rsid w:val="00A01709"/>
    <w:rsid w:val="00A05E3A"/>
    <w:rsid w:val="00A32996"/>
    <w:rsid w:val="00A41B0C"/>
    <w:rsid w:val="00A6750C"/>
    <w:rsid w:val="00AC37B1"/>
    <w:rsid w:val="00AC64D8"/>
    <w:rsid w:val="00AC69D9"/>
    <w:rsid w:val="00B00769"/>
    <w:rsid w:val="00B15F57"/>
    <w:rsid w:val="00B306F2"/>
    <w:rsid w:val="00B40C4F"/>
    <w:rsid w:val="00B56DED"/>
    <w:rsid w:val="00B64192"/>
    <w:rsid w:val="00B830E8"/>
    <w:rsid w:val="00B86359"/>
    <w:rsid w:val="00BB73C1"/>
    <w:rsid w:val="00BD5E1E"/>
    <w:rsid w:val="00BD651C"/>
    <w:rsid w:val="00BD7550"/>
    <w:rsid w:val="00BD7731"/>
    <w:rsid w:val="00BF130A"/>
    <w:rsid w:val="00BF21CD"/>
    <w:rsid w:val="00C21C47"/>
    <w:rsid w:val="00C35C12"/>
    <w:rsid w:val="00C421EA"/>
    <w:rsid w:val="00C65153"/>
    <w:rsid w:val="00C740B6"/>
    <w:rsid w:val="00CA00A1"/>
    <w:rsid w:val="00CA62D0"/>
    <w:rsid w:val="00CB52DB"/>
    <w:rsid w:val="00CC3A1B"/>
    <w:rsid w:val="00CD2C53"/>
    <w:rsid w:val="00CE415B"/>
    <w:rsid w:val="00D0664C"/>
    <w:rsid w:val="00D1427C"/>
    <w:rsid w:val="00D146EA"/>
    <w:rsid w:val="00D22E78"/>
    <w:rsid w:val="00D25FF4"/>
    <w:rsid w:val="00D4579D"/>
    <w:rsid w:val="00D46A61"/>
    <w:rsid w:val="00D639A5"/>
    <w:rsid w:val="00D73157"/>
    <w:rsid w:val="00D95FE9"/>
    <w:rsid w:val="00DB4423"/>
    <w:rsid w:val="00DE2AE9"/>
    <w:rsid w:val="00DE2CC0"/>
    <w:rsid w:val="00E14D3A"/>
    <w:rsid w:val="00E2256A"/>
    <w:rsid w:val="00E30D9E"/>
    <w:rsid w:val="00E565C9"/>
    <w:rsid w:val="00E61CAD"/>
    <w:rsid w:val="00E67E73"/>
    <w:rsid w:val="00EB0EC7"/>
    <w:rsid w:val="00EC029C"/>
    <w:rsid w:val="00EE3204"/>
    <w:rsid w:val="00EE7DE9"/>
    <w:rsid w:val="00F13388"/>
    <w:rsid w:val="00F21AF8"/>
    <w:rsid w:val="00F25856"/>
    <w:rsid w:val="00F44C2A"/>
    <w:rsid w:val="00F506B0"/>
    <w:rsid w:val="00F53750"/>
    <w:rsid w:val="00F55BDE"/>
    <w:rsid w:val="00F908A9"/>
    <w:rsid w:val="00F91BB7"/>
    <w:rsid w:val="00FB128C"/>
    <w:rsid w:val="00FB3C76"/>
    <w:rsid w:val="00FB64CD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2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3</cp:revision>
  <dcterms:created xsi:type="dcterms:W3CDTF">2024-08-04T22:52:00Z</dcterms:created>
  <dcterms:modified xsi:type="dcterms:W3CDTF">2024-08-04T22:52:00Z</dcterms:modified>
</cp:coreProperties>
</file>