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4D76F1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4D76F1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4B158D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4D76F1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D76F1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461AFEEC" w:rsidR="00891E0C" w:rsidRPr="009A1428" w:rsidRDefault="00583E0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88610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4D76F1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358FDB52" w:rsidR="00891E0C" w:rsidRPr="009A1428" w:rsidRDefault="00F519D4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Adams City High School </w:t>
            </w:r>
            <w:r w:rsidR="0088610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to </w:t>
            </w:r>
            <w:r w:rsidR="006C78A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Great Bend High School</w:t>
            </w:r>
          </w:p>
        </w:tc>
      </w:tr>
      <w:tr w:rsidR="004D76F1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4523595E" w:rsidR="00891E0C" w:rsidRPr="003F1BD9" w:rsidRDefault="000819F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397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4D76F1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4D76F1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4D76F1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6708BD" w14:textId="7D0F258E" w:rsidR="00F519D4" w:rsidRPr="00F519D4" w:rsidRDefault="00F519D4" w:rsidP="00F519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519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Adams City H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igh School</w:t>
            </w:r>
          </w:p>
          <w:p w14:paraId="66CF8DAF" w14:textId="77777777" w:rsidR="00F519D4" w:rsidRPr="00F519D4" w:rsidRDefault="00F519D4" w:rsidP="00F519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519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7200 Quebec Pkwy</w:t>
            </w:r>
          </w:p>
          <w:p w14:paraId="2CA5D510" w14:textId="6EE41102" w:rsidR="009A1428" w:rsidRPr="009A1428" w:rsidRDefault="00F519D4" w:rsidP="00F519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519D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Commerce City CO, 80022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2E68C5" w14:textId="77777777" w:rsidR="0075428E" w:rsidRPr="0075428E" w:rsidRDefault="0075428E" w:rsidP="0075428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Great Bend High School</w:t>
            </w:r>
          </w:p>
          <w:p w14:paraId="3DF89ED0" w14:textId="77777777" w:rsidR="0075428E" w:rsidRPr="0075428E" w:rsidRDefault="0075428E" w:rsidP="0075428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2027 Morton St</w:t>
            </w:r>
          </w:p>
          <w:p w14:paraId="70EB8EBE" w14:textId="18BDCB16" w:rsidR="009A1428" w:rsidRPr="009A1428" w:rsidRDefault="0075428E" w:rsidP="0075428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Great Bend KS, 67530</w:t>
            </w:r>
          </w:p>
        </w:tc>
      </w:tr>
      <w:tr w:rsidR="004D76F1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D76F1" w:rsidRPr="009A1428" w14:paraId="1247D87B" w14:textId="77777777" w:rsidTr="00FD44B6">
        <w:trPr>
          <w:trHeight w:val="460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76BA3B5" w14:textId="5F2CA7C3" w:rsidR="009A1428" w:rsidRPr="009A1428" w:rsidRDefault="00530FA8" w:rsidP="00FD44B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0FA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C4D3BD0" wp14:editId="3B028CDD">
                  <wp:extent cx="3724274" cy="2492399"/>
                  <wp:effectExtent l="0" t="0" r="0" b="3175"/>
                  <wp:docPr id="140612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1240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199" cy="251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345905" w14:textId="216F3AE2" w:rsidR="009A1428" w:rsidRPr="009A1428" w:rsidRDefault="00FD44B6" w:rsidP="00FD44B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D44B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C65067" wp14:editId="289E5752">
                  <wp:extent cx="3781424" cy="2444829"/>
                  <wp:effectExtent l="0" t="0" r="0" b="0"/>
                  <wp:docPr id="452504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5048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269" cy="246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6F1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4D76F1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4D76F1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68062C9E" w:rsidR="00FA3347" w:rsidRDefault="004D76F1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D76F1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FEA8D94" wp14:editId="0ADB9134">
                  <wp:extent cx="7639050" cy="2521297"/>
                  <wp:effectExtent l="0" t="0" r="0" b="0"/>
                  <wp:docPr id="1770750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507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461" cy="253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D76F1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4D76F1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4D76F1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44E3DF9" w14:textId="77777777" w:rsidR="000161AC" w:rsidRPr="000161AC" w:rsidRDefault="000161AC" w:rsidP="000161A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253A81" w14:textId="77777777" w:rsidR="00197963" w:rsidRPr="00197963" w:rsidRDefault="00197963" w:rsidP="001979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I-70 E</w:t>
            </w:r>
          </w:p>
          <w:p w14:paraId="57DE125C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the lot, turn right onto E 72nd Ave for 0.2 mi</w:t>
            </w:r>
          </w:p>
          <w:p w14:paraId="7D733F51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Quebec Pkwy for 1.3 mi</w:t>
            </w:r>
          </w:p>
          <w:p w14:paraId="4950F5D8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Quebec St for 1.7 mi</w:t>
            </w:r>
          </w:p>
          <w:p w14:paraId="41F43D34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Northfield Quebec St for 0.4 mi</w:t>
            </w:r>
          </w:p>
          <w:p w14:paraId="51DCD6A5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Quebec St for 433 ft</w:t>
            </w:r>
          </w:p>
          <w:p w14:paraId="20236138" w14:textId="77777777" w:rsidR="00197963" w:rsidRPr="00197963" w:rsidRDefault="00197963" w:rsidP="0019796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to merge onto I-70 E toward Limon for 0.2 mi</w:t>
            </w:r>
          </w:p>
          <w:p w14:paraId="08555CB1" w14:textId="77777777" w:rsidR="00197963" w:rsidRPr="00197963" w:rsidRDefault="00197963" w:rsidP="001979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029E46" w14:textId="77777777" w:rsidR="00197963" w:rsidRPr="00197963" w:rsidRDefault="00197963" w:rsidP="001979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I-70 E</w:t>
            </w:r>
          </w:p>
          <w:p w14:paraId="69560477" w14:textId="77777777" w:rsidR="00197963" w:rsidRPr="0003415B" w:rsidRDefault="00197963" w:rsidP="0003415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415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I-70 E for 355 mi.</w:t>
            </w:r>
          </w:p>
          <w:p w14:paraId="35D72DC3" w14:textId="77777777" w:rsidR="00197963" w:rsidRPr="0003415B" w:rsidRDefault="00197963" w:rsidP="0003415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415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Kansas</w:t>
            </w:r>
          </w:p>
          <w:p w14:paraId="6C389009" w14:textId="77777777" w:rsidR="00197963" w:rsidRPr="0003415B" w:rsidRDefault="00197963" w:rsidP="0003415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415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184 for US-281/US-40 BUS toward Russell/Hoisington for 0.2 mi</w:t>
            </w:r>
          </w:p>
          <w:p w14:paraId="3BC2D304" w14:textId="77777777" w:rsidR="00197963" w:rsidRPr="00197963" w:rsidRDefault="00197963" w:rsidP="001979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2604F0" w14:textId="77777777" w:rsidR="00197963" w:rsidRPr="00197963" w:rsidRDefault="00197963" w:rsidP="001979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</w:t>
            </w:r>
            <w:proofErr w:type="gramEnd"/>
            <w:r w:rsidRPr="001979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US-281 S</w:t>
            </w:r>
          </w:p>
          <w:p w14:paraId="7077B645" w14:textId="77777777" w:rsidR="0084448A" w:rsidRPr="0084448A" w:rsidRDefault="0084448A" w:rsidP="0084448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444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US-281 S for 22.6 mi</w:t>
            </w:r>
          </w:p>
          <w:p w14:paraId="3B9872CC" w14:textId="77777777" w:rsidR="0084448A" w:rsidRPr="0084448A" w:rsidRDefault="0084448A" w:rsidP="0084448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444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stay on US-281 S for 4.7 mi</w:t>
            </w:r>
          </w:p>
          <w:p w14:paraId="6278CE27" w14:textId="77777777" w:rsidR="0084448A" w:rsidRPr="0084448A" w:rsidRDefault="0084448A" w:rsidP="0084448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444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US-281 S/N Main St for 10.5 mi</w:t>
            </w:r>
          </w:p>
          <w:p w14:paraId="2AC55904" w14:textId="77777777" w:rsidR="0088610C" w:rsidRDefault="0084448A" w:rsidP="0084448A">
            <w:pPr>
              <w:numPr>
                <w:ilvl w:val="0"/>
                <w:numId w:val="4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4448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19th St for 0.3 mi</w:t>
            </w:r>
          </w:p>
          <w:p w14:paraId="6CC47EA1" w14:textId="4F89AA66" w:rsidR="004B158D" w:rsidRPr="0088610C" w:rsidRDefault="004B158D" w:rsidP="004B158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08F"/>
    <w:multiLevelType w:val="hybridMultilevel"/>
    <w:tmpl w:val="5180F84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107B4"/>
    <w:multiLevelType w:val="hybridMultilevel"/>
    <w:tmpl w:val="4AE249B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0474"/>
    <w:multiLevelType w:val="hybridMultilevel"/>
    <w:tmpl w:val="029EC14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1F75"/>
    <w:multiLevelType w:val="hybridMultilevel"/>
    <w:tmpl w:val="04A2132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35BD0"/>
    <w:multiLevelType w:val="hybridMultilevel"/>
    <w:tmpl w:val="E6C83A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4A5B"/>
    <w:multiLevelType w:val="hybridMultilevel"/>
    <w:tmpl w:val="6FF0A7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40D82"/>
    <w:multiLevelType w:val="hybridMultilevel"/>
    <w:tmpl w:val="E5BCF3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910A9"/>
    <w:multiLevelType w:val="hybridMultilevel"/>
    <w:tmpl w:val="BB0AF97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33DE0"/>
    <w:multiLevelType w:val="hybridMultilevel"/>
    <w:tmpl w:val="EA0A056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B6C82"/>
    <w:multiLevelType w:val="hybridMultilevel"/>
    <w:tmpl w:val="2CE6C2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54BC6"/>
    <w:multiLevelType w:val="hybridMultilevel"/>
    <w:tmpl w:val="67360DB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E2160"/>
    <w:multiLevelType w:val="hybridMultilevel"/>
    <w:tmpl w:val="384052F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42FA6"/>
    <w:multiLevelType w:val="hybridMultilevel"/>
    <w:tmpl w:val="434AF7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8"/>
  </w:num>
  <w:num w:numId="2" w16cid:durableId="1092819134">
    <w:abstractNumId w:val="30"/>
  </w:num>
  <w:num w:numId="3" w16cid:durableId="746733878">
    <w:abstractNumId w:val="0"/>
  </w:num>
  <w:num w:numId="4" w16cid:durableId="2082216972">
    <w:abstractNumId w:val="21"/>
  </w:num>
  <w:num w:numId="5" w16cid:durableId="1171019960">
    <w:abstractNumId w:val="27"/>
  </w:num>
  <w:num w:numId="6" w16cid:durableId="364450798">
    <w:abstractNumId w:val="25"/>
  </w:num>
  <w:num w:numId="7" w16cid:durableId="1958290608">
    <w:abstractNumId w:val="13"/>
  </w:num>
  <w:num w:numId="8" w16cid:durableId="1358000493">
    <w:abstractNumId w:val="15"/>
  </w:num>
  <w:num w:numId="9" w16cid:durableId="642932017">
    <w:abstractNumId w:val="41"/>
  </w:num>
  <w:num w:numId="10" w16cid:durableId="1857571854">
    <w:abstractNumId w:val="38"/>
  </w:num>
  <w:num w:numId="11" w16cid:durableId="704333348">
    <w:abstractNumId w:val="4"/>
  </w:num>
  <w:num w:numId="12" w16cid:durableId="246572391">
    <w:abstractNumId w:val="39"/>
  </w:num>
  <w:num w:numId="13" w16cid:durableId="278417857">
    <w:abstractNumId w:val="8"/>
  </w:num>
  <w:num w:numId="14" w16cid:durableId="359622807">
    <w:abstractNumId w:val="17"/>
  </w:num>
  <w:num w:numId="15" w16cid:durableId="101807483">
    <w:abstractNumId w:val="22"/>
  </w:num>
  <w:num w:numId="16" w16cid:durableId="507908973">
    <w:abstractNumId w:val="1"/>
  </w:num>
  <w:num w:numId="17" w16cid:durableId="468788407">
    <w:abstractNumId w:val="20"/>
  </w:num>
  <w:num w:numId="18" w16cid:durableId="2126348166">
    <w:abstractNumId w:val="44"/>
  </w:num>
  <w:num w:numId="19" w16cid:durableId="522480846">
    <w:abstractNumId w:val="37"/>
  </w:num>
  <w:num w:numId="20" w16cid:durableId="2125882424">
    <w:abstractNumId w:val="2"/>
  </w:num>
  <w:num w:numId="21" w16cid:durableId="504563344">
    <w:abstractNumId w:val="40"/>
  </w:num>
  <w:num w:numId="22" w16cid:durableId="1577280726">
    <w:abstractNumId w:val="19"/>
  </w:num>
  <w:num w:numId="23" w16cid:durableId="282154233">
    <w:abstractNumId w:val="9"/>
  </w:num>
  <w:num w:numId="24" w16cid:durableId="2084057925">
    <w:abstractNumId w:val="6"/>
  </w:num>
  <w:num w:numId="25" w16cid:durableId="462310715">
    <w:abstractNumId w:val="10"/>
  </w:num>
  <w:num w:numId="26" w16cid:durableId="2059815859">
    <w:abstractNumId w:val="36"/>
  </w:num>
  <w:num w:numId="27" w16cid:durableId="1436944751">
    <w:abstractNumId w:val="11"/>
  </w:num>
  <w:num w:numId="28" w16cid:durableId="1792164468">
    <w:abstractNumId w:val="7"/>
  </w:num>
  <w:num w:numId="29" w16cid:durableId="345406074">
    <w:abstractNumId w:val="45"/>
  </w:num>
  <w:num w:numId="30" w16cid:durableId="1026562066">
    <w:abstractNumId w:val="16"/>
  </w:num>
  <w:num w:numId="31" w16cid:durableId="2094662044">
    <w:abstractNumId w:val="33"/>
  </w:num>
  <w:num w:numId="32" w16cid:durableId="1037126068">
    <w:abstractNumId w:val="26"/>
  </w:num>
  <w:num w:numId="33" w16cid:durableId="977149711">
    <w:abstractNumId w:val="18"/>
  </w:num>
  <w:num w:numId="34" w16cid:durableId="314720240">
    <w:abstractNumId w:val="12"/>
  </w:num>
  <w:num w:numId="35" w16cid:durableId="1188837284">
    <w:abstractNumId w:val="29"/>
  </w:num>
  <w:num w:numId="36" w16cid:durableId="1462964011">
    <w:abstractNumId w:val="5"/>
  </w:num>
  <w:num w:numId="37" w16cid:durableId="833648603">
    <w:abstractNumId w:val="32"/>
  </w:num>
  <w:num w:numId="38" w16cid:durableId="892154630">
    <w:abstractNumId w:val="14"/>
  </w:num>
  <w:num w:numId="39" w16cid:durableId="312639452">
    <w:abstractNumId w:val="43"/>
  </w:num>
  <w:num w:numId="40" w16cid:durableId="1772776750">
    <w:abstractNumId w:val="31"/>
  </w:num>
  <w:num w:numId="41" w16cid:durableId="2020304091">
    <w:abstractNumId w:val="42"/>
  </w:num>
  <w:num w:numId="42" w16cid:durableId="1601912734">
    <w:abstractNumId w:val="35"/>
  </w:num>
  <w:num w:numId="43" w16cid:durableId="1156528485">
    <w:abstractNumId w:val="3"/>
  </w:num>
  <w:num w:numId="44" w16cid:durableId="652874027">
    <w:abstractNumId w:val="24"/>
  </w:num>
  <w:num w:numId="45" w16cid:durableId="602341387">
    <w:abstractNumId w:val="34"/>
  </w:num>
  <w:num w:numId="46" w16cid:durableId="9852797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02011"/>
    <w:rsid w:val="000161AC"/>
    <w:rsid w:val="0002014C"/>
    <w:rsid w:val="0003415B"/>
    <w:rsid w:val="000478AC"/>
    <w:rsid w:val="00052796"/>
    <w:rsid w:val="00053E83"/>
    <w:rsid w:val="000541B0"/>
    <w:rsid w:val="000819FC"/>
    <w:rsid w:val="00090719"/>
    <w:rsid w:val="000A00CF"/>
    <w:rsid w:val="000B6758"/>
    <w:rsid w:val="000C4EBF"/>
    <w:rsid w:val="000D6D2A"/>
    <w:rsid w:val="000F4CE8"/>
    <w:rsid w:val="00100286"/>
    <w:rsid w:val="001018DB"/>
    <w:rsid w:val="00110154"/>
    <w:rsid w:val="00127B3E"/>
    <w:rsid w:val="0013060D"/>
    <w:rsid w:val="00142EA4"/>
    <w:rsid w:val="00150027"/>
    <w:rsid w:val="00152B07"/>
    <w:rsid w:val="001761A6"/>
    <w:rsid w:val="00177F44"/>
    <w:rsid w:val="00184FCA"/>
    <w:rsid w:val="00191EB4"/>
    <w:rsid w:val="001921B8"/>
    <w:rsid w:val="00197963"/>
    <w:rsid w:val="001A3D9A"/>
    <w:rsid w:val="001B358B"/>
    <w:rsid w:val="001B4AE1"/>
    <w:rsid w:val="001B66D8"/>
    <w:rsid w:val="001F6E49"/>
    <w:rsid w:val="00202543"/>
    <w:rsid w:val="00213D67"/>
    <w:rsid w:val="00247DF9"/>
    <w:rsid w:val="002716C1"/>
    <w:rsid w:val="00272E1F"/>
    <w:rsid w:val="002866EE"/>
    <w:rsid w:val="002A5DEE"/>
    <w:rsid w:val="00345925"/>
    <w:rsid w:val="003668E4"/>
    <w:rsid w:val="003B0BB5"/>
    <w:rsid w:val="003C7D9F"/>
    <w:rsid w:val="003D0506"/>
    <w:rsid w:val="003E2196"/>
    <w:rsid w:val="003E61A3"/>
    <w:rsid w:val="003F1BD9"/>
    <w:rsid w:val="003F3AB9"/>
    <w:rsid w:val="0040030B"/>
    <w:rsid w:val="00404E01"/>
    <w:rsid w:val="00420EC1"/>
    <w:rsid w:val="004445B9"/>
    <w:rsid w:val="00446E37"/>
    <w:rsid w:val="0046649A"/>
    <w:rsid w:val="0048398B"/>
    <w:rsid w:val="004B158D"/>
    <w:rsid w:val="004D76F1"/>
    <w:rsid w:val="004E371A"/>
    <w:rsid w:val="004E6FEC"/>
    <w:rsid w:val="004F596C"/>
    <w:rsid w:val="0051121D"/>
    <w:rsid w:val="00514905"/>
    <w:rsid w:val="00530FA8"/>
    <w:rsid w:val="00545E23"/>
    <w:rsid w:val="005556E8"/>
    <w:rsid w:val="00570F3E"/>
    <w:rsid w:val="00583E00"/>
    <w:rsid w:val="00585664"/>
    <w:rsid w:val="005A0422"/>
    <w:rsid w:val="005A297B"/>
    <w:rsid w:val="005B13B4"/>
    <w:rsid w:val="005B13C7"/>
    <w:rsid w:val="005C6615"/>
    <w:rsid w:val="005C67BD"/>
    <w:rsid w:val="005E071D"/>
    <w:rsid w:val="00602EE5"/>
    <w:rsid w:val="00634193"/>
    <w:rsid w:val="0064256F"/>
    <w:rsid w:val="00671716"/>
    <w:rsid w:val="006754F6"/>
    <w:rsid w:val="00685ADF"/>
    <w:rsid w:val="006B0B4E"/>
    <w:rsid w:val="006C7473"/>
    <w:rsid w:val="006C78A2"/>
    <w:rsid w:val="006D5472"/>
    <w:rsid w:val="006D56BF"/>
    <w:rsid w:val="006E3112"/>
    <w:rsid w:val="00704737"/>
    <w:rsid w:val="007217DE"/>
    <w:rsid w:val="00727B3F"/>
    <w:rsid w:val="00732EAE"/>
    <w:rsid w:val="00742376"/>
    <w:rsid w:val="00743D79"/>
    <w:rsid w:val="007441E4"/>
    <w:rsid w:val="00752AC1"/>
    <w:rsid w:val="0075428E"/>
    <w:rsid w:val="007821AC"/>
    <w:rsid w:val="00785586"/>
    <w:rsid w:val="00790D80"/>
    <w:rsid w:val="008141EA"/>
    <w:rsid w:val="008219D9"/>
    <w:rsid w:val="00823351"/>
    <w:rsid w:val="00836399"/>
    <w:rsid w:val="0084448A"/>
    <w:rsid w:val="00853C8D"/>
    <w:rsid w:val="00862533"/>
    <w:rsid w:val="0087380E"/>
    <w:rsid w:val="0088610C"/>
    <w:rsid w:val="008908B4"/>
    <w:rsid w:val="00891E0C"/>
    <w:rsid w:val="008A168B"/>
    <w:rsid w:val="008C0AA3"/>
    <w:rsid w:val="008C28C8"/>
    <w:rsid w:val="008C74F5"/>
    <w:rsid w:val="008D3DF6"/>
    <w:rsid w:val="008D5206"/>
    <w:rsid w:val="008D6346"/>
    <w:rsid w:val="008E2E3A"/>
    <w:rsid w:val="008F3C96"/>
    <w:rsid w:val="008F607A"/>
    <w:rsid w:val="00903DEA"/>
    <w:rsid w:val="0091218C"/>
    <w:rsid w:val="009354EC"/>
    <w:rsid w:val="00942C46"/>
    <w:rsid w:val="00945C3B"/>
    <w:rsid w:val="00972F8A"/>
    <w:rsid w:val="009A1428"/>
    <w:rsid w:val="009B4461"/>
    <w:rsid w:val="009D52AB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A6E31"/>
    <w:rsid w:val="00AC43E2"/>
    <w:rsid w:val="00AC4C8F"/>
    <w:rsid w:val="00AE3D45"/>
    <w:rsid w:val="00AF6ECF"/>
    <w:rsid w:val="00B020A4"/>
    <w:rsid w:val="00B021F1"/>
    <w:rsid w:val="00B0598F"/>
    <w:rsid w:val="00B14ABB"/>
    <w:rsid w:val="00B51C89"/>
    <w:rsid w:val="00B64192"/>
    <w:rsid w:val="00B65AB0"/>
    <w:rsid w:val="00B97B41"/>
    <w:rsid w:val="00BB3051"/>
    <w:rsid w:val="00BB70C0"/>
    <w:rsid w:val="00BC2FD2"/>
    <w:rsid w:val="00BD4E01"/>
    <w:rsid w:val="00BE2795"/>
    <w:rsid w:val="00BF29DA"/>
    <w:rsid w:val="00C12997"/>
    <w:rsid w:val="00C23324"/>
    <w:rsid w:val="00C24F52"/>
    <w:rsid w:val="00C31132"/>
    <w:rsid w:val="00C510F8"/>
    <w:rsid w:val="00CA07A1"/>
    <w:rsid w:val="00CB75F7"/>
    <w:rsid w:val="00CD2C0C"/>
    <w:rsid w:val="00CD5CB9"/>
    <w:rsid w:val="00CD648F"/>
    <w:rsid w:val="00D15738"/>
    <w:rsid w:val="00D2044E"/>
    <w:rsid w:val="00D3318C"/>
    <w:rsid w:val="00D60324"/>
    <w:rsid w:val="00D85A07"/>
    <w:rsid w:val="00DB4CC4"/>
    <w:rsid w:val="00DE299C"/>
    <w:rsid w:val="00DE3A68"/>
    <w:rsid w:val="00DE68C8"/>
    <w:rsid w:val="00DE7FEB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B528E"/>
    <w:rsid w:val="00EC490B"/>
    <w:rsid w:val="00ED0B06"/>
    <w:rsid w:val="00ED4E87"/>
    <w:rsid w:val="00F00632"/>
    <w:rsid w:val="00F0563A"/>
    <w:rsid w:val="00F075BE"/>
    <w:rsid w:val="00F3541B"/>
    <w:rsid w:val="00F46B9B"/>
    <w:rsid w:val="00F519D4"/>
    <w:rsid w:val="00F551A8"/>
    <w:rsid w:val="00F7385E"/>
    <w:rsid w:val="00F8317F"/>
    <w:rsid w:val="00F87F69"/>
    <w:rsid w:val="00FA3347"/>
    <w:rsid w:val="00FB3B6F"/>
    <w:rsid w:val="00FD44B6"/>
    <w:rsid w:val="00FD5F64"/>
    <w:rsid w:val="00FD7466"/>
    <w:rsid w:val="00FD79B9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159</cp:revision>
  <dcterms:created xsi:type="dcterms:W3CDTF">2024-06-26T02:47:00Z</dcterms:created>
  <dcterms:modified xsi:type="dcterms:W3CDTF">2024-07-12T17:48:00Z</dcterms:modified>
</cp:coreProperties>
</file>