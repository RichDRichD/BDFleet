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732EAE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64511D04" w:rsidR="00891E0C" w:rsidRPr="009A1428" w:rsidRDefault="00052796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2B61B4EE" w:rsidR="00891E0C" w:rsidRPr="009A1428" w:rsidRDefault="00053E83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West </w:t>
            </w:r>
            <w:r w:rsidR="00727B3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Wendover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High School</w:t>
            </w:r>
            <w:r w:rsidR="0005279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184FC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Freemont </w:t>
            </w:r>
            <w:r w:rsidR="00AC43E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High School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551AD009" w:rsidR="00891E0C" w:rsidRPr="003F1BD9" w:rsidRDefault="005C661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164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2A8E772" w14:textId="77777777" w:rsidR="00184FCA" w:rsidRPr="004E6FEC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 HS</w:t>
            </w:r>
          </w:p>
          <w:p w14:paraId="44C3B341" w14:textId="77777777" w:rsidR="00184FCA" w:rsidRPr="004E6FEC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2055 Elko Ave</w:t>
            </w:r>
          </w:p>
          <w:p w14:paraId="2CA5D510" w14:textId="22C0949A" w:rsidR="009A1428" w:rsidRPr="009A1428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 NV, 89833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CBC230A" w14:textId="4D5B1D8C" w:rsidR="00184FCA" w:rsidRPr="00184FCA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4FC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Fremont H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igh School</w:t>
            </w:r>
          </w:p>
          <w:p w14:paraId="063E9F7F" w14:textId="77777777" w:rsidR="00184FCA" w:rsidRPr="00184FCA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4FC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1900 N 4700 W</w:t>
            </w:r>
          </w:p>
          <w:p w14:paraId="70EB8EBE" w14:textId="6F8238A0" w:rsidR="009A1428" w:rsidRPr="009A1428" w:rsidRDefault="00184FCA" w:rsidP="00184F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4FC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Plain City UT, 84404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65EA30AE" w:rsidR="009A1428" w:rsidRPr="003F1BD9" w:rsidRDefault="00D3318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3318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45A69C9" wp14:editId="6336D79F">
                  <wp:extent cx="3187900" cy="3324225"/>
                  <wp:effectExtent l="0" t="0" r="0" b="0"/>
                  <wp:docPr id="202675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7527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455" cy="33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0281EB45" w:rsidR="009A1428" w:rsidRPr="003F1BD9" w:rsidRDefault="0010028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0028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D2B6DBD" wp14:editId="1C5DABC3">
                  <wp:extent cx="3204765" cy="3305175"/>
                  <wp:effectExtent l="0" t="0" r="0" b="0"/>
                  <wp:docPr id="1508306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3063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608" cy="331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263E8922" w:rsidR="00FA3347" w:rsidRDefault="00AC4C8F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4C8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81FA775" wp14:editId="373E53B6">
                  <wp:extent cx="7641457" cy="2952750"/>
                  <wp:effectExtent l="0" t="0" r="0" b="0"/>
                  <wp:docPr id="943214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2144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496" cy="297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033F416B" w14:textId="77777777" w:rsidR="000F4CE8" w:rsidRPr="000F4CE8" w:rsidRDefault="000F4CE8" w:rsidP="000F4CE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F4CE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I-80 E</w:t>
            </w:r>
          </w:p>
          <w:p w14:paraId="2CBD6915" w14:textId="77777777" w:rsidR="000F4CE8" w:rsidRPr="00C23324" w:rsidRDefault="000F4CE8" w:rsidP="00C2332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Elko Ave for 0.4 mi</w:t>
            </w:r>
          </w:p>
          <w:p w14:paraId="797521D8" w14:textId="77777777" w:rsidR="000F4CE8" w:rsidRPr="00C23324" w:rsidRDefault="000F4CE8" w:rsidP="00C2332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Mesa St for 0.2 mi</w:t>
            </w:r>
          </w:p>
          <w:p w14:paraId="1DA05CCC" w14:textId="77777777" w:rsidR="000F4CE8" w:rsidRPr="00C23324" w:rsidRDefault="000F4CE8" w:rsidP="00C2332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Florence Wy for 1.2 mi</w:t>
            </w:r>
          </w:p>
          <w:p w14:paraId="2C14C55E" w14:textId="77777777" w:rsidR="000F4CE8" w:rsidRPr="00C23324" w:rsidRDefault="000F4CE8" w:rsidP="00C2332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I-80 E toward Salt Lake City for 0.2 mi</w:t>
            </w:r>
          </w:p>
          <w:p w14:paraId="33E47706" w14:textId="77777777" w:rsidR="000F4CE8" w:rsidRPr="000F4CE8" w:rsidRDefault="000F4CE8" w:rsidP="000F4CE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B6ECC8" w14:textId="77777777" w:rsidR="000F4CE8" w:rsidRPr="000F4CE8" w:rsidRDefault="000F4CE8" w:rsidP="000F4CE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F4CE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I-80 E and I-15 N</w:t>
            </w:r>
          </w:p>
          <w:p w14:paraId="2AA69910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I-80 E for 117 mi</w:t>
            </w:r>
          </w:p>
          <w:p w14:paraId="544ABD93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Utah</w:t>
            </w:r>
          </w:p>
          <w:p w14:paraId="5257842C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117 to merge onto I-215 N toward Ogden for 5.0 mi</w:t>
            </w:r>
          </w:p>
          <w:p w14:paraId="027668AD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to stay on I-215 N for 2.4 mi</w:t>
            </w:r>
          </w:p>
          <w:p w14:paraId="139A5C6A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I-15 N for 25.2 mi</w:t>
            </w:r>
          </w:p>
          <w:p w14:paraId="23D7FE64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to stay on I-15 N for 7.6 mi</w:t>
            </w:r>
          </w:p>
          <w:p w14:paraId="30470F6E" w14:textId="77777777" w:rsidR="000F4CE8" w:rsidRPr="00C23324" w:rsidRDefault="000F4CE8" w:rsidP="00C233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346 toward 400 N for 0.3 mi</w:t>
            </w:r>
          </w:p>
          <w:p w14:paraId="3127C548" w14:textId="77777777" w:rsidR="000F4CE8" w:rsidRPr="000F4CE8" w:rsidRDefault="000F4CE8" w:rsidP="000F4CE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DC81839" w14:textId="77777777" w:rsidR="000F4CE8" w:rsidRPr="000F4CE8" w:rsidRDefault="000F4CE8" w:rsidP="000F4CE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F4CE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Pioneer Rd.</w:t>
            </w:r>
          </w:p>
          <w:p w14:paraId="60561DF8" w14:textId="77777777" w:rsidR="000F4CE8" w:rsidRPr="00C23324" w:rsidRDefault="000F4CE8" w:rsidP="00C233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Pioneer Rd for 3.1 mi</w:t>
            </w:r>
          </w:p>
          <w:p w14:paraId="62C89612" w14:textId="77777777" w:rsidR="000F4CE8" w:rsidRPr="00C23324" w:rsidRDefault="000F4CE8" w:rsidP="00C233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W 1500 N for 0.8 mi</w:t>
            </w:r>
          </w:p>
          <w:p w14:paraId="3698E116" w14:textId="44322EB8" w:rsidR="0048398B" w:rsidRDefault="000F4CE8" w:rsidP="00C233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233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N 4700 W for 0.4 mi</w:t>
            </w:r>
          </w:p>
          <w:p w14:paraId="51E251F1" w14:textId="2C3EBB6E" w:rsidR="00732EAE" w:rsidRPr="00C23324" w:rsidRDefault="00732EAE" w:rsidP="00C233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 is on the right</w:t>
            </w:r>
          </w:p>
          <w:p w14:paraId="6CC47EA1" w14:textId="77777777" w:rsidR="00972F8A" w:rsidRPr="009A1428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07B4"/>
    <w:multiLevelType w:val="hybridMultilevel"/>
    <w:tmpl w:val="4AE249B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C0474"/>
    <w:multiLevelType w:val="hybridMultilevel"/>
    <w:tmpl w:val="029EC14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40D82"/>
    <w:multiLevelType w:val="hybridMultilevel"/>
    <w:tmpl w:val="E5BCF3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4"/>
  </w:num>
  <w:num w:numId="2" w16cid:durableId="1092819134">
    <w:abstractNumId w:val="26"/>
  </w:num>
  <w:num w:numId="3" w16cid:durableId="746733878">
    <w:abstractNumId w:val="0"/>
  </w:num>
  <w:num w:numId="4" w16cid:durableId="2082216972">
    <w:abstractNumId w:val="19"/>
  </w:num>
  <w:num w:numId="5" w16cid:durableId="1171019960">
    <w:abstractNumId w:val="23"/>
  </w:num>
  <w:num w:numId="6" w16cid:durableId="364450798">
    <w:abstractNumId w:val="21"/>
  </w:num>
  <w:num w:numId="7" w16cid:durableId="1958290608">
    <w:abstractNumId w:val="12"/>
  </w:num>
  <w:num w:numId="8" w16cid:durableId="1358000493">
    <w:abstractNumId w:val="13"/>
  </w:num>
  <w:num w:numId="9" w16cid:durableId="642932017">
    <w:abstractNumId w:val="33"/>
  </w:num>
  <w:num w:numId="10" w16cid:durableId="1857571854">
    <w:abstractNumId w:val="30"/>
  </w:num>
  <w:num w:numId="11" w16cid:durableId="704333348">
    <w:abstractNumId w:val="3"/>
  </w:num>
  <w:num w:numId="12" w16cid:durableId="246572391">
    <w:abstractNumId w:val="31"/>
  </w:num>
  <w:num w:numId="13" w16cid:durableId="278417857">
    <w:abstractNumId w:val="7"/>
  </w:num>
  <w:num w:numId="14" w16cid:durableId="359622807">
    <w:abstractNumId w:val="15"/>
  </w:num>
  <w:num w:numId="15" w16cid:durableId="101807483">
    <w:abstractNumId w:val="20"/>
  </w:num>
  <w:num w:numId="16" w16cid:durableId="507908973">
    <w:abstractNumId w:val="1"/>
  </w:num>
  <w:num w:numId="17" w16cid:durableId="468788407">
    <w:abstractNumId w:val="18"/>
  </w:num>
  <w:num w:numId="18" w16cid:durableId="2126348166">
    <w:abstractNumId w:val="34"/>
  </w:num>
  <w:num w:numId="19" w16cid:durableId="522480846">
    <w:abstractNumId w:val="29"/>
  </w:num>
  <w:num w:numId="20" w16cid:durableId="2125882424">
    <w:abstractNumId w:val="2"/>
  </w:num>
  <w:num w:numId="21" w16cid:durableId="504563344">
    <w:abstractNumId w:val="32"/>
  </w:num>
  <w:num w:numId="22" w16cid:durableId="1577280726">
    <w:abstractNumId w:val="17"/>
  </w:num>
  <w:num w:numId="23" w16cid:durableId="282154233">
    <w:abstractNumId w:val="8"/>
  </w:num>
  <w:num w:numId="24" w16cid:durableId="2084057925">
    <w:abstractNumId w:val="5"/>
  </w:num>
  <w:num w:numId="25" w16cid:durableId="462310715">
    <w:abstractNumId w:val="9"/>
  </w:num>
  <w:num w:numId="26" w16cid:durableId="2059815859">
    <w:abstractNumId w:val="28"/>
  </w:num>
  <w:num w:numId="27" w16cid:durableId="1436944751">
    <w:abstractNumId w:val="10"/>
  </w:num>
  <w:num w:numId="28" w16cid:durableId="1792164468">
    <w:abstractNumId w:val="6"/>
  </w:num>
  <w:num w:numId="29" w16cid:durableId="345406074">
    <w:abstractNumId w:val="35"/>
  </w:num>
  <w:num w:numId="30" w16cid:durableId="1026562066">
    <w:abstractNumId w:val="14"/>
  </w:num>
  <w:num w:numId="31" w16cid:durableId="2094662044">
    <w:abstractNumId w:val="27"/>
  </w:num>
  <w:num w:numId="32" w16cid:durableId="1037126068">
    <w:abstractNumId w:val="22"/>
  </w:num>
  <w:num w:numId="33" w16cid:durableId="977149711">
    <w:abstractNumId w:val="16"/>
  </w:num>
  <w:num w:numId="34" w16cid:durableId="314720240">
    <w:abstractNumId w:val="11"/>
  </w:num>
  <w:num w:numId="35" w16cid:durableId="1188837284">
    <w:abstractNumId w:val="25"/>
  </w:num>
  <w:num w:numId="36" w16cid:durableId="1462964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52796"/>
    <w:rsid w:val="00053E83"/>
    <w:rsid w:val="000541B0"/>
    <w:rsid w:val="000D6D2A"/>
    <w:rsid w:val="000F4CE8"/>
    <w:rsid w:val="00100286"/>
    <w:rsid w:val="00110154"/>
    <w:rsid w:val="00127B3E"/>
    <w:rsid w:val="00142EA4"/>
    <w:rsid w:val="00150027"/>
    <w:rsid w:val="00152B07"/>
    <w:rsid w:val="00177F44"/>
    <w:rsid w:val="00184FCA"/>
    <w:rsid w:val="00191EB4"/>
    <w:rsid w:val="001921B8"/>
    <w:rsid w:val="001A3D9A"/>
    <w:rsid w:val="001B4AE1"/>
    <w:rsid w:val="001B66D8"/>
    <w:rsid w:val="001F6E49"/>
    <w:rsid w:val="00202543"/>
    <w:rsid w:val="00247DF9"/>
    <w:rsid w:val="00272E1F"/>
    <w:rsid w:val="002866EE"/>
    <w:rsid w:val="002A5DEE"/>
    <w:rsid w:val="00345925"/>
    <w:rsid w:val="003B0BB5"/>
    <w:rsid w:val="003D0506"/>
    <w:rsid w:val="003E2196"/>
    <w:rsid w:val="003E61A3"/>
    <w:rsid w:val="003F1BD9"/>
    <w:rsid w:val="0040030B"/>
    <w:rsid w:val="00404E01"/>
    <w:rsid w:val="00420EC1"/>
    <w:rsid w:val="004445B9"/>
    <w:rsid w:val="00446E37"/>
    <w:rsid w:val="0048398B"/>
    <w:rsid w:val="004E6FEC"/>
    <w:rsid w:val="004F596C"/>
    <w:rsid w:val="00514905"/>
    <w:rsid w:val="005556E8"/>
    <w:rsid w:val="00570F3E"/>
    <w:rsid w:val="00585664"/>
    <w:rsid w:val="005A297B"/>
    <w:rsid w:val="005B13B4"/>
    <w:rsid w:val="005B13C7"/>
    <w:rsid w:val="005C6615"/>
    <w:rsid w:val="005C67BD"/>
    <w:rsid w:val="00602EE5"/>
    <w:rsid w:val="00634193"/>
    <w:rsid w:val="0064256F"/>
    <w:rsid w:val="00671716"/>
    <w:rsid w:val="006754F6"/>
    <w:rsid w:val="00685ADF"/>
    <w:rsid w:val="006C7473"/>
    <w:rsid w:val="006D5472"/>
    <w:rsid w:val="006D56BF"/>
    <w:rsid w:val="006E3112"/>
    <w:rsid w:val="00704737"/>
    <w:rsid w:val="007217DE"/>
    <w:rsid w:val="00727B3F"/>
    <w:rsid w:val="00732EAE"/>
    <w:rsid w:val="00743D79"/>
    <w:rsid w:val="007441E4"/>
    <w:rsid w:val="00752AC1"/>
    <w:rsid w:val="007821AC"/>
    <w:rsid w:val="00785586"/>
    <w:rsid w:val="00790D80"/>
    <w:rsid w:val="008141EA"/>
    <w:rsid w:val="008219D9"/>
    <w:rsid w:val="00836399"/>
    <w:rsid w:val="00853C8D"/>
    <w:rsid w:val="00862533"/>
    <w:rsid w:val="00891E0C"/>
    <w:rsid w:val="008C0AA3"/>
    <w:rsid w:val="008C28C8"/>
    <w:rsid w:val="008C74F5"/>
    <w:rsid w:val="008D6346"/>
    <w:rsid w:val="008E2E3A"/>
    <w:rsid w:val="008F3C96"/>
    <w:rsid w:val="008F607A"/>
    <w:rsid w:val="00903DEA"/>
    <w:rsid w:val="0091218C"/>
    <w:rsid w:val="00942C46"/>
    <w:rsid w:val="00972F8A"/>
    <w:rsid w:val="009A1428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C43E2"/>
    <w:rsid w:val="00AC4C8F"/>
    <w:rsid w:val="00AE3D45"/>
    <w:rsid w:val="00AF6ECF"/>
    <w:rsid w:val="00B020A4"/>
    <w:rsid w:val="00B021F1"/>
    <w:rsid w:val="00B14ABB"/>
    <w:rsid w:val="00B51C89"/>
    <w:rsid w:val="00B64192"/>
    <w:rsid w:val="00B97B41"/>
    <w:rsid w:val="00BB3051"/>
    <w:rsid w:val="00BB70C0"/>
    <w:rsid w:val="00BC2FD2"/>
    <w:rsid w:val="00BE2795"/>
    <w:rsid w:val="00BF29DA"/>
    <w:rsid w:val="00C12997"/>
    <w:rsid w:val="00C23324"/>
    <w:rsid w:val="00C31132"/>
    <w:rsid w:val="00CA07A1"/>
    <w:rsid w:val="00CB75F7"/>
    <w:rsid w:val="00CD2C0C"/>
    <w:rsid w:val="00CD5CB9"/>
    <w:rsid w:val="00CD648F"/>
    <w:rsid w:val="00D15738"/>
    <w:rsid w:val="00D2044E"/>
    <w:rsid w:val="00D3318C"/>
    <w:rsid w:val="00D60324"/>
    <w:rsid w:val="00DB4CC4"/>
    <w:rsid w:val="00DE299C"/>
    <w:rsid w:val="00DE68C8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C490B"/>
    <w:rsid w:val="00ED0B06"/>
    <w:rsid w:val="00ED4E87"/>
    <w:rsid w:val="00F00632"/>
    <w:rsid w:val="00F075BE"/>
    <w:rsid w:val="00F3541B"/>
    <w:rsid w:val="00F46B9B"/>
    <w:rsid w:val="00F551A8"/>
    <w:rsid w:val="00F8317F"/>
    <w:rsid w:val="00F87F69"/>
    <w:rsid w:val="00FA3347"/>
    <w:rsid w:val="00FB3B6F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104</cp:revision>
  <dcterms:created xsi:type="dcterms:W3CDTF">2024-06-26T02:47:00Z</dcterms:created>
  <dcterms:modified xsi:type="dcterms:W3CDTF">2024-07-07T21:09:00Z</dcterms:modified>
</cp:coreProperties>
</file>