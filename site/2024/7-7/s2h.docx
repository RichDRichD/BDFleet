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9A1428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053E83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1B9ADBC9" w:rsidR="00891E0C" w:rsidRPr="009A1428" w:rsidRDefault="005B13C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43570F41" w:rsidR="00891E0C" w:rsidRPr="009A1428" w:rsidRDefault="00514905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Hughes</w:t>
            </w:r>
            <w:r w:rsidR="00785586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Stadium</w:t>
            </w:r>
            <w:r w:rsidR="00727B3F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053E8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West </w:t>
            </w:r>
            <w:r w:rsidR="00727B3F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Wendover </w:t>
            </w:r>
            <w:r w:rsidR="00053E8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High School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53458303" w:rsidR="00891E0C" w:rsidRPr="003F1BD9" w:rsidRDefault="00CD5CB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529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9A1428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A1428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F3EDD57" w14:textId="77777777" w:rsidR="00727B3F" w:rsidRPr="00862533" w:rsidRDefault="00727B3F" w:rsidP="00727B3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253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Hughes Stadium</w:t>
            </w:r>
          </w:p>
          <w:p w14:paraId="69BE3116" w14:textId="77777777" w:rsidR="00727B3F" w:rsidRPr="00862533" w:rsidRDefault="00727B3F" w:rsidP="00727B3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253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3835 Freeport Blvd</w:t>
            </w:r>
          </w:p>
          <w:p w14:paraId="2CA5D510" w14:textId="406E1B11" w:rsidR="009A1428" w:rsidRPr="009A1428" w:rsidRDefault="00727B3F" w:rsidP="00727B3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6253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Sacramento CA, 95822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E7ACF1" w14:textId="77777777" w:rsidR="004E6FEC" w:rsidRPr="004E6FEC" w:rsidRDefault="004E6FEC" w:rsidP="004E6F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E6FE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Wendover HS</w:t>
            </w:r>
          </w:p>
          <w:p w14:paraId="49014E89" w14:textId="77777777" w:rsidR="004E6FEC" w:rsidRPr="004E6FEC" w:rsidRDefault="004E6FEC" w:rsidP="004E6F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E6FE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2055 Elko Ave</w:t>
            </w:r>
          </w:p>
          <w:p w14:paraId="70EB8EBE" w14:textId="631346B1" w:rsidR="009A1428" w:rsidRPr="009A1428" w:rsidRDefault="004E6FEC" w:rsidP="004E6FE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E6FE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Wendover NV, 89833</w:t>
            </w:r>
          </w:p>
        </w:tc>
      </w:tr>
      <w:tr w:rsidR="009A1428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6A49356E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72682380" w:rsidR="009A1428" w:rsidRPr="003F1BD9" w:rsidRDefault="00727B3F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71716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026E10F" wp14:editId="41315680">
                  <wp:extent cx="2562225" cy="3177449"/>
                  <wp:effectExtent l="0" t="0" r="0" b="4445"/>
                  <wp:docPr id="1970105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1052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69" cy="319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A3B5" w14:textId="36921020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5F13A089" w:rsidR="009A1428" w:rsidRPr="003F1BD9" w:rsidRDefault="008C74F5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C74F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F028B21" wp14:editId="6FA01EEB">
                  <wp:extent cx="2924583" cy="3162741"/>
                  <wp:effectExtent l="0" t="0" r="9525" b="0"/>
                  <wp:docPr id="1286556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566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46F5DAD5" w:rsidR="00FA3347" w:rsidRDefault="000541B0" w:rsidP="00F551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541B0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0D90407" wp14:editId="5B17A8EE">
                  <wp:extent cx="7610475" cy="3839213"/>
                  <wp:effectExtent l="0" t="0" r="0" b="8890"/>
                  <wp:docPr id="264114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1142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184" cy="386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3671FC1" w14:textId="77777777" w:rsidR="0048398B" w:rsidRPr="0048398B" w:rsidRDefault="0048398B" w:rsidP="0048398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CA-99 N</w:t>
            </w:r>
          </w:p>
          <w:p w14:paraId="563A3349" w14:textId="77777777" w:rsidR="0048398B" w:rsidRPr="0048398B" w:rsidRDefault="0048398B" w:rsidP="004839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From the north lot, use the left 2 lanes to turn left onto </w:t>
            </w:r>
            <w:proofErr w:type="spellStart"/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Sutterville</w:t>
            </w:r>
            <w:proofErr w:type="spellEnd"/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Rd fir 0.7 mi</w:t>
            </w:r>
          </w:p>
          <w:p w14:paraId="11CE613F" w14:textId="77777777" w:rsidR="0048398B" w:rsidRPr="0048398B" w:rsidRDefault="0048398B" w:rsidP="004839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12th Ave for 0.1 mi</w:t>
            </w:r>
          </w:p>
          <w:p w14:paraId="35756CAD" w14:textId="77777777" w:rsidR="0048398B" w:rsidRPr="0048398B" w:rsidRDefault="0048398B" w:rsidP="0048398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merge onto CA-99 N</w:t>
            </w:r>
          </w:p>
          <w:p w14:paraId="23331909" w14:textId="77777777" w:rsidR="0048398B" w:rsidRPr="0048398B" w:rsidRDefault="0048398B" w:rsidP="0048398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A543F6A" w14:textId="77777777" w:rsidR="0048398B" w:rsidRPr="0048398B" w:rsidRDefault="0048398B" w:rsidP="0048398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I-80 E to Elko County</w:t>
            </w:r>
          </w:p>
          <w:p w14:paraId="7C39DBB0" w14:textId="77777777" w:rsidR="0048398B" w:rsidRPr="0048398B" w:rsidRDefault="0048398B" w:rsidP="004839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CA-99 N fir 0.5 mi</w:t>
            </w:r>
          </w:p>
          <w:p w14:paraId="52ADEC5E" w14:textId="77777777" w:rsidR="0048398B" w:rsidRPr="0048398B" w:rsidRDefault="0048398B" w:rsidP="004839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Hwy 99 Sb/S Sacramento Fwy for 0.6 mi</w:t>
            </w:r>
          </w:p>
          <w:p w14:paraId="7551AEAF" w14:textId="77777777" w:rsidR="0048398B" w:rsidRPr="0048398B" w:rsidRDefault="0048398B" w:rsidP="004839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Elvas Fwy for 0.3 mi</w:t>
            </w:r>
          </w:p>
          <w:p w14:paraId="59A755ED" w14:textId="77777777" w:rsidR="0048398B" w:rsidRPr="0048398B" w:rsidRDefault="0048398B" w:rsidP="004839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I-80BL E for 8.1 mi</w:t>
            </w:r>
          </w:p>
          <w:p w14:paraId="039843BC" w14:textId="77777777" w:rsidR="0048398B" w:rsidRPr="0048398B" w:rsidRDefault="0048398B" w:rsidP="004839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3 lanes to merge onto I-80 E toward Reno for 515 mi</w:t>
            </w:r>
          </w:p>
          <w:p w14:paraId="457FA050" w14:textId="77777777" w:rsidR="0048398B" w:rsidRPr="0048398B" w:rsidRDefault="0048398B" w:rsidP="0048398B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Nevada</w:t>
            </w:r>
          </w:p>
          <w:p w14:paraId="4C360344" w14:textId="77777777" w:rsidR="0048398B" w:rsidRPr="0048398B" w:rsidRDefault="0048398B" w:rsidP="004839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407 toward Ola</w:t>
            </w:r>
          </w:p>
          <w:p w14:paraId="70B43791" w14:textId="38861676" w:rsidR="0048398B" w:rsidRPr="0048398B" w:rsidRDefault="0048398B" w:rsidP="0048398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CC4A22C" w14:textId="77777777" w:rsidR="0048398B" w:rsidRPr="0048398B" w:rsidRDefault="0048398B" w:rsidP="0048398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Wendover Blvd to Elko Ave in West Wendover</w:t>
            </w:r>
          </w:p>
          <w:p w14:paraId="2416AE4B" w14:textId="77777777" w:rsidR="0048398B" w:rsidRPr="0048398B" w:rsidRDefault="0048398B" w:rsidP="004839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toward Wendover Blvd for 144 ft</w:t>
            </w:r>
          </w:p>
          <w:p w14:paraId="15292BAC" w14:textId="77777777" w:rsidR="0048398B" w:rsidRPr="0048398B" w:rsidRDefault="0048398B" w:rsidP="004839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Wendover Blvd for 1.7 mi</w:t>
            </w:r>
          </w:p>
          <w:p w14:paraId="677D1057" w14:textId="77777777" w:rsidR="0048398B" w:rsidRPr="0048398B" w:rsidRDefault="0048398B" w:rsidP="004839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Pueblo Blvd for 0.5 mi</w:t>
            </w:r>
          </w:p>
          <w:p w14:paraId="43E8D5E9" w14:textId="77777777" w:rsidR="0048398B" w:rsidRPr="0048398B" w:rsidRDefault="0048398B" w:rsidP="004839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 Tibbets St for 0.4 mi</w:t>
            </w:r>
          </w:p>
          <w:p w14:paraId="56633298" w14:textId="77777777" w:rsidR="0048398B" w:rsidRPr="0048398B" w:rsidRDefault="0048398B" w:rsidP="004839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Elko Ave</w:t>
            </w:r>
          </w:p>
          <w:p w14:paraId="3698E116" w14:textId="77777777" w:rsidR="0048398B" w:rsidRPr="0048398B" w:rsidRDefault="0048398B" w:rsidP="0048398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398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School is on the right.</w:t>
            </w:r>
          </w:p>
          <w:p w14:paraId="6CC47EA1" w14:textId="77777777" w:rsidR="00972F8A" w:rsidRPr="009A1428" w:rsidRDefault="00972F8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C31D7"/>
    <w:multiLevelType w:val="hybridMultilevel"/>
    <w:tmpl w:val="898ADF5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8D2FFA"/>
    <w:multiLevelType w:val="hybridMultilevel"/>
    <w:tmpl w:val="A4E8F1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C67E8"/>
    <w:multiLevelType w:val="hybridMultilevel"/>
    <w:tmpl w:val="07907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5F7C42"/>
    <w:multiLevelType w:val="hybridMultilevel"/>
    <w:tmpl w:val="7EB8FEA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E2454"/>
    <w:multiLevelType w:val="hybridMultilevel"/>
    <w:tmpl w:val="D114868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A1B04"/>
    <w:multiLevelType w:val="hybridMultilevel"/>
    <w:tmpl w:val="3C3C3E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22"/>
  </w:num>
  <w:num w:numId="2" w16cid:durableId="1092819134">
    <w:abstractNumId w:val="23"/>
  </w:num>
  <w:num w:numId="3" w16cid:durableId="746733878">
    <w:abstractNumId w:val="0"/>
  </w:num>
  <w:num w:numId="4" w16cid:durableId="2082216972">
    <w:abstractNumId w:val="17"/>
  </w:num>
  <w:num w:numId="5" w16cid:durableId="1171019960">
    <w:abstractNumId w:val="21"/>
  </w:num>
  <w:num w:numId="6" w16cid:durableId="364450798">
    <w:abstractNumId w:val="19"/>
  </w:num>
  <w:num w:numId="7" w16cid:durableId="1958290608">
    <w:abstractNumId w:val="10"/>
  </w:num>
  <w:num w:numId="8" w16cid:durableId="1358000493">
    <w:abstractNumId w:val="11"/>
  </w:num>
  <w:num w:numId="9" w16cid:durableId="642932017">
    <w:abstractNumId w:val="30"/>
  </w:num>
  <w:num w:numId="10" w16cid:durableId="1857571854">
    <w:abstractNumId w:val="27"/>
  </w:num>
  <w:num w:numId="11" w16cid:durableId="704333348">
    <w:abstractNumId w:val="3"/>
  </w:num>
  <w:num w:numId="12" w16cid:durableId="246572391">
    <w:abstractNumId w:val="28"/>
  </w:num>
  <w:num w:numId="13" w16cid:durableId="278417857">
    <w:abstractNumId w:val="6"/>
  </w:num>
  <w:num w:numId="14" w16cid:durableId="359622807">
    <w:abstractNumId w:val="13"/>
  </w:num>
  <w:num w:numId="15" w16cid:durableId="101807483">
    <w:abstractNumId w:val="18"/>
  </w:num>
  <w:num w:numId="16" w16cid:durableId="507908973">
    <w:abstractNumId w:val="1"/>
  </w:num>
  <w:num w:numId="17" w16cid:durableId="468788407">
    <w:abstractNumId w:val="16"/>
  </w:num>
  <w:num w:numId="18" w16cid:durableId="2126348166">
    <w:abstractNumId w:val="31"/>
  </w:num>
  <w:num w:numId="19" w16cid:durableId="522480846">
    <w:abstractNumId w:val="26"/>
  </w:num>
  <w:num w:numId="20" w16cid:durableId="2125882424">
    <w:abstractNumId w:val="2"/>
  </w:num>
  <w:num w:numId="21" w16cid:durableId="504563344">
    <w:abstractNumId w:val="29"/>
  </w:num>
  <w:num w:numId="22" w16cid:durableId="1577280726">
    <w:abstractNumId w:val="15"/>
  </w:num>
  <w:num w:numId="23" w16cid:durableId="282154233">
    <w:abstractNumId w:val="7"/>
  </w:num>
  <w:num w:numId="24" w16cid:durableId="2084057925">
    <w:abstractNumId w:val="4"/>
  </w:num>
  <w:num w:numId="25" w16cid:durableId="462310715">
    <w:abstractNumId w:val="8"/>
  </w:num>
  <w:num w:numId="26" w16cid:durableId="2059815859">
    <w:abstractNumId w:val="25"/>
  </w:num>
  <w:num w:numId="27" w16cid:durableId="1436944751">
    <w:abstractNumId w:val="9"/>
  </w:num>
  <w:num w:numId="28" w16cid:durableId="1792164468">
    <w:abstractNumId w:val="5"/>
  </w:num>
  <w:num w:numId="29" w16cid:durableId="345406074">
    <w:abstractNumId w:val="32"/>
  </w:num>
  <w:num w:numId="30" w16cid:durableId="1026562066">
    <w:abstractNumId w:val="12"/>
  </w:num>
  <w:num w:numId="31" w16cid:durableId="2094662044">
    <w:abstractNumId w:val="24"/>
  </w:num>
  <w:num w:numId="32" w16cid:durableId="1037126068">
    <w:abstractNumId w:val="20"/>
  </w:num>
  <w:num w:numId="33" w16cid:durableId="977149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2014C"/>
    <w:rsid w:val="00053E83"/>
    <w:rsid w:val="000541B0"/>
    <w:rsid w:val="000D6D2A"/>
    <w:rsid w:val="00110154"/>
    <w:rsid w:val="00127B3E"/>
    <w:rsid w:val="00142EA4"/>
    <w:rsid w:val="00150027"/>
    <w:rsid w:val="00152B07"/>
    <w:rsid w:val="00177F44"/>
    <w:rsid w:val="00191EB4"/>
    <w:rsid w:val="001921B8"/>
    <w:rsid w:val="001A3D9A"/>
    <w:rsid w:val="001B4AE1"/>
    <w:rsid w:val="001B66D8"/>
    <w:rsid w:val="001F6E49"/>
    <w:rsid w:val="00202543"/>
    <w:rsid w:val="00247DF9"/>
    <w:rsid w:val="00272E1F"/>
    <w:rsid w:val="002866EE"/>
    <w:rsid w:val="002A5DEE"/>
    <w:rsid w:val="00345925"/>
    <w:rsid w:val="003B0BB5"/>
    <w:rsid w:val="003D0506"/>
    <w:rsid w:val="003E2196"/>
    <w:rsid w:val="003E61A3"/>
    <w:rsid w:val="003F1BD9"/>
    <w:rsid w:val="0040030B"/>
    <w:rsid w:val="00404E01"/>
    <w:rsid w:val="00420EC1"/>
    <w:rsid w:val="004445B9"/>
    <w:rsid w:val="00446E37"/>
    <w:rsid w:val="0048398B"/>
    <w:rsid w:val="004E6FEC"/>
    <w:rsid w:val="004F596C"/>
    <w:rsid w:val="00514905"/>
    <w:rsid w:val="005556E8"/>
    <w:rsid w:val="00570F3E"/>
    <w:rsid w:val="005A297B"/>
    <w:rsid w:val="005B13B4"/>
    <w:rsid w:val="005B13C7"/>
    <w:rsid w:val="005C67BD"/>
    <w:rsid w:val="00602EE5"/>
    <w:rsid w:val="00634193"/>
    <w:rsid w:val="0064256F"/>
    <w:rsid w:val="00671716"/>
    <w:rsid w:val="006754F6"/>
    <w:rsid w:val="00685ADF"/>
    <w:rsid w:val="006C7473"/>
    <w:rsid w:val="006D5472"/>
    <w:rsid w:val="006D56BF"/>
    <w:rsid w:val="006E3112"/>
    <w:rsid w:val="00704737"/>
    <w:rsid w:val="007217DE"/>
    <w:rsid w:val="00727B3F"/>
    <w:rsid w:val="00743D79"/>
    <w:rsid w:val="007441E4"/>
    <w:rsid w:val="00752AC1"/>
    <w:rsid w:val="007821AC"/>
    <w:rsid w:val="00785586"/>
    <w:rsid w:val="00790D80"/>
    <w:rsid w:val="008141EA"/>
    <w:rsid w:val="008219D9"/>
    <w:rsid w:val="00836399"/>
    <w:rsid w:val="00853C8D"/>
    <w:rsid w:val="00862533"/>
    <w:rsid w:val="00891E0C"/>
    <w:rsid w:val="008C0AA3"/>
    <w:rsid w:val="008C28C8"/>
    <w:rsid w:val="008C74F5"/>
    <w:rsid w:val="008D6346"/>
    <w:rsid w:val="008E2E3A"/>
    <w:rsid w:val="008F3C96"/>
    <w:rsid w:val="008F607A"/>
    <w:rsid w:val="00903DEA"/>
    <w:rsid w:val="0091218C"/>
    <w:rsid w:val="00942C46"/>
    <w:rsid w:val="00972F8A"/>
    <w:rsid w:val="009A1428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E3D45"/>
    <w:rsid w:val="00AF6ECF"/>
    <w:rsid w:val="00B020A4"/>
    <w:rsid w:val="00B021F1"/>
    <w:rsid w:val="00B14ABB"/>
    <w:rsid w:val="00B51C89"/>
    <w:rsid w:val="00B64192"/>
    <w:rsid w:val="00B97B41"/>
    <w:rsid w:val="00BB3051"/>
    <w:rsid w:val="00BB70C0"/>
    <w:rsid w:val="00BC2FD2"/>
    <w:rsid w:val="00BE2795"/>
    <w:rsid w:val="00BF29DA"/>
    <w:rsid w:val="00C12997"/>
    <w:rsid w:val="00C31132"/>
    <w:rsid w:val="00CA07A1"/>
    <w:rsid w:val="00CB75F7"/>
    <w:rsid w:val="00CD2C0C"/>
    <w:rsid w:val="00CD5CB9"/>
    <w:rsid w:val="00CD648F"/>
    <w:rsid w:val="00D15738"/>
    <w:rsid w:val="00D2044E"/>
    <w:rsid w:val="00D60324"/>
    <w:rsid w:val="00DB4CC4"/>
    <w:rsid w:val="00DE299C"/>
    <w:rsid w:val="00DE68C8"/>
    <w:rsid w:val="00E0004A"/>
    <w:rsid w:val="00E2064B"/>
    <w:rsid w:val="00E34DCC"/>
    <w:rsid w:val="00E37E81"/>
    <w:rsid w:val="00E407F0"/>
    <w:rsid w:val="00E71E83"/>
    <w:rsid w:val="00E845C4"/>
    <w:rsid w:val="00E97D62"/>
    <w:rsid w:val="00EA0842"/>
    <w:rsid w:val="00EC490B"/>
    <w:rsid w:val="00ED0B06"/>
    <w:rsid w:val="00ED4E87"/>
    <w:rsid w:val="00F00632"/>
    <w:rsid w:val="00F075BE"/>
    <w:rsid w:val="00F3541B"/>
    <w:rsid w:val="00F46B9B"/>
    <w:rsid w:val="00F551A8"/>
    <w:rsid w:val="00F8317F"/>
    <w:rsid w:val="00F87F69"/>
    <w:rsid w:val="00FA3347"/>
    <w:rsid w:val="00FB3B6F"/>
    <w:rsid w:val="00FD5F64"/>
    <w:rsid w:val="00FD7466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94</cp:revision>
  <dcterms:created xsi:type="dcterms:W3CDTF">2024-06-26T02:47:00Z</dcterms:created>
  <dcterms:modified xsi:type="dcterms:W3CDTF">2024-07-07T20:28:00Z</dcterms:modified>
</cp:coreProperties>
</file>