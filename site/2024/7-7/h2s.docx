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330" w:type="dxa"/>
        <w:tblLook w:val="04A0" w:firstRow="1" w:lastRow="0" w:firstColumn="1" w:lastColumn="0" w:noHBand="0" w:noVBand="1"/>
      </w:tblPr>
      <w:tblGrid>
        <w:gridCol w:w="6120"/>
        <w:gridCol w:w="6210"/>
      </w:tblGrid>
      <w:tr w:rsidR="009A1428" w:rsidRPr="00D15738" w14:paraId="66BE1A4C" w14:textId="77777777" w:rsidTr="00D15738">
        <w:trPr>
          <w:trHeight w:val="108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64E6" w14:textId="77777777" w:rsidR="009A1428" w:rsidRPr="00D1573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7BE58" w14:textId="77777777" w:rsidR="009A1428" w:rsidRPr="00D1573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2"/>
                <w:szCs w:val="12"/>
                <w14:ligatures w14:val="none"/>
              </w:rPr>
            </w:pPr>
          </w:p>
        </w:tc>
      </w:tr>
      <w:tr w:rsidR="009A1428" w:rsidRPr="009A1428" w14:paraId="5D961F07" w14:textId="77777777" w:rsidTr="00891E0C">
        <w:trPr>
          <w:trHeight w:val="315"/>
        </w:trPr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3B7C4" w14:textId="77777777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6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DB217" w14:textId="26C391FA" w:rsidR="009A1428" w:rsidRPr="009A1428" w:rsidRDefault="009A1428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</w:tr>
      <w:tr w:rsidR="003F1BD9" w:rsidRPr="00D15738" w14:paraId="1B1ED916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31475A" w14:textId="77777777" w:rsidR="009A1428" w:rsidRPr="00D1573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u w:val="single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328A" w14:textId="77777777" w:rsidR="009A1428" w:rsidRPr="00D1573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</w:tr>
      <w:tr w:rsidR="00891E0C" w:rsidRPr="003F1BD9" w14:paraId="4BB0E92D" w14:textId="77777777" w:rsidTr="00562BF8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AEBB3" w14:textId="1B9ADBC9" w:rsidR="00891E0C" w:rsidRPr="009A1428" w:rsidRDefault="005B13C7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Sunday</w:t>
            </w:r>
            <w:r w:rsidR="00D60324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,</w:t>
            </w:r>
            <w:r w:rsidR="00DE299C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="00D60324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Ju</w:t>
            </w:r>
            <w:r w:rsidR="00743D79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ly</w:t>
            </w:r>
            <w:r w:rsidR="00D60324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7</w:t>
            </w:r>
            <w:r w:rsidR="00ED4E87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, 2024</w:t>
            </w:r>
          </w:p>
        </w:tc>
      </w:tr>
      <w:tr w:rsidR="00891E0C" w:rsidRPr="003F1BD9" w14:paraId="38E240CD" w14:textId="77777777" w:rsidTr="00361302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E3132" w14:textId="28E1EEA6" w:rsidR="00891E0C" w:rsidRPr="009A1428" w:rsidRDefault="005B13C7" w:rsidP="005B13B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River City</w:t>
            </w:r>
            <w:r w:rsidR="005C67BD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High School</w:t>
            </w:r>
            <w:r w:rsidR="00752AC1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to </w:t>
            </w:r>
            <w:r w:rsidR="00514905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Hughes</w:t>
            </w:r>
            <w:r w:rsidR="00785586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Stadium</w:t>
            </w:r>
          </w:p>
        </w:tc>
      </w:tr>
      <w:tr w:rsidR="00891E0C" w:rsidRPr="003F1BD9" w14:paraId="657FCD18" w14:textId="77777777" w:rsidTr="00612709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CD90E" w14:textId="6B518C0D" w:rsidR="00891E0C" w:rsidRPr="003F1BD9" w:rsidRDefault="00CD648F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8</w:t>
            </w:r>
            <w:r w:rsidR="008E2E3A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</w:t>
            </w:r>
            <w:r w:rsidR="00891E0C"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les</w:t>
            </w:r>
          </w:p>
        </w:tc>
      </w:tr>
      <w:tr w:rsidR="009A1428" w:rsidRPr="00D15738" w14:paraId="6DC5E95E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EBF7D8" w14:textId="77777777" w:rsidR="009A1428" w:rsidRPr="00D1573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00969" w14:textId="77777777" w:rsidR="009A1428" w:rsidRPr="00D1573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9A1428" w:rsidRPr="009A1428" w14:paraId="55154932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C96AE6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BACF3E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9A1428" w:rsidRPr="009A1428" w14:paraId="17CFF740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73E1F22" w14:textId="77777777" w:rsidR="00F87F69" w:rsidRPr="00F87F69" w:rsidRDefault="00F87F69" w:rsidP="00F87F6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87F69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River City High School</w:t>
            </w:r>
          </w:p>
          <w:p w14:paraId="2A1154BF" w14:textId="77777777" w:rsidR="00F87F69" w:rsidRPr="00F87F69" w:rsidRDefault="00F87F69" w:rsidP="00F87F6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87F69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1 Raider Lane</w:t>
            </w:r>
          </w:p>
          <w:p w14:paraId="2CA5D510" w14:textId="1F652FA0" w:rsidR="009A1428" w:rsidRPr="009A1428" w:rsidRDefault="00F87F69" w:rsidP="00F87F6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87F69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West Sacramento CA, 95691</w:t>
            </w: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9D4CF8C" w14:textId="77777777" w:rsidR="00862533" w:rsidRPr="00862533" w:rsidRDefault="00862533" w:rsidP="008625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6253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Hughes Stadium</w:t>
            </w:r>
          </w:p>
          <w:p w14:paraId="4B5E5A10" w14:textId="77777777" w:rsidR="00862533" w:rsidRPr="00862533" w:rsidRDefault="00862533" w:rsidP="008625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6253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3835 Freeport Blvd</w:t>
            </w:r>
          </w:p>
          <w:p w14:paraId="70EB8EBE" w14:textId="2D291582" w:rsidR="009A1428" w:rsidRPr="009A1428" w:rsidRDefault="00862533" w:rsidP="008625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6253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Sacramento CA, 95822</w:t>
            </w:r>
          </w:p>
        </w:tc>
      </w:tr>
      <w:tr w:rsidR="009A1428" w:rsidRPr="009A1428" w14:paraId="6CD300BC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04D1F3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9B2D64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247D87B" w14:textId="77777777" w:rsidTr="00891E0C">
        <w:trPr>
          <w:trHeight w:val="4830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5D02D2C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E61DB02" w14:textId="4B3B7542" w:rsidR="009A1428" w:rsidRPr="003F1BD9" w:rsidRDefault="006754F6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54F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430E33A7" wp14:editId="12E05CDF">
                  <wp:extent cx="2781688" cy="3200847"/>
                  <wp:effectExtent l="0" t="0" r="0" b="0"/>
                  <wp:docPr id="14967603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76034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688" cy="3200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6BA3B5" w14:textId="36921020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577449FE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3477D0D" w14:textId="2997A522" w:rsidR="009A1428" w:rsidRPr="003F1BD9" w:rsidRDefault="00671716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71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39A6E4B1" wp14:editId="0CE22412">
                  <wp:extent cx="2609850" cy="3236509"/>
                  <wp:effectExtent l="0" t="0" r="0" b="2540"/>
                  <wp:docPr id="19701052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010523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738" cy="3243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34590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570F3E" w14:paraId="284368DD" w14:textId="77777777" w:rsidTr="00570F3E">
        <w:trPr>
          <w:trHeight w:val="123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69489AFB" w14:textId="77777777" w:rsidR="009A1428" w:rsidRPr="00570F3E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216E8725" w14:textId="77777777" w:rsidR="009A1428" w:rsidRPr="00570F3E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</w:pPr>
          </w:p>
        </w:tc>
      </w:tr>
      <w:tr w:rsidR="003F1BD9" w:rsidRPr="003F1BD9" w14:paraId="4529EA3B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D1AB8A2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 Route</w:t>
            </w:r>
          </w:p>
        </w:tc>
      </w:tr>
      <w:tr w:rsidR="003F1BD9" w:rsidRPr="003F1BD9" w14:paraId="24E85F1B" w14:textId="77777777" w:rsidTr="00CD2C0C">
        <w:trPr>
          <w:trHeight w:val="3400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185A7F53" w14:textId="77777777" w:rsidR="00FD79B9" w:rsidRDefault="00FD79B9" w:rsidP="008D634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E7F44C0" w14:textId="4BB4E4CB" w:rsidR="00FA3347" w:rsidRDefault="008219D9" w:rsidP="00F551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8219D9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75BA0E45" wp14:editId="50566C44">
                  <wp:extent cx="6315075" cy="3937123"/>
                  <wp:effectExtent l="0" t="0" r="0" b="6350"/>
                  <wp:docPr id="6965809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58094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2767" cy="3954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9D12D6" w14:textId="7FF95DED" w:rsidR="003F1BD9" w:rsidRPr="009A1428" w:rsidRDefault="003F1BD9" w:rsidP="00CD2C0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570F3E" w14:paraId="63552749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AE2ED5" w14:textId="77777777" w:rsidR="009A1428" w:rsidRPr="00570F3E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47675D" w14:textId="77777777" w:rsidR="009A1428" w:rsidRPr="00570F3E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</w:p>
        </w:tc>
      </w:tr>
      <w:tr w:rsidR="003F1BD9" w:rsidRPr="003F1BD9" w14:paraId="71FF5DF5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4D106D1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3F1BD9" w:rsidRPr="003F1BD9" w14:paraId="493AE5CB" w14:textId="77777777" w:rsidTr="00570F3E">
        <w:trPr>
          <w:trHeight w:val="2508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30C3AB0C" w14:textId="77777777" w:rsidR="007441E4" w:rsidRPr="00A643A7" w:rsidRDefault="007441E4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</w:p>
          <w:p w14:paraId="19F6A663" w14:textId="77777777" w:rsidR="00B020A4" w:rsidRPr="00B020A4" w:rsidRDefault="00B020A4" w:rsidP="00B020A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020A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Linden Rd to Jefferson Blvd</w:t>
            </w:r>
          </w:p>
          <w:p w14:paraId="6009B774" w14:textId="77777777" w:rsidR="00B020A4" w:rsidRPr="00BC2FD2" w:rsidRDefault="00B020A4" w:rsidP="00BC2FD2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C2FD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From the lot, turn left on Raider Ln for 0.2 mi</w:t>
            </w:r>
          </w:p>
          <w:p w14:paraId="6FCFC7FC" w14:textId="77777777" w:rsidR="00B020A4" w:rsidRPr="00BC2FD2" w:rsidRDefault="00B020A4" w:rsidP="00BC2FD2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C2FD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onto Linden Rd for 0.2 mi</w:t>
            </w:r>
          </w:p>
          <w:p w14:paraId="11380F80" w14:textId="77777777" w:rsidR="00B020A4" w:rsidRPr="00BC2FD2" w:rsidRDefault="00B020A4" w:rsidP="00BC2FD2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C2FD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onto Jefferson Blvd for 2.1 mi</w:t>
            </w:r>
          </w:p>
          <w:p w14:paraId="4DBEE467" w14:textId="77777777" w:rsidR="00B020A4" w:rsidRPr="00B020A4" w:rsidRDefault="00B020A4" w:rsidP="00B020A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F4D1145" w14:textId="77777777" w:rsidR="00B020A4" w:rsidRPr="00B020A4" w:rsidRDefault="00B020A4" w:rsidP="00B020A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020A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I-80BL E/US-50 E</w:t>
            </w:r>
          </w:p>
          <w:p w14:paraId="273E3D73" w14:textId="77777777" w:rsidR="00B020A4" w:rsidRPr="00BC2FD2" w:rsidRDefault="00B020A4" w:rsidP="00BC2FD2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C2FD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onto the I-80BUS E/US 50 E ramp to Reno/S Lake Tahoe for 0.2 mi</w:t>
            </w:r>
          </w:p>
          <w:p w14:paraId="19C8248B" w14:textId="77777777" w:rsidR="00B020A4" w:rsidRPr="00BC2FD2" w:rsidRDefault="00B020A4" w:rsidP="00BC2FD2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C2FD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I-80BL E/US-50 E for 2.5 mi</w:t>
            </w:r>
          </w:p>
          <w:p w14:paraId="2E2EB214" w14:textId="77777777" w:rsidR="00B020A4" w:rsidRPr="00BC2FD2" w:rsidRDefault="00B020A4" w:rsidP="00BC2FD2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C2FD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the right 2 lanes to merge onto CA-99 S toward Fresno for 1.3 mi</w:t>
            </w:r>
          </w:p>
          <w:p w14:paraId="50726AFA" w14:textId="77777777" w:rsidR="00B020A4" w:rsidRPr="00BC2FD2" w:rsidRDefault="00B020A4" w:rsidP="00BC2FD2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C2FD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exit 297 for 12th Ave for 0.2 mi</w:t>
            </w:r>
          </w:p>
          <w:p w14:paraId="507EDE1F" w14:textId="77777777" w:rsidR="00B020A4" w:rsidRPr="00BC2FD2" w:rsidRDefault="00B020A4" w:rsidP="00BC2FD2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C2FD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Slight right onto the ramp to Sutterville Road</w:t>
            </w:r>
          </w:p>
          <w:p w14:paraId="0C1B01D7" w14:textId="77777777" w:rsidR="00B020A4" w:rsidRPr="00B020A4" w:rsidRDefault="00B020A4" w:rsidP="00B020A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3224FEE" w14:textId="77777777" w:rsidR="00B020A4" w:rsidRPr="00B020A4" w:rsidRDefault="00B020A4" w:rsidP="00B020A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020A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Follow Sutterville Rd to Sacramento City College</w:t>
            </w:r>
          </w:p>
          <w:p w14:paraId="62751426" w14:textId="77777777" w:rsidR="00B020A4" w:rsidRPr="0040030B" w:rsidRDefault="00B020A4" w:rsidP="0040030B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0030B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Stay right onto 12th Ave for 344 ft</w:t>
            </w:r>
          </w:p>
          <w:p w14:paraId="4092D962" w14:textId="77777777" w:rsidR="00B020A4" w:rsidRPr="0040030B" w:rsidRDefault="00B020A4" w:rsidP="0040030B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0030B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Continue onto Sutterville Rd for 0.6 mi</w:t>
            </w:r>
          </w:p>
          <w:p w14:paraId="5CAA6DCD" w14:textId="77777777" w:rsidR="00B020A4" w:rsidRPr="0040030B" w:rsidRDefault="00B020A4" w:rsidP="0040030B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0030B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onto Panther Pkwy/Sacramento City College</w:t>
            </w:r>
          </w:p>
          <w:p w14:paraId="11432C37" w14:textId="77777777" w:rsidR="00B020A4" w:rsidRPr="00B020A4" w:rsidRDefault="00B020A4" w:rsidP="00B020A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903EC2E" w14:textId="77777777" w:rsidR="00B020A4" w:rsidRPr="00B020A4" w:rsidRDefault="00B020A4" w:rsidP="00B020A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020A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Follow signs and lot attendants.</w:t>
            </w:r>
          </w:p>
          <w:p w14:paraId="06889561" w14:textId="77777777" w:rsidR="00B020A4" w:rsidRPr="00B020A4" w:rsidRDefault="00B020A4" w:rsidP="00B020A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7835F04" w14:textId="40D75699" w:rsidR="00FB3B6F" w:rsidRPr="00142EA4" w:rsidRDefault="00B020A4" w:rsidP="00B020A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020A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All corps vehicles except busses will use parking lot North of stadium and North of parking garage for all corps vehicles EXCEPT busses.  Busses will be in South Lot.</w:t>
            </w:r>
          </w:p>
          <w:p w14:paraId="6CC47EA1" w14:textId="77777777" w:rsidR="00972F8A" w:rsidRPr="009A1428" w:rsidRDefault="00972F8A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0F989ED" w14:textId="77777777" w:rsidR="009A1428" w:rsidRPr="003F1BD9" w:rsidRDefault="009A1428" w:rsidP="00FD79B9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61FCF"/>
    <w:multiLevelType w:val="hybridMultilevel"/>
    <w:tmpl w:val="23E69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A4EC4"/>
    <w:multiLevelType w:val="hybridMultilevel"/>
    <w:tmpl w:val="04B053F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9058D"/>
    <w:multiLevelType w:val="hybridMultilevel"/>
    <w:tmpl w:val="2EB8C44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67B29"/>
    <w:multiLevelType w:val="hybridMultilevel"/>
    <w:tmpl w:val="4CF84FD6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F5442"/>
    <w:multiLevelType w:val="hybridMultilevel"/>
    <w:tmpl w:val="6EECB6A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C31D7"/>
    <w:multiLevelType w:val="hybridMultilevel"/>
    <w:tmpl w:val="898ADF56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346B7"/>
    <w:multiLevelType w:val="hybridMultilevel"/>
    <w:tmpl w:val="519896A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42786"/>
    <w:multiLevelType w:val="hybridMultilevel"/>
    <w:tmpl w:val="0FDCEA4A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E1978"/>
    <w:multiLevelType w:val="hybridMultilevel"/>
    <w:tmpl w:val="9C50562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1723B"/>
    <w:multiLevelType w:val="hybridMultilevel"/>
    <w:tmpl w:val="05BAF41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113D1"/>
    <w:multiLevelType w:val="hybridMultilevel"/>
    <w:tmpl w:val="D87C8E5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DE1470"/>
    <w:multiLevelType w:val="hybridMultilevel"/>
    <w:tmpl w:val="5DE80D54"/>
    <w:lvl w:ilvl="0" w:tplc="0156982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8D2FFA"/>
    <w:multiLevelType w:val="hybridMultilevel"/>
    <w:tmpl w:val="A4E8F164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565975"/>
    <w:multiLevelType w:val="hybridMultilevel"/>
    <w:tmpl w:val="3EE09A5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0E6EAE"/>
    <w:multiLevelType w:val="hybridMultilevel"/>
    <w:tmpl w:val="D19E1ECC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443767"/>
    <w:multiLevelType w:val="hybridMultilevel"/>
    <w:tmpl w:val="54BAD5F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36832"/>
    <w:multiLevelType w:val="hybridMultilevel"/>
    <w:tmpl w:val="4104B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16364"/>
    <w:multiLevelType w:val="hybridMultilevel"/>
    <w:tmpl w:val="8F5ADAF6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C174C"/>
    <w:multiLevelType w:val="hybridMultilevel"/>
    <w:tmpl w:val="F8E86F7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8C6E93"/>
    <w:multiLevelType w:val="hybridMultilevel"/>
    <w:tmpl w:val="A6A69E7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3175E6"/>
    <w:multiLevelType w:val="hybridMultilevel"/>
    <w:tmpl w:val="9C8C1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A85CD7"/>
    <w:multiLevelType w:val="hybridMultilevel"/>
    <w:tmpl w:val="EB106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D436E"/>
    <w:multiLevelType w:val="hybridMultilevel"/>
    <w:tmpl w:val="43BCF5A4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BB449C"/>
    <w:multiLevelType w:val="hybridMultilevel"/>
    <w:tmpl w:val="9836C3A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2159DA"/>
    <w:multiLevelType w:val="hybridMultilevel"/>
    <w:tmpl w:val="A54C08D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A86FFC"/>
    <w:multiLevelType w:val="hybridMultilevel"/>
    <w:tmpl w:val="C6ECE3F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1346A5"/>
    <w:multiLevelType w:val="hybridMultilevel"/>
    <w:tmpl w:val="DEECC3C4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1A57A6"/>
    <w:multiLevelType w:val="hybridMultilevel"/>
    <w:tmpl w:val="A49C78A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742BE0"/>
    <w:multiLevelType w:val="hybridMultilevel"/>
    <w:tmpl w:val="BB645C5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2A1B04"/>
    <w:multiLevelType w:val="hybridMultilevel"/>
    <w:tmpl w:val="3C3C3EB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335405">
    <w:abstractNumId w:val="20"/>
  </w:num>
  <w:num w:numId="2" w16cid:durableId="1092819134">
    <w:abstractNumId w:val="21"/>
  </w:num>
  <w:num w:numId="3" w16cid:durableId="746733878">
    <w:abstractNumId w:val="0"/>
  </w:num>
  <w:num w:numId="4" w16cid:durableId="2082216972">
    <w:abstractNumId w:val="16"/>
  </w:num>
  <w:num w:numId="5" w16cid:durableId="1171019960">
    <w:abstractNumId w:val="19"/>
  </w:num>
  <w:num w:numId="6" w16cid:durableId="364450798">
    <w:abstractNumId w:val="18"/>
  </w:num>
  <w:num w:numId="7" w16cid:durableId="1958290608">
    <w:abstractNumId w:val="10"/>
  </w:num>
  <w:num w:numId="8" w16cid:durableId="1358000493">
    <w:abstractNumId w:val="11"/>
  </w:num>
  <w:num w:numId="9" w16cid:durableId="642932017">
    <w:abstractNumId w:val="27"/>
  </w:num>
  <w:num w:numId="10" w16cid:durableId="1857571854">
    <w:abstractNumId w:val="24"/>
  </w:num>
  <w:num w:numId="11" w16cid:durableId="704333348">
    <w:abstractNumId w:val="3"/>
  </w:num>
  <w:num w:numId="12" w16cid:durableId="246572391">
    <w:abstractNumId w:val="25"/>
  </w:num>
  <w:num w:numId="13" w16cid:durableId="278417857">
    <w:abstractNumId w:val="6"/>
  </w:num>
  <w:num w:numId="14" w16cid:durableId="359622807">
    <w:abstractNumId w:val="13"/>
  </w:num>
  <w:num w:numId="15" w16cid:durableId="101807483">
    <w:abstractNumId w:val="17"/>
  </w:num>
  <w:num w:numId="16" w16cid:durableId="507908973">
    <w:abstractNumId w:val="1"/>
  </w:num>
  <w:num w:numId="17" w16cid:durableId="468788407">
    <w:abstractNumId w:val="15"/>
  </w:num>
  <w:num w:numId="18" w16cid:durableId="2126348166">
    <w:abstractNumId w:val="28"/>
  </w:num>
  <w:num w:numId="19" w16cid:durableId="522480846">
    <w:abstractNumId w:val="23"/>
  </w:num>
  <w:num w:numId="20" w16cid:durableId="2125882424">
    <w:abstractNumId w:val="2"/>
  </w:num>
  <w:num w:numId="21" w16cid:durableId="504563344">
    <w:abstractNumId w:val="26"/>
  </w:num>
  <w:num w:numId="22" w16cid:durableId="1577280726">
    <w:abstractNumId w:val="14"/>
  </w:num>
  <w:num w:numId="23" w16cid:durableId="282154233">
    <w:abstractNumId w:val="7"/>
  </w:num>
  <w:num w:numId="24" w16cid:durableId="2084057925">
    <w:abstractNumId w:val="4"/>
  </w:num>
  <w:num w:numId="25" w16cid:durableId="462310715">
    <w:abstractNumId w:val="8"/>
  </w:num>
  <w:num w:numId="26" w16cid:durableId="2059815859">
    <w:abstractNumId w:val="22"/>
  </w:num>
  <w:num w:numId="27" w16cid:durableId="1436944751">
    <w:abstractNumId w:val="9"/>
  </w:num>
  <w:num w:numId="28" w16cid:durableId="1792164468">
    <w:abstractNumId w:val="5"/>
  </w:num>
  <w:num w:numId="29" w16cid:durableId="345406074">
    <w:abstractNumId w:val="29"/>
  </w:num>
  <w:num w:numId="30" w16cid:durableId="10265620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73"/>
    <w:rsid w:val="0002014C"/>
    <w:rsid w:val="000D6D2A"/>
    <w:rsid w:val="00110154"/>
    <w:rsid w:val="00127B3E"/>
    <w:rsid w:val="00142EA4"/>
    <w:rsid w:val="00150027"/>
    <w:rsid w:val="00152B07"/>
    <w:rsid w:val="00177F44"/>
    <w:rsid w:val="00191EB4"/>
    <w:rsid w:val="001921B8"/>
    <w:rsid w:val="001A3D9A"/>
    <w:rsid w:val="001B4AE1"/>
    <w:rsid w:val="001B66D8"/>
    <w:rsid w:val="00202543"/>
    <w:rsid w:val="00247DF9"/>
    <w:rsid w:val="00272E1F"/>
    <w:rsid w:val="002866EE"/>
    <w:rsid w:val="002A5DEE"/>
    <w:rsid w:val="00345925"/>
    <w:rsid w:val="003B0BB5"/>
    <w:rsid w:val="003D0506"/>
    <w:rsid w:val="003E2196"/>
    <w:rsid w:val="003E61A3"/>
    <w:rsid w:val="003F1BD9"/>
    <w:rsid w:val="0040030B"/>
    <w:rsid w:val="00404E01"/>
    <w:rsid w:val="00420EC1"/>
    <w:rsid w:val="004445B9"/>
    <w:rsid w:val="00446E37"/>
    <w:rsid w:val="004F596C"/>
    <w:rsid w:val="00514905"/>
    <w:rsid w:val="005556E8"/>
    <w:rsid w:val="00570F3E"/>
    <w:rsid w:val="005A297B"/>
    <w:rsid w:val="005B13B4"/>
    <w:rsid w:val="005B13C7"/>
    <w:rsid w:val="005C67BD"/>
    <w:rsid w:val="00602EE5"/>
    <w:rsid w:val="00634193"/>
    <w:rsid w:val="0064256F"/>
    <w:rsid w:val="00671716"/>
    <w:rsid w:val="006754F6"/>
    <w:rsid w:val="00685ADF"/>
    <w:rsid w:val="006C7473"/>
    <w:rsid w:val="006D5472"/>
    <w:rsid w:val="006D56BF"/>
    <w:rsid w:val="006E3112"/>
    <w:rsid w:val="00704737"/>
    <w:rsid w:val="007217DE"/>
    <w:rsid w:val="00743D79"/>
    <w:rsid w:val="007441E4"/>
    <w:rsid w:val="00752AC1"/>
    <w:rsid w:val="007821AC"/>
    <w:rsid w:val="00785586"/>
    <w:rsid w:val="00790D80"/>
    <w:rsid w:val="008219D9"/>
    <w:rsid w:val="00836399"/>
    <w:rsid w:val="00853C8D"/>
    <w:rsid w:val="00862533"/>
    <w:rsid w:val="00891E0C"/>
    <w:rsid w:val="008C0AA3"/>
    <w:rsid w:val="008C28C8"/>
    <w:rsid w:val="008D6346"/>
    <w:rsid w:val="008E2E3A"/>
    <w:rsid w:val="008F3C96"/>
    <w:rsid w:val="008F607A"/>
    <w:rsid w:val="00903DEA"/>
    <w:rsid w:val="0091218C"/>
    <w:rsid w:val="00942C46"/>
    <w:rsid w:val="00972F8A"/>
    <w:rsid w:val="009A1428"/>
    <w:rsid w:val="009D765D"/>
    <w:rsid w:val="009F2A04"/>
    <w:rsid w:val="009F4C89"/>
    <w:rsid w:val="00A15476"/>
    <w:rsid w:val="00A20B86"/>
    <w:rsid w:val="00A53E90"/>
    <w:rsid w:val="00A56619"/>
    <w:rsid w:val="00A643A7"/>
    <w:rsid w:val="00A74016"/>
    <w:rsid w:val="00A82852"/>
    <w:rsid w:val="00AE3D45"/>
    <w:rsid w:val="00AF6ECF"/>
    <w:rsid w:val="00B020A4"/>
    <w:rsid w:val="00B021F1"/>
    <w:rsid w:val="00B14ABB"/>
    <w:rsid w:val="00B51C89"/>
    <w:rsid w:val="00B64192"/>
    <w:rsid w:val="00B97B41"/>
    <w:rsid w:val="00BB3051"/>
    <w:rsid w:val="00BC2FD2"/>
    <w:rsid w:val="00BE2795"/>
    <w:rsid w:val="00BF29DA"/>
    <w:rsid w:val="00C12997"/>
    <w:rsid w:val="00C31132"/>
    <w:rsid w:val="00CA07A1"/>
    <w:rsid w:val="00CB75F7"/>
    <w:rsid w:val="00CD2C0C"/>
    <w:rsid w:val="00CD648F"/>
    <w:rsid w:val="00D15738"/>
    <w:rsid w:val="00D2044E"/>
    <w:rsid w:val="00D60324"/>
    <w:rsid w:val="00DB4CC4"/>
    <w:rsid w:val="00DE299C"/>
    <w:rsid w:val="00DE68C8"/>
    <w:rsid w:val="00E0004A"/>
    <w:rsid w:val="00E2064B"/>
    <w:rsid w:val="00E34DCC"/>
    <w:rsid w:val="00E37E81"/>
    <w:rsid w:val="00E407F0"/>
    <w:rsid w:val="00E71E83"/>
    <w:rsid w:val="00E845C4"/>
    <w:rsid w:val="00E97D62"/>
    <w:rsid w:val="00EA0842"/>
    <w:rsid w:val="00EC490B"/>
    <w:rsid w:val="00ED0B06"/>
    <w:rsid w:val="00ED4E87"/>
    <w:rsid w:val="00F00632"/>
    <w:rsid w:val="00F075BE"/>
    <w:rsid w:val="00F3541B"/>
    <w:rsid w:val="00F46B9B"/>
    <w:rsid w:val="00F551A8"/>
    <w:rsid w:val="00F8317F"/>
    <w:rsid w:val="00F87F69"/>
    <w:rsid w:val="00FA3347"/>
    <w:rsid w:val="00FB3B6F"/>
    <w:rsid w:val="00FD5F64"/>
    <w:rsid w:val="00FD7466"/>
    <w:rsid w:val="00FD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A1B4"/>
  <w15:chartTrackingRefBased/>
  <w15:docId w15:val="{262A26CD-EA24-4746-A2C3-9447C61A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44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ichdrichd.github.io/BDFle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231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Davies</dc:creator>
  <cp:keywords/>
  <dc:description/>
  <cp:lastModifiedBy>Rich Davies</cp:lastModifiedBy>
  <cp:revision>85</cp:revision>
  <dcterms:created xsi:type="dcterms:W3CDTF">2024-06-26T02:47:00Z</dcterms:created>
  <dcterms:modified xsi:type="dcterms:W3CDTF">2024-07-06T21:04:00Z</dcterms:modified>
</cp:coreProperties>
</file>