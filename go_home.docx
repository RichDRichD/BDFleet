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0E620CA0" w:rsidR="00891E0C" w:rsidRPr="009A1428" w:rsidRDefault="00E168C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August 13th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121BC90D" w:rsidR="00891E0C" w:rsidRPr="009A1428" w:rsidRDefault="006066C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Lucas Oil Stadium to Blue Devils Hall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4A5ECAB1" w:rsidR="00891E0C" w:rsidRPr="003F1BD9" w:rsidRDefault="00396112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2233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24796CA" w14:textId="77777777" w:rsidR="00396112" w:rsidRDefault="0039611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Lucas Oil Stadium</w:t>
            </w:r>
          </w:p>
          <w:p w14:paraId="450901C5" w14:textId="77777777" w:rsidR="00396112" w:rsidRDefault="0039611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611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744 S Capitol Ave</w:t>
            </w:r>
          </w:p>
          <w:p w14:paraId="01389CE1" w14:textId="720BAD6C" w:rsidR="009A1428" w:rsidRPr="009A1428" w:rsidRDefault="0039611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611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46225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024E7D" w14:textId="77777777" w:rsidR="00461DC6" w:rsidRDefault="00461DC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1DC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Blue Devils Drum and Bugle Corps</w:t>
            </w:r>
          </w:p>
          <w:p w14:paraId="460B004B" w14:textId="77777777" w:rsidR="00461DC6" w:rsidRDefault="00461DC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1DC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4065 Nelson Ave</w:t>
            </w:r>
          </w:p>
          <w:p w14:paraId="73E71424" w14:textId="2F7F69CF" w:rsidR="009A1428" w:rsidRPr="009A1428" w:rsidRDefault="00461DC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1DC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Concord, CA 94520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bookmarkStart w:id="0" w:name="_MON_1752998355"/>
          <w:bookmarkEnd w:id="0"/>
          <w:p w14:paraId="1AA79687" w14:textId="6F97046B" w:rsidR="009A1428" w:rsidRPr="003F1BD9" w:rsidRDefault="00ED0CB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object w:dxaOrig="3569" w:dyaOrig="4660" w14:anchorId="07A6E1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78.5pt;height:233.25pt" o:ole="">
                  <v:imagedata r:id="rId6" o:title=""/>
                </v:shape>
                <o:OLEObject Type="Embed" ProgID="Excel.Sheet.12" ShapeID="_x0000_i1058" DrawAspect="Content" ObjectID="_1753006318" r:id="rId7"/>
              </w:object>
            </w:r>
          </w:p>
          <w:p w14:paraId="6E05563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7EB80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2086163" w14:textId="1C694816" w:rsidR="009A1428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One</w:t>
            </w:r>
            <w:r w:rsidR="002029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Sunday 8/13</w:t>
            </w:r>
          </w:p>
          <w:p w14:paraId="719ECD80" w14:textId="15F1C8F1" w:rsidR="003D67CC" w:rsidRDefault="003D67C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 xml:space="preserve">Lucas to </w:t>
            </w:r>
          </w:p>
          <w:p w14:paraId="397D3FA5" w14:textId="220ECAF2" w:rsidR="00BD3BEE" w:rsidRDefault="0039196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 xml:space="preserve">Mound city </w:t>
            </w:r>
            <w:r w:rsidR="000C41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MO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532</w:t>
            </w:r>
          </w:p>
          <w:p w14:paraId="66D17722" w14:textId="2EF310F8" w:rsidR="009652A2" w:rsidRDefault="0067587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Kansas City area</w:t>
            </w:r>
          </w:p>
          <w:p w14:paraId="368A5459" w14:textId="77777777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84B839F" w14:textId="25B90B0F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Two</w:t>
            </w:r>
            <w:r w:rsidR="002029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Monday 8/14</w:t>
            </w:r>
          </w:p>
          <w:p w14:paraId="316CEF43" w14:textId="5562B2FC" w:rsidR="003D67CC" w:rsidRDefault="003D67C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 xml:space="preserve">KC to </w:t>
            </w:r>
          </w:p>
          <w:p w14:paraId="40DE0388" w14:textId="3A02BBD3" w:rsidR="00C96694" w:rsidRDefault="00C9669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 w:rsidR="00C428C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Mound city mo </w:t>
            </w:r>
            <w:r w:rsidR="00EB587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 chy  </w:t>
            </w:r>
            <w:r w:rsidR="00C428C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551</w:t>
            </w:r>
          </w:p>
          <w:p w14:paraId="6B01C9FC" w14:textId="77B68DDA" w:rsidR="009652A2" w:rsidRDefault="00DD2AA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Cheyanne WY</w:t>
            </w:r>
          </w:p>
          <w:p w14:paraId="72996D35" w14:textId="77777777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FDA1C35" w14:textId="28C6880D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Three</w:t>
            </w:r>
            <w:r w:rsidR="002029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Tuesday 8/15</w:t>
            </w:r>
          </w:p>
          <w:p w14:paraId="25F8571A" w14:textId="74171C63" w:rsidR="00B77A2D" w:rsidRDefault="00B77A2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 xml:space="preserve">Cheyanne to </w:t>
            </w:r>
          </w:p>
          <w:p w14:paraId="0F3A425A" w14:textId="6C52223C" w:rsidR="009652A2" w:rsidRDefault="00856E2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Salt Lake City</w:t>
            </w:r>
          </w:p>
          <w:p w14:paraId="1F9C580C" w14:textId="2A6C7FFF" w:rsidR="002958EB" w:rsidRDefault="002958E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438</w:t>
            </w:r>
            <w:r w:rsidR="00BC3DA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che to slc</w:t>
            </w:r>
          </w:p>
          <w:p w14:paraId="219A6ECE" w14:textId="77777777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D4E1EBA" w14:textId="60EB5AE3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Four</w:t>
            </w:r>
            <w:r w:rsidR="002029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Wednesday 8/16</w:t>
            </w:r>
          </w:p>
          <w:p w14:paraId="2E5DAD9C" w14:textId="2579EC57" w:rsidR="00B77A2D" w:rsidRDefault="00B77A2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 w:rsidR="0018307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Salt Lake City to</w:t>
            </w:r>
          </w:p>
          <w:p w14:paraId="4B1E8FB0" w14:textId="35A8F8CD" w:rsidR="009652A2" w:rsidRDefault="00A06F4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Reno NV</w:t>
            </w:r>
          </w:p>
          <w:p w14:paraId="43904C78" w14:textId="3B14BAC6" w:rsidR="002F46A2" w:rsidRDefault="00B647E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518</w:t>
            </w:r>
          </w:p>
          <w:p w14:paraId="690C6DDD" w14:textId="77777777" w:rsidR="009652A2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7F88E61" w14:textId="4204497D" w:rsidR="009652A2" w:rsidRPr="003F1BD9" w:rsidRDefault="009652A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Five</w:t>
            </w:r>
            <w:r w:rsidR="002029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– Thursday </w:t>
            </w:r>
            <w:r w:rsidR="00E0283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8/17</w:t>
            </w:r>
          </w:p>
          <w:p w14:paraId="4B5F35ED" w14:textId="7FC67132" w:rsidR="0018307A" w:rsidRDefault="006B761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Reno to CA</w:t>
            </w:r>
          </w:p>
          <w:p w14:paraId="468D0A8D" w14:textId="516C860B" w:rsidR="009A1428" w:rsidRPr="003F1BD9" w:rsidRDefault="003D67C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  <w:t>Reno in is 200 mi</w:t>
            </w:r>
          </w:p>
          <w:p w14:paraId="2BDA992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32C73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112C1F" w14:textId="76AA26A5" w:rsidR="009A1428" w:rsidRDefault="00A51CF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Friday 8/18</w:t>
            </w:r>
          </w:p>
          <w:p w14:paraId="32990154" w14:textId="199D3275" w:rsidR="00A51CF6" w:rsidRPr="003F1BD9" w:rsidRDefault="00A51CF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Fly out - afternoon</w:t>
            </w:r>
          </w:p>
          <w:p w14:paraId="04D6827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4571972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91778D">
        <w:trPr>
          <w:trHeight w:val="3733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0386306" w:rsidR="003F1BD9" w:rsidRPr="003F1BD9" w:rsidRDefault="009C77C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C77C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E3BA6FC" wp14:editId="6AF904F3">
                  <wp:extent cx="7658100" cy="1585677"/>
                  <wp:effectExtent l="0" t="0" r="0" b="0"/>
                  <wp:docPr id="381782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826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92" cy="161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64D5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0C665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C416A"/>
    <w:rsid w:val="0018307A"/>
    <w:rsid w:val="001E5CF9"/>
    <w:rsid w:val="002029A4"/>
    <w:rsid w:val="002958EB"/>
    <w:rsid w:val="002F46A2"/>
    <w:rsid w:val="00391962"/>
    <w:rsid w:val="00396112"/>
    <w:rsid w:val="003D67CC"/>
    <w:rsid w:val="003F1BD9"/>
    <w:rsid w:val="00461DC6"/>
    <w:rsid w:val="00545043"/>
    <w:rsid w:val="00586E88"/>
    <w:rsid w:val="006066CD"/>
    <w:rsid w:val="00606C4E"/>
    <w:rsid w:val="00675875"/>
    <w:rsid w:val="006B7613"/>
    <w:rsid w:val="007358F8"/>
    <w:rsid w:val="00856E2B"/>
    <w:rsid w:val="00891E0C"/>
    <w:rsid w:val="008E108C"/>
    <w:rsid w:val="0091778D"/>
    <w:rsid w:val="009652A2"/>
    <w:rsid w:val="009A1428"/>
    <w:rsid w:val="009A5A8B"/>
    <w:rsid w:val="009C77C0"/>
    <w:rsid w:val="00A06F40"/>
    <w:rsid w:val="00A46361"/>
    <w:rsid w:val="00A51CF6"/>
    <w:rsid w:val="00A71A21"/>
    <w:rsid w:val="00B64192"/>
    <w:rsid w:val="00B647E3"/>
    <w:rsid w:val="00B77A2D"/>
    <w:rsid w:val="00BC3DAA"/>
    <w:rsid w:val="00BD3BEE"/>
    <w:rsid w:val="00C428CD"/>
    <w:rsid w:val="00C96694"/>
    <w:rsid w:val="00D50A3E"/>
    <w:rsid w:val="00DD2AAA"/>
    <w:rsid w:val="00E02830"/>
    <w:rsid w:val="00E168C7"/>
    <w:rsid w:val="00E229D6"/>
    <w:rsid w:val="00EB587A"/>
    <w:rsid w:val="00EC75A7"/>
    <w:rsid w:val="00E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39</cp:revision>
  <dcterms:created xsi:type="dcterms:W3CDTF">2023-06-23T02:45:00Z</dcterms:created>
  <dcterms:modified xsi:type="dcterms:W3CDTF">2023-08-08T20:25:00Z</dcterms:modified>
</cp:coreProperties>
</file>