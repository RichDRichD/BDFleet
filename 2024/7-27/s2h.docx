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35E158B2" w:rsidR="00891E0C" w:rsidRPr="009A1428" w:rsidRDefault="009D543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45D0FFC5" w:rsidR="00891E0C" w:rsidRPr="009A1428" w:rsidRDefault="00EB0EC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B0EC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Center Parc Credit Union Stadium</w:t>
            </w:r>
            <w:r w:rsidR="00EA455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North Lincoln High School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7C5B6FB" w:rsidR="00891E0C" w:rsidRPr="003F1BD9" w:rsidRDefault="00EA455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A81931" w14:textId="77777777" w:rsidR="00EA455D" w:rsidRPr="00EB0EC7" w:rsidRDefault="00EA455D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B0EC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Center Parc Credit Union Stadium</w:t>
            </w:r>
          </w:p>
          <w:p w14:paraId="21DB4E49" w14:textId="77777777" w:rsidR="00EA455D" w:rsidRPr="00EB0EC7" w:rsidRDefault="00EA455D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B0EC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755 Hank Aaron Dr SE</w:t>
            </w:r>
          </w:p>
          <w:p w14:paraId="292C4F10" w14:textId="7557060E" w:rsidR="009A1428" w:rsidRPr="009A1428" w:rsidRDefault="00EA455D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B0EC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Atlanta, Ga 30315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E100F92" w14:textId="50537702" w:rsidR="006E12F3" w:rsidRPr="006E12F3" w:rsidRDefault="006E12F3" w:rsidP="006E12F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E12F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North Lincoln H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igh School</w:t>
            </w:r>
          </w:p>
          <w:p w14:paraId="43A13339" w14:textId="77777777" w:rsidR="006E12F3" w:rsidRPr="006E12F3" w:rsidRDefault="006E12F3" w:rsidP="006E12F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E12F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2737 Lee Lawing Rd</w:t>
            </w:r>
          </w:p>
          <w:p w14:paraId="23E1E025" w14:textId="47B22EA3" w:rsidR="009A1428" w:rsidRPr="009A1428" w:rsidRDefault="006E12F3" w:rsidP="006E12F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E12F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Lincolnton NC, 28092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3D7BB00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6C242" w14:textId="7A8613A6" w:rsidR="005A1AE6" w:rsidRPr="009A1428" w:rsidRDefault="005A1AE6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41EEC3BD" w:rsidR="009A1428" w:rsidRPr="003F1BD9" w:rsidRDefault="006D0E9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D0E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FD80B23" wp14:editId="0A581C07">
                  <wp:extent cx="3800475" cy="3840991"/>
                  <wp:effectExtent l="0" t="0" r="0" b="7620"/>
                  <wp:docPr id="109681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816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2" cy="38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64A5F89F" w:rsidR="003F1BD9" w:rsidRPr="009A1428" w:rsidRDefault="003F1BD9" w:rsidP="00A002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0AEA7D3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D12BE0B" w14:textId="77777777" w:rsidR="00DE2CC0" w:rsidRPr="002734C1" w:rsidRDefault="00DE2CC0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2734C1" w:rsidRPr="009A1428" w:rsidRDefault="002734C1" w:rsidP="00EA455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A1265"/>
    <w:rsid w:val="002725F0"/>
    <w:rsid w:val="002734C1"/>
    <w:rsid w:val="00363DB5"/>
    <w:rsid w:val="003E00C4"/>
    <w:rsid w:val="003F1BD9"/>
    <w:rsid w:val="00413970"/>
    <w:rsid w:val="004924FA"/>
    <w:rsid w:val="005344CA"/>
    <w:rsid w:val="00575CB6"/>
    <w:rsid w:val="00576929"/>
    <w:rsid w:val="005A1AE6"/>
    <w:rsid w:val="005D4EC3"/>
    <w:rsid w:val="006248D9"/>
    <w:rsid w:val="006446CF"/>
    <w:rsid w:val="0065190C"/>
    <w:rsid w:val="00671474"/>
    <w:rsid w:val="006D0E96"/>
    <w:rsid w:val="006D6615"/>
    <w:rsid w:val="006E12F3"/>
    <w:rsid w:val="007271AC"/>
    <w:rsid w:val="007319A2"/>
    <w:rsid w:val="00757AED"/>
    <w:rsid w:val="00776A5C"/>
    <w:rsid w:val="00891E0C"/>
    <w:rsid w:val="00917840"/>
    <w:rsid w:val="009A1428"/>
    <w:rsid w:val="009D543D"/>
    <w:rsid w:val="00A00230"/>
    <w:rsid w:val="00A01305"/>
    <w:rsid w:val="00A41B0C"/>
    <w:rsid w:val="00B306F2"/>
    <w:rsid w:val="00B64192"/>
    <w:rsid w:val="00B830E8"/>
    <w:rsid w:val="00B86359"/>
    <w:rsid w:val="00BD7550"/>
    <w:rsid w:val="00CA62D0"/>
    <w:rsid w:val="00CB52DB"/>
    <w:rsid w:val="00CC3A1B"/>
    <w:rsid w:val="00CE415B"/>
    <w:rsid w:val="00D46A61"/>
    <w:rsid w:val="00D95FE9"/>
    <w:rsid w:val="00DB4423"/>
    <w:rsid w:val="00DE2CC0"/>
    <w:rsid w:val="00EA455D"/>
    <w:rsid w:val="00EB0EC7"/>
    <w:rsid w:val="00F25856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15</cp:revision>
  <dcterms:created xsi:type="dcterms:W3CDTF">2024-07-24T07:30:00Z</dcterms:created>
  <dcterms:modified xsi:type="dcterms:W3CDTF">2024-07-26T17:00:00Z</dcterms:modified>
</cp:coreProperties>
</file>