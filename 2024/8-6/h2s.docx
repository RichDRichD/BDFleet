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E565C9" w:rsidRPr="009A1428" w14:paraId="5C88134B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3901CC9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1613DCFD" w:rsidR="009A1428" w:rsidRPr="009A1428" w:rsidRDefault="009A1428" w:rsidP="00DB4423">
            <w:pPr>
              <w:spacing w:after="0" w:line="240" w:lineRule="auto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tr w:rsidR="00E565C9" w:rsidRPr="003F1BD9" w14:paraId="1DA98EEA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FA17505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4C2CD12E" w:rsidR="00891E0C" w:rsidRPr="009A1428" w:rsidRDefault="00675E33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Tuesday</w:t>
            </w:r>
            <w:r w:rsidR="009D543D" w:rsidRPr="009D543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, </w:t>
            </w:r>
            <w:r w:rsidR="00B0076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August</w:t>
            </w:r>
            <w:r w:rsidR="009D543D" w:rsidRPr="009D543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6</w:t>
            </w:r>
            <w:r w:rsidR="009D543D" w:rsidRPr="009D543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 202</w:t>
            </w:r>
            <w:r w:rsidR="00CC3A1B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</w:p>
        </w:tc>
      </w:tr>
      <w:tr w:rsidR="00891E0C" w:rsidRPr="003F1BD9" w14:paraId="2FA65810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319BA105" w:rsidR="00891E0C" w:rsidRPr="009A1428" w:rsidRDefault="00675E33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Crowne Plaza Hotel</w:t>
            </w:r>
            <w:r w:rsidR="00F44C2A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to 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Indiana Farm Bur</w:t>
            </w:r>
            <w:r w:rsidR="003B285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eau</w:t>
            </w:r>
          </w:p>
        </w:tc>
      </w:tr>
      <w:tr w:rsidR="00891E0C" w:rsidRPr="003F1BD9" w14:paraId="10A035BE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73CBC81C" w:rsidR="00891E0C" w:rsidRPr="003F1BD9" w:rsidRDefault="001D091E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10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E565C9" w:rsidRPr="009A1428" w14:paraId="7D43270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39CA83BA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E565C9" w:rsidRPr="009A1428" w14:paraId="2B60C2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427FE0E" w14:textId="77777777" w:rsidR="00D4579D" w:rsidRPr="00D4579D" w:rsidRDefault="00D4579D" w:rsidP="00D4579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4579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Crowne Plaza Indianapolis - Airport</w:t>
            </w:r>
          </w:p>
          <w:p w14:paraId="0F8B7AE8" w14:textId="77777777" w:rsidR="00D4579D" w:rsidRPr="00D4579D" w:rsidRDefault="00D4579D" w:rsidP="00D4579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4579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2501 S High School Rd</w:t>
            </w:r>
          </w:p>
          <w:p w14:paraId="292C4F10" w14:textId="3D672977" w:rsidR="009A1428" w:rsidRPr="009A1428" w:rsidRDefault="00D4579D" w:rsidP="00D4579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4579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Indianapolis IN, 46241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A7669CE" w14:textId="77777777" w:rsidR="009A1428" w:rsidRDefault="00D4579D" w:rsidP="006E400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</w:t>
            </w:r>
            <w:r w:rsidR="00292F2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diana Farm Bureau</w:t>
            </w:r>
          </w:p>
          <w:p w14:paraId="5DEF1C2F" w14:textId="77777777" w:rsidR="00C421EA" w:rsidRDefault="00292F2A" w:rsidP="006E400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92F2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7001 W 56th St</w:t>
            </w:r>
          </w:p>
          <w:p w14:paraId="23E1E025" w14:textId="1A8791BF" w:rsidR="00292F2A" w:rsidRPr="009A1428" w:rsidRDefault="00292F2A" w:rsidP="006E400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92F2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Indianapolis, IN 46254</w:t>
            </w:r>
          </w:p>
        </w:tc>
      </w:tr>
      <w:tr w:rsidR="00E565C9" w:rsidRPr="009A1428" w14:paraId="3F9CCDE5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1545B847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93AFB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90468" w14:textId="205CBB64" w:rsidR="009A1428" w:rsidRPr="003F1BD9" w:rsidRDefault="00EE7DE9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E7DE9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08DABB2" wp14:editId="2BB85194">
                  <wp:extent cx="3714750" cy="3791255"/>
                  <wp:effectExtent l="0" t="0" r="0" b="0"/>
                  <wp:docPr id="1977094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0944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139" cy="3806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6C242" w14:textId="3770B7CB" w:rsidR="005A1AE6" w:rsidRPr="009A1428" w:rsidRDefault="005A1AE6" w:rsidP="00E67E7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63A3FDDA" w:rsidR="009A1428" w:rsidRPr="003F1BD9" w:rsidRDefault="00E565C9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565C9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54E7681" wp14:editId="7625C222">
                  <wp:extent cx="3352401" cy="3820374"/>
                  <wp:effectExtent l="0" t="0" r="635" b="8890"/>
                  <wp:docPr id="7785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58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922" cy="3850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57350" w14:textId="77777777" w:rsidR="00CE415B" w:rsidRPr="009A1428" w:rsidRDefault="00CE415B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147F7A61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C039E4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</w:t>
            </w:r>
            <w:proofErr w:type="gramEnd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Route</w:t>
            </w:r>
          </w:p>
        </w:tc>
      </w:tr>
      <w:tr w:rsidR="003F1BD9" w:rsidRPr="003F1BD9" w14:paraId="52B33F37" w14:textId="77777777" w:rsidTr="001D122E">
        <w:trPr>
          <w:trHeight w:val="42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77CDB547" w14:textId="77777777" w:rsidR="00A6750C" w:rsidRDefault="00A6750C" w:rsidP="00A675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2E83744" w14:textId="10F20509" w:rsidR="008A1F9C" w:rsidRDefault="008A1F9C" w:rsidP="008A1F9C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A1F9C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FB7E697" wp14:editId="3D15EACC">
                  <wp:extent cx="4086795" cy="4925112"/>
                  <wp:effectExtent l="0" t="0" r="9525" b="8890"/>
                  <wp:docPr id="967776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7765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492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44C63" w14:textId="14C28881" w:rsidR="00D73157" w:rsidRPr="008A1F9C" w:rsidRDefault="00D73157" w:rsidP="008A1F9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5A0EA9FC" w14:textId="77777777" w:rsidTr="001D122E">
        <w:trPr>
          <w:trHeight w:val="8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8D053C" w14:textId="77777777" w:rsidR="003F1BD9" w:rsidRPr="009A1428" w:rsidRDefault="003F1BD9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69EC828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806E61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7D694FC2" w14:textId="77777777" w:rsidTr="00BF21CD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ACB26A7" w14:textId="77777777" w:rsidR="002734C1" w:rsidRDefault="002734C1" w:rsidP="00E67E7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4332ABB" w14:textId="77777777" w:rsidR="008A1F9C" w:rsidRPr="00A6750C" w:rsidRDefault="008A1F9C" w:rsidP="008A1F9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Get on I-465 N</w:t>
            </w:r>
          </w:p>
          <w:p w14:paraId="49FB27C4" w14:textId="77777777" w:rsidR="008A1F9C" w:rsidRPr="00A6750C" w:rsidRDefault="008A1F9C" w:rsidP="008A1F9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Departing hotel, turn right  onto S High School Rd</w:t>
            </w:r>
          </w:p>
          <w:p w14:paraId="43317041" w14:textId="77777777" w:rsidR="008A1F9C" w:rsidRPr="00A6750C" w:rsidRDefault="008A1F9C" w:rsidP="008A1F9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right onto Sam Jones </w:t>
            </w:r>
            <w:proofErr w:type="spellStart"/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Expy</w:t>
            </w:r>
            <w:proofErr w:type="spellEnd"/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(signs for I-465) for 0.4 mi</w:t>
            </w:r>
          </w:p>
          <w:p w14:paraId="5AAC5696" w14:textId="77777777" w:rsidR="008A1F9C" w:rsidRPr="00A6750C" w:rsidRDefault="008A1F9C" w:rsidP="008A1F9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left 2 lanes to turn left onto the  U.S. 36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, I-465 </w:t>
            </w:r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ramp for 0.4 mi</w:t>
            </w:r>
          </w:p>
          <w:p w14:paraId="2082A4B1" w14:textId="77777777" w:rsidR="008A1F9C" w:rsidRPr="00A6750C" w:rsidRDefault="008A1F9C" w:rsidP="008A1F9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EF4D8DE" w14:textId="77777777" w:rsidR="008A1F9C" w:rsidRPr="00A6750C" w:rsidRDefault="008A1F9C" w:rsidP="008A1F9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Follow I-465 N to W 56th St </w:t>
            </w:r>
          </w:p>
          <w:p w14:paraId="223089D4" w14:textId="77777777" w:rsidR="008A1F9C" w:rsidRPr="00A6750C" w:rsidRDefault="008A1F9C" w:rsidP="008A1F9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I-465 N for 8.0 mi</w:t>
            </w:r>
          </w:p>
          <w:p w14:paraId="3B2440F0" w14:textId="77777777" w:rsidR="008A1F9C" w:rsidRPr="00A6750C" w:rsidRDefault="008A1F9C" w:rsidP="008A1F9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19 for 56th St for 0.3 mi</w:t>
            </w:r>
          </w:p>
          <w:p w14:paraId="78DC167E" w14:textId="77777777" w:rsidR="008A1F9C" w:rsidRPr="00A6750C" w:rsidRDefault="008A1F9C" w:rsidP="008A1F9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E57E1C7" w14:textId="77777777" w:rsidR="008A1F9C" w:rsidRPr="00A6750C" w:rsidRDefault="008A1F9C" w:rsidP="008A1F9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</w:t>
            </w:r>
            <w:proofErr w:type="gramEnd"/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W 56th St</w:t>
            </w:r>
          </w:p>
          <w:p w14:paraId="7C7D4876" w14:textId="77777777" w:rsidR="008A1F9C" w:rsidRPr="00A6750C" w:rsidRDefault="008A1F9C" w:rsidP="008A1F9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W 56th St for 0.6 mi</w:t>
            </w:r>
          </w:p>
          <w:p w14:paraId="6D51C768" w14:textId="77777777" w:rsidR="008A1F9C" w:rsidRPr="00A6750C" w:rsidRDefault="008A1F9C" w:rsidP="008A1F9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into facility</w:t>
            </w:r>
          </w:p>
          <w:p w14:paraId="755BDA63" w14:textId="77777777" w:rsidR="008A1F9C" w:rsidRPr="00A6750C" w:rsidRDefault="008A1F9C" w:rsidP="008A1F9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Stop at guard shack</w:t>
            </w:r>
          </w:p>
          <w:p w14:paraId="5AA19C61" w14:textId="014B052D" w:rsidR="00E14D3A" w:rsidRPr="00E14D3A" w:rsidRDefault="00E14D3A" w:rsidP="00E14D3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BB6C326" w14:textId="77777777" w:rsidR="00BF21CD" w:rsidRPr="009A1428" w:rsidRDefault="00BF21CD" w:rsidP="00E67E7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6932DD77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2BD1422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D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B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3CBE89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2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17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11B31AE3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D8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1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1B2346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5FA0"/>
    <w:multiLevelType w:val="hybridMultilevel"/>
    <w:tmpl w:val="ADF8B53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6991"/>
    <w:multiLevelType w:val="hybridMultilevel"/>
    <w:tmpl w:val="675EFEB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5B60"/>
    <w:multiLevelType w:val="hybridMultilevel"/>
    <w:tmpl w:val="8FDA1EA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D2383"/>
    <w:multiLevelType w:val="hybridMultilevel"/>
    <w:tmpl w:val="1A9E988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D0BDD"/>
    <w:multiLevelType w:val="hybridMultilevel"/>
    <w:tmpl w:val="ABF8D36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037EA"/>
    <w:multiLevelType w:val="hybridMultilevel"/>
    <w:tmpl w:val="9FBA25C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8663B"/>
    <w:multiLevelType w:val="hybridMultilevel"/>
    <w:tmpl w:val="5F000FD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E25CF"/>
    <w:multiLevelType w:val="hybridMultilevel"/>
    <w:tmpl w:val="541AD18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F2936"/>
    <w:multiLevelType w:val="hybridMultilevel"/>
    <w:tmpl w:val="806EA01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02D38"/>
    <w:multiLevelType w:val="hybridMultilevel"/>
    <w:tmpl w:val="E4F4E3F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24E0B"/>
    <w:multiLevelType w:val="hybridMultilevel"/>
    <w:tmpl w:val="8B36307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16898"/>
    <w:multiLevelType w:val="hybridMultilevel"/>
    <w:tmpl w:val="BA64405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952F7"/>
    <w:multiLevelType w:val="hybridMultilevel"/>
    <w:tmpl w:val="4546DDA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A5216"/>
    <w:multiLevelType w:val="hybridMultilevel"/>
    <w:tmpl w:val="B7A2363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B19B9"/>
    <w:multiLevelType w:val="hybridMultilevel"/>
    <w:tmpl w:val="0A0E310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E7E6B"/>
    <w:multiLevelType w:val="hybridMultilevel"/>
    <w:tmpl w:val="5B04300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A34C3"/>
    <w:multiLevelType w:val="hybridMultilevel"/>
    <w:tmpl w:val="B4DA9C4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E4F5F"/>
    <w:multiLevelType w:val="hybridMultilevel"/>
    <w:tmpl w:val="6F30DD2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F5184"/>
    <w:multiLevelType w:val="hybridMultilevel"/>
    <w:tmpl w:val="0A8CEB6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35821"/>
    <w:multiLevelType w:val="hybridMultilevel"/>
    <w:tmpl w:val="5CAA580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A66B7"/>
    <w:multiLevelType w:val="hybridMultilevel"/>
    <w:tmpl w:val="8F6E01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107390">
    <w:abstractNumId w:val="19"/>
  </w:num>
  <w:num w:numId="2" w16cid:durableId="1750148658">
    <w:abstractNumId w:val="6"/>
  </w:num>
  <w:num w:numId="3" w16cid:durableId="2133595044">
    <w:abstractNumId w:val="15"/>
  </w:num>
  <w:num w:numId="4" w16cid:durableId="435516066">
    <w:abstractNumId w:val="1"/>
  </w:num>
  <w:num w:numId="5" w16cid:durableId="1279603606">
    <w:abstractNumId w:val="12"/>
  </w:num>
  <w:num w:numId="6" w16cid:durableId="652685800">
    <w:abstractNumId w:val="16"/>
  </w:num>
  <w:num w:numId="7" w16cid:durableId="1241597669">
    <w:abstractNumId w:val="4"/>
  </w:num>
  <w:num w:numId="8" w16cid:durableId="1682002195">
    <w:abstractNumId w:val="2"/>
  </w:num>
  <w:num w:numId="9" w16cid:durableId="1247766212">
    <w:abstractNumId w:val="18"/>
  </w:num>
  <w:num w:numId="10" w16cid:durableId="1919829724">
    <w:abstractNumId w:val="10"/>
  </w:num>
  <w:num w:numId="11" w16cid:durableId="1121261582">
    <w:abstractNumId w:val="5"/>
  </w:num>
  <w:num w:numId="12" w16cid:durableId="1015300621">
    <w:abstractNumId w:val="9"/>
  </w:num>
  <w:num w:numId="13" w16cid:durableId="1246652527">
    <w:abstractNumId w:val="13"/>
  </w:num>
  <w:num w:numId="14" w16cid:durableId="1183712708">
    <w:abstractNumId w:val="20"/>
  </w:num>
  <w:num w:numId="15" w16cid:durableId="2118987672">
    <w:abstractNumId w:val="3"/>
  </w:num>
  <w:num w:numId="16" w16cid:durableId="1982270225">
    <w:abstractNumId w:val="11"/>
  </w:num>
  <w:num w:numId="17" w16cid:durableId="1541891523">
    <w:abstractNumId w:val="17"/>
  </w:num>
  <w:num w:numId="18" w16cid:durableId="1860001988">
    <w:abstractNumId w:val="7"/>
  </w:num>
  <w:num w:numId="19" w16cid:durableId="1115056046">
    <w:abstractNumId w:val="14"/>
  </w:num>
  <w:num w:numId="20" w16cid:durableId="2071684532">
    <w:abstractNumId w:val="0"/>
  </w:num>
  <w:num w:numId="21" w16cid:durableId="10245246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025702"/>
    <w:rsid w:val="00063D0B"/>
    <w:rsid w:val="000A1265"/>
    <w:rsid w:val="000B61C4"/>
    <w:rsid w:val="000E0F59"/>
    <w:rsid w:val="0019381C"/>
    <w:rsid w:val="001D091E"/>
    <w:rsid w:val="001D122E"/>
    <w:rsid w:val="00211AE9"/>
    <w:rsid w:val="00220EE6"/>
    <w:rsid w:val="002472DF"/>
    <w:rsid w:val="002725F0"/>
    <w:rsid w:val="002734C1"/>
    <w:rsid w:val="00292F2A"/>
    <w:rsid w:val="0030551D"/>
    <w:rsid w:val="00345F48"/>
    <w:rsid w:val="00363DB5"/>
    <w:rsid w:val="003B2857"/>
    <w:rsid w:val="003E00C4"/>
    <w:rsid w:val="003F1BD9"/>
    <w:rsid w:val="00413970"/>
    <w:rsid w:val="004676FF"/>
    <w:rsid w:val="004924FA"/>
    <w:rsid w:val="004B5962"/>
    <w:rsid w:val="004D69E9"/>
    <w:rsid w:val="005208E3"/>
    <w:rsid w:val="005344CA"/>
    <w:rsid w:val="005564AF"/>
    <w:rsid w:val="00575CB6"/>
    <w:rsid w:val="00576929"/>
    <w:rsid w:val="00596832"/>
    <w:rsid w:val="005A1AE6"/>
    <w:rsid w:val="005D4EC3"/>
    <w:rsid w:val="005E4313"/>
    <w:rsid w:val="0060081D"/>
    <w:rsid w:val="006248D9"/>
    <w:rsid w:val="006446CF"/>
    <w:rsid w:val="006510BC"/>
    <w:rsid w:val="0065190C"/>
    <w:rsid w:val="006559EF"/>
    <w:rsid w:val="00671474"/>
    <w:rsid w:val="00675E33"/>
    <w:rsid w:val="006D6615"/>
    <w:rsid w:val="006E4006"/>
    <w:rsid w:val="006F2C6A"/>
    <w:rsid w:val="00720919"/>
    <w:rsid w:val="007271AC"/>
    <w:rsid w:val="007319A2"/>
    <w:rsid w:val="00757AED"/>
    <w:rsid w:val="00776A5C"/>
    <w:rsid w:val="007925CA"/>
    <w:rsid w:val="007B2711"/>
    <w:rsid w:val="008141FD"/>
    <w:rsid w:val="00844AEC"/>
    <w:rsid w:val="00854A0C"/>
    <w:rsid w:val="00864583"/>
    <w:rsid w:val="008773B1"/>
    <w:rsid w:val="00891E0C"/>
    <w:rsid w:val="008A1F9C"/>
    <w:rsid w:val="008B535E"/>
    <w:rsid w:val="008C57B7"/>
    <w:rsid w:val="00917840"/>
    <w:rsid w:val="00964100"/>
    <w:rsid w:val="00974EDB"/>
    <w:rsid w:val="009A1428"/>
    <w:rsid w:val="009D543D"/>
    <w:rsid w:val="009D6ACC"/>
    <w:rsid w:val="009F683A"/>
    <w:rsid w:val="009F78BB"/>
    <w:rsid w:val="00A00230"/>
    <w:rsid w:val="00A01305"/>
    <w:rsid w:val="00A01709"/>
    <w:rsid w:val="00A05E3A"/>
    <w:rsid w:val="00A32996"/>
    <w:rsid w:val="00A41B0C"/>
    <w:rsid w:val="00A6750C"/>
    <w:rsid w:val="00AC64D8"/>
    <w:rsid w:val="00B00769"/>
    <w:rsid w:val="00B306F2"/>
    <w:rsid w:val="00B40C4F"/>
    <w:rsid w:val="00B56DED"/>
    <w:rsid w:val="00B64192"/>
    <w:rsid w:val="00B830E8"/>
    <w:rsid w:val="00B86359"/>
    <w:rsid w:val="00BB73C1"/>
    <w:rsid w:val="00BD5E1E"/>
    <w:rsid w:val="00BD651C"/>
    <w:rsid w:val="00BD7550"/>
    <w:rsid w:val="00BF130A"/>
    <w:rsid w:val="00BF21CD"/>
    <w:rsid w:val="00C21C47"/>
    <w:rsid w:val="00C35C12"/>
    <w:rsid w:val="00C421EA"/>
    <w:rsid w:val="00C65153"/>
    <w:rsid w:val="00C740B6"/>
    <w:rsid w:val="00CA00A1"/>
    <w:rsid w:val="00CA62D0"/>
    <w:rsid w:val="00CB52DB"/>
    <w:rsid w:val="00CC3A1B"/>
    <w:rsid w:val="00CE415B"/>
    <w:rsid w:val="00D0664C"/>
    <w:rsid w:val="00D146EA"/>
    <w:rsid w:val="00D22E78"/>
    <w:rsid w:val="00D4579D"/>
    <w:rsid w:val="00D46A61"/>
    <w:rsid w:val="00D73157"/>
    <w:rsid w:val="00D95FE9"/>
    <w:rsid w:val="00DB4423"/>
    <w:rsid w:val="00DE2AE9"/>
    <w:rsid w:val="00DE2CC0"/>
    <w:rsid w:val="00E14D3A"/>
    <w:rsid w:val="00E2256A"/>
    <w:rsid w:val="00E30D9E"/>
    <w:rsid w:val="00E565C9"/>
    <w:rsid w:val="00E67E73"/>
    <w:rsid w:val="00EB0EC7"/>
    <w:rsid w:val="00EC029C"/>
    <w:rsid w:val="00EE3204"/>
    <w:rsid w:val="00EE7DE9"/>
    <w:rsid w:val="00F13388"/>
    <w:rsid w:val="00F21AF8"/>
    <w:rsid w:val="00F25856"/>
    <w:rsid w:val="00F44C2A"/>
    <w:rsid w:val="00F506B0"/>
    <w:rsid w:val="00F53750"/>
    <w:rsid w:val="00F908A9"/>
    <w:rsid w:val="00F91BB7"/>
    <w:rsid w:val="00FB64CD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22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3</cp:revision>
  <dcterms:created xsi:type="dcterms:W3CDTF">2024-08-04T16:26:00Z</dcterms:created>
  <dcterms:modified xsi:type="dcterms:W3CDTF">2024-08-04T16:26:00Z</dcterms:modified>
</cp:coreProperties>
</file>