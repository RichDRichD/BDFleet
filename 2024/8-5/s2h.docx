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D0664C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D0664C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AE0E9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1613DCFD" w:rsidR="009A1428" w:rsidRPr="009A1428" w:rsidRDefault="009A1428" w:rsidP="00DB4423">
            <w:pPr>
              <w:spacing w:after="0" w:line="240" w:lineRule="auto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tr w:rsidR="00D0664C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7459C5EB" w:rsidR="00891E0C" w:rsidRPr="009A1428" w:rsidRDefault="00C10530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Monday</w:t>
            </w:r>
            <w:r w:rsidR="009D543D"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, </w:t>
            </w:r>
            <w:r w:rsidR="00B0076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August</w:t>
            </w:r>
            <w:r w:rsidR="009D543D"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5</w:t>
            </w:r>
            <w:r w:rsidR="009D543D"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 202</w:t>
            </w:r>
            <w:r w:rsidR="00CC3A1B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</w:p>
        </w:tc>
      </w:tr>
      <w:tr w:rsidR="00891E0C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3CF78105" w:rsidR="00891E0C" w:rsidRPr="009A1428" w:rsidRDefault="00F44C2A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to </w:t>
            </w:r>
          </w:p>
        </w:tc>
      </w:tr>
      <w:tr w:rsidR="00891E0C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618567A4" w:rsidR="00891E0C" w:rsidRPr="003F1BD9" w:rsidRDefault="00C10530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XX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D0664C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D0664C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D0664C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92C4F10" w14:textId="786445AC" w:rsidR="009A1428" w:rsidRPr="009A1428" w:rsidRDefault="009A1428" w:rsidP="00C35C1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3E1E025" w14:textId="61F13BCF" w:rsidR="009A1428" w:rsidRPr="009A1428" w:rsidRDefault="009A1428" w:rsidP="006E400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D0664C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D0664C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46FF5B2A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AB6C242" w14:textId="3770B7CB" w:rsidR="005A1AE6" w:rsidRPr="009A1428" w:rsidRDefault="005A1AE6" w:rsidP="00E67E7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1200E289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BA57350" w14:textId="77777777" w:rsidR="00CE415B" w:rsidRPr="009A1428" w:rsidRDefault="00CE415B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D0664C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</w:t>
            </w:r>
            <w:proofErr w:type="gramEnd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Route</w:t>
            </w:r>
          </w:p>
        </w:tc>
      </w:tr>
      <w:tr w:rsidR="003F1BD9" w:rsidRPr="003F1BD9" w14:paraId="52B33F37" w14:textId="77777777" w:rsidTr="001D122E">
        <w:trPr>
          <w:trHeight w:val="42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1DC9D27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B2241C9" w14:textId="4A578237" w:rsidR="009F683A" w:rsidRDefault="009F683A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1C44C63" w14:textId="14C28881" w:rsidR="00D73157" w:rsidRPr="009A1428" w:rsidRDefault="00D73157" w:rsidP="006F2C6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5A0EA9FC" w14:textId="77777777" w:rsidTr="001D122E">
        <w:trPr>
          <w:trHeight w:val="8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8D053C" w14:textId="77777777" w:rsidR="003F1BD9" w:rsidRPr="009A1428" w:rsidRDefault="003F1BD9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D0664C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1695AF1" w14:textId="77777777" w:rsidR="00EC029C" w:rsidRDefault="00EC029C" w:rsidP="00EC029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0C1628C" w14:textId="77777777" w:rsidR="00AE0E90" w:rsidRDefault="00AE0E90" w:rsidP="00EC029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8C31E8F" w14:textId="77777777" w:rsidR="00AE0E90" w:rsidRDefault="00AE0E90" w:rsidP="00EC029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269978A" w14:textId="77777777" w:rsidR="00AE0E90" w:rsidRPr="00EC029C" w:rsidRDefault="00AE0E90" w:rsidP="00EC029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BB6C326" w14:textId="77777777" w:rsidR="002734C1" w:rsidRPr="00AE0E90" w:rsidRDefault="002734C1" w:rsidP="00AE0E9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D0664C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D0664C" w:rsidRPr="009A1428" w14:paraId="2BD1422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D0664C" w:rsidRPr="009A1428" w14:paraId="3CBE89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D0664C" w:rsidRPr="009A1428" w14:paraId="11B31AE3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06991"/>
    <w:multiLevelType w:val="hybridMultilevel"/>
    <w:tmpl w:val="675EFEB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5B60"/>
    <w:multiLevelType w:val="hybridMultilevel"/>
    <w:tmpl w:val="8FDA1EA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D0BDD"/>
    <w:multiLevelType w:val="hybridMultilevel"/>
    <w:tmpl w:val="ABF8D36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037EA"/>
    <w:multiLevelType w:val="hybridMultilevel"/>
    <w:tmpl w:val="9FBA25C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8663B"/>
    <w:multiLevelType w:val="hybridMultilevel"/>
    <w:tmpl w:val="5F000FD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02D38"/>
    <w:multiLevelType w:val="hybridMultilevel"/>
    <w:tmpl w:val="E4F4E3F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24E0B"/>
    <w:multiLevelType w:val="hybridMultilevel"/>
    <w:tmpl w:val="8B36307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952F7"/>
    <w:multiLevelType w:val="hybridMultilevel"/>
    <w:tmpl w:val="4546DDA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A5216"/>
    <w:multiLevelType w:val="hybridMultilevel"/>
    <w:tmpl w:val="B7A2363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E7E6B"/>
    <w:multiLevelType w:val="hybridMultilevel"/>
    <w:tmpl w:val="5B04300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A34C3"/>
    <w:multiLevelType w:val="hybridMultilevel"/>
    <w:tmpl w:val="B4DA9C4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F5184"/>
    <w:multiLevelType w:val="hybridMultilevel"/>
    <w:tmpl w:val="0A8CEB6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35821"/>
    <w:multiLevelType w:val="hybridMultilevel"/>
    <w:tmpl w:val="5CAA580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107390">
    <w:abstractNumId w:val="12"/>
  </w:num>
  <w:num w:numId="2" w16cid:durableId="1750148658">
    <w:abstractNumId w:val="4"/>
  </w:num>
  <w:num w:numId="3" w16cid:durableId="2133595044">
    <w:abstractNumId w:val="9"/>
  </w:num>
  <w:num w:numId="4" w16cid:durableId="435516066">
    <w:abstractNumId w:val="0"/>
  </w:num>
  <w:num w:numId="5" w16cid:durableId="1279603606">
    <w:abstractNumId w:val="7"/>
  </w:num>
  <w:num w:numId="6" w16cid:durableId="652685800">
    <w:abstractNumId w:val="10"/>
  </w:num>
  <w:num w:numId="7" w16cid:durableId="1241597669">
    <w:abstractNumId w:val="2"/>
  </w:num>
  <w:num w:numId="8" w16cid:durableId="1682002195">
    <w:abstractNumId w:val="1"/>
  </w:num>
  <w:num w:numId="9" w16cid:durableId="1247766212">
    <w:abstractNumId w:val="11"/>
  </w:num>
  <w:num w:numId="10" w16cid:durableId="1919829724">
    <w:abstractNumId w:val="6"/>
  </w:num>
  <w:num w:numId="11" w16cid:durableId="1121261582">
    <w:abstractNumId w:val="3"/>
  </w:num>
  <w:num w:numId="12" w16cid:durableId="1015300621">
    <w:abstractNumId w:val="5"/>
  </w:num>
  <w:num w:numId="13" w16cid:durableId="12466525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025702"/>
    <w:rsid w:val="00063D0B"/>
    <w:rsid w:val="000A1265"/>
    <w:rsid w:val="000E0F59"/>
    <w:rsid w:val="0019381C"/>
    <w:rsid w:val="001D122E"/>
    <w:rsid w:val="00211AE9"/>
    <w:rsid w:val="00220EE6"/>
    <w:rsid w:val="002472DF"/>
    <w:rsid w:val="002725F0"/>
    <w:rsid w:val="002734C1"/>
    <w:rsid w:val="0030551D"/>
    <w:rsid w:val="00345F48"/>
    <w:rsid w:val="00363DB5"/>
    <w:rsid w:val="003E00C4"/>
    <w:rsid w:val="003F1BD9"/>
    <w:rsid w:val="00413970"/>
    <w:rsid w:val="004924FA"/>
    <w:rsid w:val="005208E3"/>
    <w:rsid w:val="005344CA"/>
    <w:rsid w:val="005564AF"/>
    <w:rsid w:val="00575CB6"/>
    <w:rsid w:val="00576929"/>
    <w:rsid w:val="00596832"/>
    <w:rsid w:val="005A1AE6"/>
    <w:rsid w:val="005D4EC3"/>
    <w:rsid w:val="005E4313"/>
    <w:rsid w:val="0060081D"/>
    <w:rsid w:val="006248D9"/>
    <w:rsid w:val="006446CF"/>
    <w:rsid w:val="006510BC"/>
    <w:rsid w:val="0065190C"/>
    <w:rsid w:val="00671474"/>
    <w:rsid w:val="006D6615"/>
    <w:rsid w:val="006E4006"/>
    <w:rsid w:val="006F2C6A"/>
    <w:rsid w:val="00720919"/>
    <w:rsid w:val="007271AC"/>
    <w:rsid w:val="007319A2"/>
    <w:rsid w:val="00757AED"/>
    <w:rsid w:val="00776A5C"/>
    <w:rsid w:val="007925CA"/>
    <w:rsid w:val="007B2711"/>
    <w:rsid w:val="008072E0"/>
    <w:rsid w:val="008141FD"/>
    <w:rsid w:val="00854A0C"/>
    <w:rsid w:val="008773B1"/>
    <w:rsid w:val="00891E0C"/>
    <w:rsid w:val="008B535E"/>
    <w:rsid w:val="00917840"/>
    <w:rsid w:val="009A1428"/>
    <w:rsid w:val="009D543D"/>
    <w:rsid w:val="009D6ACC"/>
    <w:rsid w:val="009F683A"/>
    <w:rsid w:val="009F78BB"/>
    <w:rsid w:val="00A00230"/>
    <w:rsid w:val="00A01305"/>
    <w:rsid w:val="00A01709"/>
    <w:rsid w:val="00A05E3A"/>
    <w:rsid w:val="00A32996"/>
    <w:rsid w:val="00A41B0C"/>
    <w:rsid w:val="00AE0E90"/>
    <w:rsid w:val="00B00769"/>
    <w:rsid w:val="00B306F2"/>
    <w:rsid w:val="00B56DED"/>
    <w:rsid w:val="00B64192"/>
    <w:rsid w:val="00B830E8"/>
    <w:rsid w:val="00B86359"/>
    <w:rsid w:val="00BB73C1"/>
    <w:rsid w:val="00BD5E1E"/>
    <w:rsid w:val="00BD651C"/>
    <w:rsid w:val="00BD7550"/>
    <w:rsid w:val="00C10530"/>
    <w:rsid w:val="00C21C47"/>
    <w:rsid w:val="00C35C12"/>
    <w:rsid w:val="00C65153"/>
    <w:rsid w:val="00C740B6"/>
    <w:rsid w:val="00CA00A1"/>
    <w:rsid w:val="00CA62D0"/>
    <w:rsid w:val="00CB52DB"/>
    <w:rsid w:val="00CC3A1B"/>
    <w:rsid w:val="00CE415B"/>
    <w:rsid w:val="00D0664C"/>
    <w:rsid w:val="00D146EA"/>
    <w:rsid w:val="00D22E78"/>
    <w:rsid w:val="00D46A61"/>
    <w:rsid w:val="00D73157"/>
    <w:rsid w:val="00D95FE9"/>
    <w:rsid w:val="00DB4423"/>
    <w:rsid w:val="00DE2AE9"/>
    <w:rsid w:val="00DE2CC0"/>
    <w:rsid w:val="00E2256A"/>
    <w:rsid w:val="00E30D9E"/>
    <w:rsid w:val="00E67E73"/>
    <w:rsid w:val="00EB0EC7"/>
    <w:rsid w:val="00EC029C"/>
    <w:rsid w:val="00EE3204"/>
    <w:rsid w:val="00F13388"/>
    <w:rsid w:val="00F21AF8"/>
    <w:rsid w:val="00F25856"/>
    <w:rsid w:val="00F44C2A"/>
    <w:rsid w:val="00F506B0"/>
    <w:rsid w:val="00F53750"/>
    <w:rsid w:val="00F908A9"/>
    <w:rsid w:val="00F91BB7"/>
    <w:rsid w:val="00F95C6A"/>
    <w:rsid w:val="00FB64CD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22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chdrichd.github.io/BDFleet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70</cp:revision>
  <dcterms:created xsi:type="dcterms:W3CDTF">2024-07-24T07:30:00Z</dcterms:created>
  <dcterms:modified xsi:type="dcterms:W3CDTF">2024-07-31T22:13:00Z</dcterms:modified>
</cp:coreProperties>
</file>