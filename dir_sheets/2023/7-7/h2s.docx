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757AED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77777777" w:rsidR="009A1428" w:rsidRPr="009A1428" w:rsidRDefault="00757AED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7777777" w:rsidR="00891E0C" w:rsidRPr="003F1BD9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F1BD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2C4F1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E1E0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BAC640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544F2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86C829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5DA163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A9353D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104FFE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7D9363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302209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3A932A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D09C70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25298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B67C00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BFFE1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8490E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4CD4B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C998E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FC699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6B366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13970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96313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AEC3D3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3F44B9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E04513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ADA79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04280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81316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051C6A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3E433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6F0A81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5F2B38D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DF2D5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DC66C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860F02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EB24D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CF26B2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04D54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3782F5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4BDB956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D7BD4B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29C140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8B7FB3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2D8E8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C19C3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1920B2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C17FB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4EBA4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CDAE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75E6A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41E19E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1D4F4E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BB6C326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3F1BD9"/>
    <w:rsid w:val="00757AED"/>
    <w:rsid w:val="00891E0C"/>
    <w:rsid w:val="009A1428"/>
    <w:rsid w:val="00B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2s.pdf" TargetMode="External"/><Relationship Id="rId4" Type="http://schemas.openxmlformats.org/officeDocument/2006/relationships/hyperlink" Target="https://richdrichd.github.io/BDFle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</cp:revision>
  <dcterms:created xsi:type="dcterms:W3CDTF">2023-06-23T02:46:00Z</dcterms:created>
  <dcterms:modified xsi:type="dcterms:W3CDTF">2023-06-23T02:46:00Z</dcterms:modified>
</cp:coreProperties>
</file>