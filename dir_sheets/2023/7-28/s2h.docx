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B55B4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3578C2E9" w:rsidR="009A1428" w:rsidRPr="009A1428" w:rsidRDefault="00B55B4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6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1EAEB4B4" w:rsidR="00891E0C" w:rsidRPr="009A1428" w:rsidRDefault="0004725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4725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Friday, July 28,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0F1646BF" w:rsidR="00891E0C" w:rsidRPr="009A1428" w:rsidRDefault="0004725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4725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Middle Tennessee State University to Chattahoochee HS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4EFD43B4" w:rsidR="00891E0C" w:rsidRPr="003F1BD9" w:rsidRDefault="00B55B40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230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09CF834" w14:textId="77777777" w:rsidR="00681196" w:rsidRPr="00681196" w:rsidRDefault="00681196" w:rsidP="0068119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8119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Middle Tennessee State University</w:t>
            </w:r>
          </w:p>
          <w:p w14:paraId="20EAA3B5" w14:textId="77777777" w:rsidR="00681196" w:rsidRPr="00681196" w:rsidRDefault="00681196" w:rsidP="0068119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8119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1301 East Main St.</w:t>
            </w:r>
          </w:p>
          <w:p w14:paraId="01389CE1" w14:textId="64970ECD" w:rsidR="009A1428" w:rsidRPr="009A1428" w:rsidRDefault="00681196" w:rsidP="0068119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8119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Murfreesboro, TN 37132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9DACE4E" w14:textId="77777777" w:rsidR="00681196" w:rsidRPr="00681196" w:rsidRDefault="00681196" w:rsidP="0068119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8119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Chattahoochee HS</w:t>
            </w:r>
          </w:p>
          <w:p w14:paraId="0A29887D" w14:textId="77777777" w:rsidR="00681196" w:rsidRPr="00681196" w:rsidRDefault="00681196" w:rsidP="0068119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8119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5230 Taylor Road</w:t>
            </w:r>
          </w:p>
          <w:p w14:paraId="73E71424" w14:textId="7665EA70" w:rsidR="009A1428" w:rsidRPr="009A1428" w:rsidRDefault="00681196" w:rsidP="0068119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8119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Alpharetta, GA 30022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66636B0" w14:textId="4F5EEAD7" w:rsidR="003F593B" w:rsidRPr="009A1428" w:rsidRDefault="007C551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DF81C54" wp14:editId="0A08800A">
                  <wp:extent cx="3142615" cy="2571115"/>
                  <wp:effectExtent l="0" t="0" r="635" b="635"/>
                  <wp:docPr id="749307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615" cy="2571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77EF94" w14:textId="74A026A8" w:rsidR="009A1428" w:rsidRPr="009A1428" w:rsidRDefault="00243E2A" w:rsidP="003F593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2B56C7C" wp14:editId="3ECBBEBF">
                  <wp:extent cx="3618865" cy="2599690"/>
                  <wp:effectExtent l="0" t="0" r="635" b="0"/>
                  <wp:docPr id="5975895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8865" cy="2599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B1A04B" w14:textId="22917129" w:rsidR="003F1BD9" w:rsidRPr="003F593B" w:rsidRDefault="003F593B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AC4314E" wp14:editId="051EC387">
                  <wp:extent cx="5066665" cy="5180965"/>
                  <wp:effectExtent l="0" t="0" r="635" b="635"/>
                  <wp:docPr id="15132838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665" cy="5180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BD9" w:rsidRPr="003F1BD9" w14:paraId="046B16C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07E1B7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21BE52B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4402F32" w14:textId="77777777" w:rsidR="00E72DCA" w:rsidRDefault="00E72DCA" w:rsidP="00E72DCA">
            <w:pPr>
              <w:pStyle w:val="NoSpacing"/>
            </w:pPr>
            <w:r>
              <w:t>Get on I-24 E from N Rutherford Blvd and Elam Rd</w:t>
            </w:r>
          </w:p>
          <w:p w14:paraId="5D5F7857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Turn left on Champion Way</w:t>
            </w:r>
          </w:p>
          <w:p w14:paraId="32988017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At the traffic circle, take the 2</w:t>
            </w:r>
            <w:r>
              <w:rPr>
                <w:rFonts w:eastAsia="Times New Roman"/>
                <w:vertAlign w:val="superscript"/>
              </w:rPr>
              <w:t>nd</w:t>
            </w:r>
            <w:r>
              <w:rPr>
                <w:rFonts w:eastAsia="Times New Roman"/>
              </w:rPr>
              <w:t xml:space="preserve"> exit and stay on Champion Way</w:t>
            </w:r>
          </w:p>
          <w:p w14:paraId="1F76CE12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Turn right onto Greeland Dr</w:t>
            </w:r>
          </w:p>
          <w:p w14:paraId="2BCC489B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Turn right onto N Rutherford Blvd</w:t>
            </w:r>
          </w:p>
          <w:p w14:paraId="570A2166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Turn left onto SE Broad St</w:t>
            </w:r>
          </w:p>
          <w:p w14:paraId="3AB01DA6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Turn right onto Elam Rd</w:t>
            </w:r>
          </w:p>
          <w:p w14:paraId="116E29BF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Turn right onto Joe B Jackson Pkwy</w:t>
            </w:r>
          </w:p>
          <w:p w14:paraId="4A443FF4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Turn left to merge onto I-24 E toward Chattanooga</w:t>
            </w:r>
          </w:p>
          <w:p w14:paraId="37565CFE" w14:textId="77777777" w:rsidR="00E72DCA" w:rsidRDefault="00E72DCA" w:rsidP="00E72DCA">
            <w:pPr>
              <w:pStyle w:val="NoSpacing"/>
            </w:pPr>
          </w:p>
          <w:p w14:paraId="073A3E97" w14:textId="77777777" w:rsidR="00E72DCA" w:rsidRDefault="00E72DCA" w:rsidP="00E72DCA">
            <w:pPr>
              <w:pStyle w:val="NoSpacing"/>
            </w:pPr>
            <w:r>
              <w:t>Follow I-24 E and I-75 S to GA-120 E/Old Milton Pkwy in Alpharetta.</w:t>
            </w:r>
          </w:p>
          <w:p w14:paraId="607FD0D0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Merge onto I-24 E</w:t>
            </w:r>
          </w:p>
          <w:p w14:paraId="227AB0FA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Short entry to Georgia and back into Tennessee</w:t>
            </w:r>
          </w:p>
          <w:p w14:paraId="57E4327F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Keep left to stay on I-24 E</w:t>
            </w:r>
          </w:p>
          <w:p w14:paraId="68721D82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Take exit 185A to merge onto I-75 S toward Atlanta</w:t>
            </w:r>
          </w:p>
          <w:p w14:paraId="7CE2E93A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Entering Georgia</w:t>
            </w:r>
          </w:p>
          <w:p w14:paraId="281A5094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Use the right 3 lanes to take exit 259 to merge onto I-285 E toward Greenville/Augusta</w:t>
            </w:r>
          </w:p>
          <w:p w14:paraId="09683574" w14:textId="77777777" w:rsidR="00E72DCA" w:rsidRDefault="00E72DCA" w:rsidP="00E72DCA">
            <w:pPr>
              <w:pStyle w:val="NoSpacing"/>
            </w:pPr>
          </w:p>
          <w:p w14:paraId="7DD74800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Take exit 26-27 for Glenridge Dr toward Glenridge Conn</w:t>
            </w:r>
          </w:p>
          <w:p w14:paraId="46F2364A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Keep left to continue on Exit 27</w:t>
            </w:r>
          </w:p>
          <w:p w14:paraId="55198C53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Keep left at the fork to continue toward US-19 N</w:t>
            </w:r>
          </w:p>
          <w:p w14:paraId="50292504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Continue onto US-19 N</w:t>
            </w:r>
          </w:p>
          <w:p w14:paraId="557DF4A0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Take exit 10 to merge onto GA-120 E/Old Milton Pkwy</w:t>
            </w:r>
          </w:p>
          <w:p w14:paraId="5C1E86B9" w14:textId="77777777" w:rsidR="00E72DCA" w:rsidRDefault="00E72DCA" w:rsidP="00E72DCA">
            <w:pPr>
              <w:pStyle w:val="NoSpacing"/>
            </w:pPr>
          </w:p>
          <w:p w14:paraId="1A2356EE" w14:textId="77777777" w:rsidR="00E72DCA" w:rsidRDefault="00E72DCA" w:rsidP="00E72DCA">
            <w:pPr>
              <w:pStyle w:val="NoSpacing"/>
            </w:pPr>
            <w:r>
              <w:t>Continue on GA-120 E. Drive to Taylor Rd in Johns Creek</w:t>
            </w:r>
          </w:p>
          <w:p w14:paraId="58CA9544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Merge onto GA-120 E/Old Milton Pkwy</w:t>
            </w:r>
          </w:p>
          <w:p w14:paraId="6ECD435E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Continue straight to stay on GA-120 E/Old Milton Pkwy</w:t>
            </w:r>
          </w:p>
          <w:p w14:paraId="539E5C0B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Continue to follow GA-120 E</w:t>
            </w:r>
          </w:p>
          <w:p w14:paraId="7D3DE53D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Continue onto State Bridge Rd</w:t>
            </w:r>
          </w:p>
          <w:p w14:paraId="4A904DCB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Turn left onto Jones Bridge Rd</w:t>
            </w:r>
          </w:p>
          <w:p w14:paraId="1D054FAC" w14:textId="77777777" w:rsidR="00E72DCA" w:rsidRDefault="00E72DCA" w:rsidP="00E72DCA">
            <w:pPr>
              <w:pStyle w:val="NoSpacing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Turn right onto Taylor Rd</w:t>
            </w:r>
          </w:p>
          <w:p w14:paraId="6FCE34AD" w14:textId="77777777" w:rsidR="00E72DCA" w:rsidRDefault="00E72DCA" w:rsidP="00E72DCA">
            <w:pPr>
              <w:pStyle w:val="NoSpacing"/>
            </w:pPr>
          </w:p>
          <w:p w14:paraId="030DD462" w14:textId="77777777" w:rsidR="00BC4912" w:rsidRDefault="00BC4912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School is ahead on the left</w:t>
            </w:r>
          </w:p>
          <w:p w14:paraId="680C6651" w14:textId="7B34D229" w:rsidR="00BC4912" w:rsidRPr="009A1428" w:rsidRDefault="00BC4912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BC4912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0532"/>
    <w:multiLevelType w:val="hybridMultilevel"/>
    <w:tmpl w:val="2592E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2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47251"/>
    <w:rsid w:val="00243E2A"/>
    <w:rsid w:val="003F1BD9"/>
    <w:rsid w:val="003F593B"/>
    <w:rsid w:val="00606C4E"/>
    <w:rsid w:val="00681196"/>
    <w:rsid w:val="007C551B"/>
    <w:rsid w:val="00891E0C"/>
    <w:rsid w:val="008C2B4B"/>
    <w:rsid w:val="009A1428"/>
    <w:rsid w:val="00B55B40"/>
    <w:rsid w:val="00B64192"/>
    <w:rsid w:val="00BC4912"/>
    <w:rsid w:val="00E600EA"/>
    <w:rsid w:val="00E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hdrichd.github.io/BDFleet/7-28/s2h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11</cp:revision>
  <dcterms:created xsi:type="dcterms:W3CDTF">2023-06-23T02:45:00Z</dcterms:created>
  <dcterms:modified xsi:type="dcterms:W3CDTF">2023-07-21T18:43:00Z</dcterms:modified>
</cp:coreProperties>
</file>