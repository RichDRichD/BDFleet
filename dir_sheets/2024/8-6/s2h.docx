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636"/>
      </w:tblGrid>
      <w:tr w:rsidR="00E565C9" w:rsidRPr="009A1428" w14:paraId="5C88134B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8F2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A6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3901CC9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901FB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DCF0" w14:textId="1613DCFD" w:rsidR="009A1428" w:rsidRPr="009A1428" w:rsidRDefault="009A1428" w:rsidP="00DB4423">
            <w:pPr>
              <w:spacing w:after="0" w:line="240" w:lineRule="auto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  <w:tr w:rsidR="00E565C9" w:rsidRPr="003F1BD9" w14:paraId="1DA98EEA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6C51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2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7FA17505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6F2B" w14:textId="4C2CD12E" w:rsidR="00891E0C" w:rsidRPr="009A1428" w:rsidRDefault="00675E33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Tuesday</w:t>
            </w:r>
            <w:r w:rsidR="009D543D" w:rsidRPr="009D543D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, </w:t>
            </w:r>
            <w:r w:rsidR="00B00769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August</w:t>
            </w:r>
            <w:r w:rsidR="009D543D" w:rsidRPr="009D543D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6</w:t>
            </w:r>
            <w:r w:rsidR="009D543D" w:rsidRPr="009D543D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, 202</w:t>
            </w:r>
            <w:r w:rsidR="00CC3A1B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4</w:t>
            </w:r>
          </w:p>
        </w:tc>
      </w:tr>
      <w:tr w:rsidR="00891E0C" w:rsidRPr="003F1BD9" w14:paraId="2FA65810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4E0E" w14:textId="1DB3D4CF" w:rsidR="00891E0C" w:rsidRPr="009A1428" w:rsidRDefault="00675E33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Indiana Farm Bur</w:t>
            </w:r>
            <w:r w:rsidR="003B285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eau</w:t>
            </w:r>
            <w:r w:rsidR="0035217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to </w:t>
            </w:r>
            <w:r w:rsidR="0035217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Crowne Plaza Hotel</w:t>
            </w:r>
          </w:p>
        </w:tc>
      </w:tr>
      <w:tr w:rsidR="00891E0C" w:rsidRPr="003F1BD9" w14:paraId="10A035BE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23B9" w14:textId="73CBC81C" w:rsidR="00891E0C" w:rsidRPr="003F1BD9" w:rsidRDefault="001D091E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10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E565C9" w:rsidRPr="009A1428" w14:paraId="7D43270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A831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373E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39CA83BA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43D59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09832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E565C9" w:rsidRPr="009A1428" w14:paraId="2B60C2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4928613" w14:textId="77777777" w:rsidR="007455F7" w:rsidRDefault="007455F7" w:rsidP="007455F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Indiana Farm Bureau</w:t>
            </w:r>
          </w:p>
          <w:p w14:paraId="742E520D" w14:textId="77777777" w:rsidR="007455F7" w:rsidRDefault="007455F7" w:rsidP="007455F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92F2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7001 W 56th St</w:t>
            </w:r>
          </w:p>
          <w:p w14:paraId="292C4F10" w14:textId="300EC40B" w:rsidR="009A1428" w:rsidRPr="009A1428" w:rsidRDefault="007455F7" w:rsidP="007455F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92F2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Indianapolis, IN 46254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90C81A7" w14:textId="77777777" w:rsidR="007455F7" w:rsidRPr="00D4579D" w:rsidRDefault="007455F7" w:rsidP="007455F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4579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Crowne Plaza Indianapolis - Airport</w:t>
            </w:r>
          </w:p>
          <w:p w14:paraId="5FD6A6BA" w14:textId="77777777" w:rsidR="007455F7" w:rsidRPr="00D4579D" w:rsidRDefault="007455F7" w:rsidP="007455F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4579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2501 S High School Rd</w:t>
            </w:r>
          </w:p>
          <w:p w14:paraId="23E1E025" w14:textId="48C71D37" w:rsidR="00292F2A" w:rsidRPr="009A1428" w:rsidRDefault="007455F7" w:rsidP="007455F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4579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Indianapolis IN, 46241</w:t>
            </w:r>
          </w:p>
        </w:tc>
      </w:tr>
      <w:tr w:rsidR="00E565C9" w:rsidRPr="009A1428" w14:paraId="3F9CCDE5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A0A32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42D0EC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1545B847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5C90468" w14:textId="6157DEF3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6CE8AB6" w14:textId="77777777" w:rsidR="005A1AE6" w:rsidRDefault="007455F7" w:rsidP="00E67E7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565C9"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92AF0DA" wp14:editId="4F66829B">
                  <wp:extent cx="3352401" cy="3820374"/>
                  <wp:effectExtent l="0" t="0" r="635" b="8890"/>
                  <wp:docPr id="7785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587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922" cy="3850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6C242" w14:textId="16E5CE60" w:rsidR="007455F7" w:rsidRPr="009A1428" w:rsidRDefault="007455F7" w:rsidP="00E67E7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047498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9DB8014" w14:textId="605AE54E" w:rsidR="009A1428" w:rsidRPr="003F1BD9" w:rsidRDefault="00352177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5217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A1BC285" wp14:editId="7092F068">
                  <wp:extent cx="4072963" cy="3781425"/>
                  <wp:effectExtent l="0" t="0" r="3810" b="0"/>
                  <wp:docPr id="12810361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03616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710" cy="379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57350" w14:textId="77777777" w:rsidR="00CE415B" w:rsidRPr="009A1428" w:rsidRDefault="00CE415B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147F7A61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EBB4B2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23E8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C039E4C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79869B60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52B33F37" w14:textId="77777777" w:rsidTr="001D122E">
        <w:trPr>
          <w:trHeight w:val="421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77CDB547" w14:textId="77777777" w:rsidR="00A6750C" w:rsidRDefault="00A6750C" w:rsidP="00A6750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2E83744" w14:textId="74B184CB" w:rsidR="008A1F9C" w:rsidRDefault="00AC3FE2" w:rsidP="008A1F9C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C3FE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9405A8D" wp14:editId="14DEC857">
                  <wp:extent cx="4001058" cy="5982535"/>
                  <wp:effectExtent l="0" t="0" r="0" b="0"/>
                  <wp:docPr id="437949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9499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598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44C63" w14:textId="14C28881" w:rsidR="00D73157" w:rsidRPr="008A1F9C" w:rsidRDefault="00D73157" w:rsidP="008A1F9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5A0EA9FC" w14:textId="77777777" w:rsidTr="001D122E">
        <w:trPr>
          <w:trHeight w:val="8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8D053C" w14:textId="77777777" w:rsidR="003F1BD9" w:rsidRPr="009A1428" w:rsidRDefault="003F1BD9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69EC8282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C048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7BDE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0806E61E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157954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7D694FC2" w14:textId="77777777" w:rsidTr="00BF21CD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5CDB9AF" w14:textId="77777777" w:rsidR="005F1525" w:rsidRPr="005F1525" w:rsidRDefault="005F1525" w:rsidP="005F152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05932E9" w14:textId="77777777" w:rsidR="005F1525" w:rsidRPr="005F1525" w:rsidRDefault="005F1525" w:rsidP="005F152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F152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Get on I-465 S </w:t>
            </w:r>
          </w:p>
          <w:p w14:paraId="4902E14C" w14:textId="77777777" w:rsidR="005F1525" w:rsidRPr="005F1525" w:rsidRDefault="005F1525" w:rsidP="005F152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F152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Leaving facility, turn right onto W 56th St for 0.3 mi</w:t>
            </w:r>
          </w:p>
          <w:p w14:paraId="0E89F37C" w14:textId="77777777" w:rsidR="005F1525" w:rsidRPr="005F1525" w:rsidRDefault="005F1525" w:rsidP="005F152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F152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to merge onto I-465 S for 0.3 mi</w:t>
            </w:r>
          </w:p>
          <w:p w14:paraId="5D4E8B7A" w14:textId="77777777" w:rsidR="005F1525" w:rsidRPr="005F1525" w:rsidRDefault="005F1525" w:rsidP="005F152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949A056" w14:textId="77777777" w:rsidR="005F1525" w:rsidRPr="005F1525" w:rsidRDefault="005F1525" w:rsidP="005F152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F152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Follow I-465 S to Sam Jones Expy </w:t>
            </w:r>
          </w:p>
          <w:p w14:paraId="6A2FCE44" w14:textId="77777777" w:rsidR="005F1525" w:rsidRPr="005F1525" w:rsidRDefault="005F1525" w:rsidP="005F152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F152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I-465 S for 8.0 mi</w:t>
            </w:r>
          </w:p>
          <w:p w14:paraId="4708F72C" w14:textId="77777777" w:rsidR="005F1525" w:rsidRPr="005F1525" w:rsidRDefault="005F1525" w:rsidP="005F152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F152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right lane to take exit 11 to merge onto Sam Jones Expy for 0.3 mi</w:t>
            </w:r>
          </w:p>
          <w:p w14:paraId="3DFF1F1D" w14:textId="77777777" w:rsidR="005F1525" w:rsidRPr="005F1525" w:rsidRDefault="005F1525" w:rsidP="005F152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F5963FD" w14:textId="77777777" w:rsidR="005F1525" w:rsidRPr="005F1525" w:rsidRDefault="005F1525" w:rsidP="005F152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F152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Follow Sam Jones Expy  to your destination</w:t>
            </w:r>
          </w:p>
          <w:p w14:paraId="61899EC3" w14:textId="77777777" w:rsidR="005F1525" w:rsidRPr="005F1525" w:rsidRDefault="005F1525" w:rsidP="005F152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F152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Sam Jones Expy for 0.2 mi</w:t>
            </w:r>
          </w:p>
          <w:p w14:paraId="779C972C" w14:textId="77777777" w:rsidR="005F1525" w:rsidRPr="005F1525" w:rsidRDefault="005F1525" w:rsidP="005F152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F152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left lane to turn left onto S High School Rd</w:t>
            </w:r>
          </w:p>
          <w:p w14:paraId="755BDA63" w14:textId="4D60683F" w:rsidR="008A1F9C" w:rsidRPr="005F1525" w:rsidRDefault="005F1525" w:rsidP="005F152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F152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Hotel is on the left</w:t>
            </w:r>
          </w:p>
          <w:p w14:paraId="5AA19C61" w14:textId="014B052D" w:rsidR="00E14D3A" w:rsidRPr="00E14D3A" w:rsidRDefault="00E14D3A" w:rsidP="00E14D3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BB6C326" w14:textId="77777777" w:rsidR="00BF21CD" w:rsidRPr="009A1428" w:rsidRDefault="00BF21CD" w:rsidP="00E67E7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6932DD77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C6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952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2BD1422D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0D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37B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3CBE89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7D2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517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11B31AE3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8D8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91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F1B2346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416A3AF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85FA0"/>
    <w:multiLevelType w:val="hybridMultilevel"/>
    <w:tmpl w:val="ADF8B53C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06991"/>
    <w:multiLevelType w:val="hybridMultilevel"/>
    <w:tmpl w:val="675EFEB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D177C"/>
    <w:multiLevelType w:val="hybridMultilevel"/>
    <w:tmpl w:val="2BF84F0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5B60"/>
    <w:multiLevelType w:val="hybridMultilevel"/>
    <w:tmpl w:val="8FDA1EAC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D2383"/>
    <w:multiLevelType w:val="hybridMultilevel"/>
    <w:tmpl w:val="1A9E988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D0BDD"/>
    <w:multiLevelType w:val="hybridMultilevel"/>
    <w:tmpl w:val="ABF8D36C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037EA"/>
    <w:multiLevelType w:val="hybridMultilevel"/>
    <w:tmpl w:val="9FBA25C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8663B"/>
    <w:multiLevelType w:val="hybridMultilevel"/>
    <w:tmpl w:val="5F000FD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E25CF"/>
    <w:multiLevelType w:val="hybridMultilevel"/>
    <w:tmpl w:val="541AD18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F2936"/>
    <w:multiLevelType w:val="hybridMultilevel"/>
    <w:tmpl w:val="806EA01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502D38"/>
    <w:multiLevelType w:val="hybridMultilevel"/>
    <w:tmpl w:val="E4F4E3F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A3791"/>
    <w:multiLevelType w:val="hybridMultilevel"/>
    <w:tmpl w:val="E114734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24E0B"/>
    <w:multiLevelType w:val="hybridMultilevel"/>
    <w:tmpl w:val="8B36307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16898"/>
    <w:multiLevelType w:val="hybridMultilevel"/>
    <w:tmpl w:val="BA64405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C952F7"/>
    <w:multiLevelType w:val="hybridMultilevel"/>
    <w:tmpl w:val="4546DDA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CA5216"/>
    <w:multiLevelType w:val="hybridMultilevel"/>
    <w:tmpl w:val="B7A2363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B19B9"/>
    <w:multiLevelType w:val="hybridMultilevel"/>
    <w:tmpl w:val="0A0E310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E7E6B"/>
    <w:multiLevelType w:val="hybridMultilevel"/>
    <w:tmpl w:val="5B04300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BA34C3"/>
    <w:multiLevelType w:val="hybridMultilevel"/>
    <w:tmpl w:val="B4DA9C4A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9E4F5F"/>
    <w:multiLevelType w:val="hybridMultilevel"/>
    <w:tmpl w:val="6F30DD2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F5184"/>
    <w:multiLevelType w:val="hybridMultilevel"/>
    <w:tmpl w:val="0A8CEB6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51663F"/>
    <w:multiLevelType w:val="hybridMultilevel"/>
    <w:tmpl w:val="A5541A8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635821"/>
    <w:multiLevelType w:val="hybridMultilevel"/>
    <w:tmpl w:val="5CAA580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0A66B7"/>
    <w:multiLevelType w:val="hybridMultilevel"/>
    <w:tmpl w:val="8F6E015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107390">
    <w:abstractNumId w:val="22"/>
  </w:num>
  <w:num w:numId="2" w16cid:durableId="1750148658">
    <w:abstractNumId w:val="7"/>
  </w:num>
  <w:num w:numId="3" w16cid:durableId="2133595044">
    <w:abstractNumId w:val="17"/>
  </w:num>
  <w:num w:numId="4" w16cid:durableId="435516066">
    <w:abstractNumId w:val="1"/>
  </w:num>
  <w:num w:numId="5" w16cid:durableId="1279603606">
    <w:abstractNumId w:val="14"/>
  </w:num>
  <w:num w:numId="6" w16cid:durableId="652685800">
    <w:abstractNumId w:val="18"/>
  </w:num>
  <w:num w:numId="7" w16cid:durableId="1241597669">
    <w:abstractNumId w:val="5"/>
  </w:num>
  <w:num w:numId="8" w16cid:durableId="1682002195">
    <w:abstractNumId w:val="3"/>
  </w:num>
  <w:num w:numId="9" w16cid:durableId="1247766212">
    <w:abstractNumId w:val="20"/>
  </w:num>
  <w:num w:numId="10" w16cid:durableId="1919829724">
    <w:abstractNumId w:val="12"/>
  </w:num>
  <w:num w:numId="11" w16cid:durableId="1121261582">
    <w:abstractNumId w:val="6"/>
  </w:num>
  <w:num w:numId="12" w16cid:durableId="1015300621">
    <w:abstractNumId w:val="10"/>
  </w:num>
  <w:num w:numId="13" w16cid:durableId="1246652527">
    <w:abstractNumId w:val="15"/>
  </w:num>
  <w:num w:numId="14" w16cid:durableId="1183712708">
    <w:abstractNumId w:val="23"/>
  </w:num>
  <w:num w:numId="15" w16cid:durableId="2118987672">
    <w:abstractNumId w:val="4"/>
  </w:num>
  <w:num w:numId="16" w16cid:durableId="1982270225">
    <w:abstractNumId w:val="13"/>
  </w:num>
  <w:num w:numId="17" w16cid:durableId="1541891523">
    <w:abstractNumId w:val="19"/>
  </w:num>
  <w:num w:numId="18" w16cid:durableId="1860001988">
    <w:abstractNumId w:val="8"/>
  </w:num>
  <w:num w:numId="19" w16cid:durableId="1115056046">
    <w:abstractNumId w:val="16"/>
  </w:num>
  <w:num w:numId="20" w16cid:durableId="2071684532">
    <w:abstractNumId w:val="0"/>
  </w:num>
  <w:num w:numId="21" w16cid:durableId="1024524621">
    <w:abstractNumId w:val="9"/>
  </w:num>
  <w:num w:numId="22" w16cid:durableId="1112894834">
    <w:abstractNumId w:val="2"/>
  </w:num>
  <w:num w:numId="23" w16cid:durableId="1623414326">
    <w:abstractNumId w:val="11"/>
  </w:num>
  <w:num w:numId="24" w16cid:durableId="11263892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ED"/>
    <w:rsid w:val="00025702"/>
    <w:rsid w:val="00063D0B"/>
    <w:rsid w:val="000A1265"/>
    <w:rsid w:val="000B61C4"/>
    <w:rsid w:val="000E0F59"/>
    <w:rsid w:val="0019381C"/>
    <w:rsid w:val="001D091E"/>
    <w:rsid w:val="001D122E"/>
    <w:rsid w:val="00211AE9"/>
    <w:rsid w:val="00220EE6"/>
    <w:rsid w:val="002472DF"/>
    <w:rsid w:val="002725F0"/>
    <w:rsid w:val="002734C1"/>
    <w:rsid w:val="00292F2A"/>
    <w:rsid w:val="0030551D"/>
    <w:rsid w:val="00345F48"/>
    <w:rsid w:val="0034791F"/>
    <w:rsid w:val="00352177"/>
    <w:rsid w:val="00363DB5"/>
    <w:rsid w:val="003B2857"/>
    <w:rsid w:val="003E00C4"/>
    <w:rsid w:val="003F1BD9"/>
    <w:rsid w:val="00413970"/>
    <w:rsid w:val="004676FF"/>
    <w:rsid w:val="004924FA"/>
    <w:rsid w:val="004B5962"/>
    <w:rsid w:val="004D69E9"/>
    <w:rsid w:val="005208E3"/>
    <w:rsid w:val="005344CA"/>
    <w:rsid w:val="005564AF"/>
    <w:rsid w:val="00575CB6"/>
    <w:rsid w:val="00576929"/>
    <w:rsid w:val="00596832"/>
    <w:rsid w:val="005A1AE6"/>
    <w:rsid w:val="005D4EC3"/>
    <w:rsid w:val="005E4313"/>
    <w:rsid w:val="005F1525"/>
    <w:rsid w:val="0060081D"/>
    <w:rsid w:val="006248D9"/>
    <w:rsid w:val="006446CF"/>
    <w:rsid w:val="006510BC"/>
    <w:rsid w:val="0065190C"/>
    <w:rsid w:val="006559EF"/>
    <w:rsid w:val="00671474"/>
    <w:rsid w:val="00675E33"/>
    <w:rsid w:val="006D6615"/>
    <w:rsid w:val="006E4006"/>
    <w:rsid w:val="006F2C6A"/>
    <w:rsid w:val="00720919"/>
    <w:rsid w:val="007271AC"/>
    <w:rsid w:val="007319A2"/>
    <w:rsid w:val="007455F7"/>
    <w:rsid w:val="00757AED"/>
    <w:rsid w:val="00776A5C"/>
    <w:rsid w:val="007925CA"/>
    <w:rsid w:val="007B2711"/>
    <w:rsid w:val="008141FD"/>
    <w:rsid w:val="00844AEC"/>
    <w:rsid w:val="00854A0C"/>
    <w:rsid w:val="00864583"/>
    <w:rsid w:val="008773B1"/>
    <w:rsid w:val="00891E0C"/>
    <w:rsid w:val="008A1F9C"/>
    <w:rsid w:val="008B535E"/>
    <w:rsid w:val="008C57B7"/>
    <w:rsid w:val="00917840"/>
    <w:rsid w:val="00964100"/>
    <w:rsid w:val="00974EDB"/>
    <w:rsid w:val="009A1428"/>
    <w:rsid w:val="009D543D"/>
    <w:rsid w:val="009D6ACC"/>
    <w:rsid w:val="009F683A"/>
    <w:rsid w:val="009F78BB"/>
    <w:rsid w:val="00A00230"/>
    <w:rsid w:val="00A01305"/>
    <w:rsid w:val="00A01709"/>
    <w:rsid w:val="00A05E3A"/>
    <w:rsid w:val="00A32996"/>
    <w:rsid w:val="00A41B0C"/>
    <w:rsid w:val="00A6750C"/>
    <w:rsid w:val="00AC3FE2"/>
    <w:rsid w:val="00AC64D8"/>
    <w:rsid w:val="00B00769"/>
    <w:rsid w:val="00B306F2"/>
    <w:rsid w:val="00B40C4F"/>
    <w:rsid w:val="00B56DED"/>
    <w:rsid w:val="00B64192"/>
    <w:rsid w:val="00B830E8"/>
    <w:rsid w:val="00B86359"/>
    <w:rsid w:val="00BB73C1"/>
    <w:rsid w:val="00BD5E1E"/>
    <w:rsid w:val="00BD651C"/>
    <w:rsid w:val="00BD7550"/>
    <w:rsid w:val="00BF130A"/>
    <w:rsid w:val="00BF21CD"/>
    <w:rsid w:val="00C21C47"/>
    <w:rsid w:val="00C35C12"/>
    <w:rsid w:val="00C421EA"/>
    <w:rsid w:val="00C65153"/>
    <w:rsid w:val="00C740B6"/>
    <w:rsid w:val="00CA00A1"/>
    <w:rsid w:val="00CA62D0"/>
    <w:rsid w:val="00CB52DB"/>
    <w:rsid w:val="00CC3A1B"/>
    <w:rsid w:val="00CE415B"/>
    <w:rsid w:val="00D0664C"/>
    <w:rsid w:val="00D146EA"/>
    <w:rsid w:val="00D22E78"/>
    <w:rsid w:val="00D4579D"/>
    <w:rsid w:val="00D46A61"/>
    <w:rsid w:val="00D73157"/>
    <w:rsid w:val="00D95FE9"/>
    <w:rsid w:val="00DB4423"/>
    <w:rsid w:val="00DE2AE9"/>
    <w:rsid w:val="00DE2CC0"/>
    <w:rsid w:val="00E14D3A"/>
    <w:rsid w:val="00E2256A"/>
    <w:rsid w:val="00E30D9E"/>
    <w:rsid w:val="00E565C9"/>
    <w:rsid w:val="00E67E73"/>
    <w:rsid w:val="00EB0EC7"/>
    <w:rsid w:val="00EC029C"/>
    <w:rsid w:val="00EE3204"/>
    <w:rsid w:val="00EE7DE9"/>
    <w:rsid w:val="00F13388"/>
    <w:rsid w:val="00F21AF8"/>
    <w:rsid w:val="00F25856"/>
    <w:rsid w:val="00F44C2A"/>
    <w:rsid w:val="00F506B0"/>
    <w:rsid w:val="00F53750"/>
    <w:rsid w:val="00F908A9"/>
    <w:rsid w:val="00F91BB7"/>
    <w:rsid w:val="00FB64CD"/>
    <w:rsid w:val="00FF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8D13"/>
  <w15:chartTrackingRefBased/>
  <w15:docId w15:val="{B29497B7-EF4B-4BBE-A1E1-7FECF739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22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7</cp:revision>
  <dcterms:created xsi:type="dcterms:W3CDTF">2024-08-04T16:26:00Z</dcterms:created>
  <dcterms:modified xsi:type="dcterms:W3CDTF">2024-08-04T16:36:00Z</dcterms:modified>
</cp:coreProperties>
</file>