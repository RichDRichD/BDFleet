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D15738" w14:paraId="66BE1A4C" w14:textId="77777777" w:rsidTr="00D15738">
        <w:trPr>
          <w:trHeight w:val="10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64E6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BE5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</w:tr>
      <w:tr w:rsidR="009A1428" w:rsidRPr="009A1428" w14:paraId="5D961F07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3B7C4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DB217" w14:textId="26C391FA" w:rsidR="009A1428" w:rsidRPr="009A1428" w:rsidRDefault="009A1428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3F1BD9" w:rsidRPr="00D15738" w14:paraId="1B1ED91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1475A" w14:textId="77777777" w:rsidR="009A1428" w:rsidRPr="00D1573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328A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891E0C" w:rsidRPr="003F1BD9" w14:paraId="4BB0E92D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EBB3" w14:textId="0155E0EE" w:rsidR="00891E0C" w:rsidRPr="009A1428" w:rsidRDefault="00752AC1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Saturday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</w:t>
            </w:r>
            <w:r w:rsidR="00DE299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Ju</w:t>
            </w:r>
            <w:r w:rsidR="00743D7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ly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  <w:r w:rsidR="00ED4E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 2024</w:t>
            </w:r>
          </w:p>
        </w:tc>
      </w:tr>
      <w:tr w:rsidR="00891E0C" w:rsidRPr="003F1BD9" w14:paraId="38E240CD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3132" w14:textId="13C6E229" w:rsidR="00891E0C" w:rsidRPr="009A1428" w:rsidRDefault="00785586" w:rsidP="005B13B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Stanford Stadium</w:t>
            </w:r>
            <w:r w:rsidR="00FB5DDE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to </w:t>
            </w:r>
            <w:r w:rsidR="00C25BD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River City High School</w:t>
            </w:r>
          </w:p>
        </w:tc>
      </w:tr>
      <w:tr w:rsidR="00891E0C" w:rsidRPr="003F1BD9" w14:paraId="657FCD18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D90E" w14:textId="051190AD" w:rsidR="00891E0C" w:rsidRPr="003F1BD9" w:rsidRDefault="00CC5AD5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125</w:t>
            </w:r>
            <w:r w:rsidR="008E2E3A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les</w:t>
            </w:r>
          </w:p>
        </w:tc>
      </w:tr>
      <w:tr w:rsidR="009A1428" w:rsidRPr="00D15738" w14:paraId="6DC5E95E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BF7D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00969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A1428" w:rsidRPr="009A1428" w14:paraId="5515493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C96AE6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BACF3E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17CFF740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8D5A5B0" w14:textId="77777777" w:rsidR="00C25BDC" w:rsidRDefault="00C25BDC" w:rsidP="00C25BD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Standford Stadium</w:t>
            </w:r>
          </w:p>
          <w:p w14:paraId="774217F7" w14:textId="77777777" w:rsidR="00C25BDC" w:rsidRDefault="00C25BDC" w:rsidP="00C25BD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2044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625 Nelson Rd</w:t>
            </w:r>
          </w:p>
          <w:p w14:paraId="2CA5D510" w14:textId="3D9E666D" w:rsidR="009A1428" w:rsidRPr="009A1428" w:rsidRDefault="00C25BDC" w:rsidP="00C25BD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2044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Stanford, CA 94305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6D19C57" w14:textId="77777777" w:rsidR="00F43150" w:rsidRPr="00F43150" w:rsidRDefault="00F43150" w:rsidP="00F4315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4315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River City High School</w:t>
            </w:r>
          </w:p>
          <w:p w14:paraId="2E1E6A3D" w14:textId="77777777" w:rsidR="00F43150" w:rsidRPr="00F43150" w:rsidRDefault="00F43150" w:rsidP="00F4315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4315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 Raider Lane</w:t>
            </w:r>
          </w:p>
          <w:p w14:paraId="70EB8EBE" w14:textId="718603D9" w:rsidR="009A1428" w:rsidRPr="009A1428" w:rsidRDefault="00F43150" w:rsidP="00F4315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4315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West Sacramento CA, 95691</w:t>
            </w:r>
          </w:p>
        </w:tc>
      </w:tr>
      <w:tr w:rsidR="009A1428" w:rsidRPr="009A1428" w14:paraId="6CD300BC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04D1F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9B2D64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247D87B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5D02D2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E61DB02" w14:textId="23103B94" w:rsidR="009A1428" w:rsidRPr="003F1BD9" w:rsidRDefault="00AA5C06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A5C0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0CA6320" wp14:editId="4DC97F06">
                  <wp:extent cx="3699867" cy="3143250"/>
                  <wp:effectExtent l="0" t="0" r="0" b="0"/>
                  <wp:docPr id="81362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6251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255" cy="3158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BA3B5" w14:textId="36921020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77449FE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3477D0D" w14:textId="28F07063" w:rsidR="009A1428" w:rsidRPr="003F1BD9" w:rsidRDefault="00B3505E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3505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B1445BB" wp14:editId="676A03A6">
                  <wp:extent cx="3762374" cy="3720006"/>
                  <wp:effectExtent l="0" t="0" r="0" b="0"/>
                  <wp:docPr id="1522967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9679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315" cy="375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4590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570F3E" w14:paraId="284368DD" w14:textId="77777777" w:rsidTr="00570F3E">
        <w:trPr>
          <w:trHeight w:val="123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9489AFB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16E872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</w:pPr>
          </w:p>
        </w:tc>
      </w:tr>
      <w:tr w:rsidR="003F1BD9" w:rsidRPr="003F1BD9" w14:paraId="4529EA3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1AB8A2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24E85F1B" w14:textId="77777777" w:rsidTr="00CD2C0C">
        <w:trPr>
          <w:trHeight w:val="340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185A7F53" w14:textId="77777777" w:rsidR="00FD79B9" w:rsidRDefault="00FD79B9" w:rsidP="008D634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E7F44C0" w14:textId="1A45646B" w:rsidR="00FA3347" w:rsidRDefault="001A4607" w:rsidP="001A4607">
            <w:pPr>
              <w:spacing w:after="0" w:line="240" w:lineRule="auto"/>
              <w:ind w:left="7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A460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32A101F" wp14:editId="2FB95865">
                  <wp:extent cx="3343742" cy="5820587"/>
                  <wp:effectExtent l="0" t="0" r="9525" b="0"/>
                  <wp:docPr id="792221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2216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582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D12D6" w14:textId="7FF95DED" w:rsidR="003F1BD9" w:rsidRPr="009A1428" w:rsidRDefault="003F1BD9" w:rsidP="00CD2C0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570F3E" w14:paraId="63552749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E2ED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7675D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</w:tr>
      <w:tr w:rsidR="003F1BD9" w:rsidRPr="003F1BD9" w14:paraId="71FF5DF5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4D106D1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493AE5CB" w14:textId="77777777" w:rsidTr="00570F3E">
        <w:trPr>
          <w:trHeight w:val="2508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0C3AB0C" w14:textId="77777777" w:rsidR="007441E4" w:rsidRPr="00A643A7" w:rsidRDefault="007441E4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25C31C6D" w14:textId="77777777" w:rsidR="007F5ABC" w:rsidRPr="007F5ABC" w:rsidRDefault="007F5ABC" w:rsidP="007F5AB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F5A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El Camino Real to CA-237 E</w:t>
            </w:r>
          </w:p>
          <w:p w14:paraId="5E91B4BD" w14:textId="77777777" w:rsidR="007F5ABC" w:rsidRPr="007F5ABC" w:rsidRDefault="007F5ABC" w:rsidP="007F5AB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F5A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From Nelson Road, turn right onto Galvez St for 0.2 mi</w:t>
            </w:r>
          </w:p>
          <w:p w14:paraId="16CFA170" w14:textId="77777777" w:rsidR="007F5ABC" w:rsidRPr="007F5ABC" w:rsidRDefault="007F5ABC" w:rsidP="007F5AB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F5A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At the traffic circle, take the 1st exit and stay on Galvez St for 0.2 mi</w:t>
            </w:r>
          </w:p>
          <w:p w14:paraId="3670F2F2" w14:textId="77777777" w:rsidR="007F5ABC" w:rsidRPr="007F5ABC" w:rsidRDefault="007F5ABC" w:rsidP="007F5AB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F5A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El Camino Real for 6.3 mi</w:t>
            </w:r>
          </w:p>
          <w:p w14:paraId="73FDDBEC" w14:textId="77777777" w:rsidR="007F5ABC" w:rsidRPr="007F5ABC" w:rsidRDefault="007F5ABC" w:rsidP="007F5AB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CEAE897" w14:textId="77777777" w:rsidR="007F5ABC" w:rsidRPr="007F5ABC" w:rsidRDefault="007F5ABC" w:rsidP="007F5AB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F5A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Take 237, I-680 N and I-80 </w:t>
            </w:r>
          </w:p>
          <w:p w14:paraId="4654A799" w14:textId="77777777" w:rsidR="007F5ABC" w:rsidRPr="00BA7C31" w:rsidRDefault="007F5ABC" w:rsidP="00BA7C3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A7C3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2 lanes to turn left onto CA-237 E 8.1 mi</w:t>
            </w:r>
          </w:p>
          <w:p w14:paraId="38AE7A4A" w14:textId="77777777" w:rsidR="007F5ABC" w:rsidRPr="00BA7C31" w:rsidRDefault="007F5ABC" w:rsidP="00BA7C3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A7C3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2 lanes to take the CA-237 E exit toward Calaveras Blvd/Milpitas for 0.4 mi</w:t>
            </w:r>
          </w:p>
          <w:p w14:paraId="18963D54" w14:textId="77777777" w:rsidR="007F5ABC" w:rsidRPr="00BA7C31" w:rsidRDefault="007F5ABC" w:rsidP="00BA7C3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A7C3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CA-237 E 2.0 mi</w:t>
            </w:r>
          </w:p>
          <w:p w14:paraId="56BB8E30" w14:textId="77777777" w:rsidR="007F5ABC" w:rsidRPr="00BA7C31" w:rsidRDefault="007F5ABC" w:rsidP="00BA7C3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A7C3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Slight right to merge onto I-680 N toward Sacramento for 48.5 mi</w:t>
            </w:r>
          </w:p>
          <w:p w14:paraId="744ABCFF" w14:textId="77777777" w:rsidR="007F5ABC" w:rsidRPr="00BA7C31" w:rsidRDefault="007F5ABC" w:rsidP="00BA7C3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A7C3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2 lanes to turn slightly left onto I-680</w:t>
            </w:r>
          </w:p>
          <w:p w14:paraId="7241829D" w14:textId="77777777" w:rsidR="007F5ABC" w:rsidRPr="00BA7C31" w:rsidRDefault="007F5ABC" w:rsidP="00BA7C3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A7C3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right to stay on I-680 for 14.2 mi</w:t>
            </w:r>
          </w:p>
          <w:p w14:paraId="563CA42A" w14:textId="77777777" w:rsidR="007F5ABC" w:rsidRPr="00BA7C31" w:rsidRDefault="007F5ABC" w:rsidP="00BA7C3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A7C3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any lane to take exit 71A to merge onto CA-12 E/I-80 E toward I-80 E/Sacramento for 41.4 mi</w:t>
            </w:r>
          </w:p>
          <w:p w14:paraId="6F72C515" w14:textId="77777777" w:rsidR="007F5ABC" w:rsidRPr="00BA7C31" w:rsidRDefault="007F5ABC" w:rsidP="00BA7C3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A7C3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left to continue on I-80BL E/US-50 E, follow signs for Sacramento/South Lake Tahoe/Capital City Freeway for 2.1 mi</w:t>
            </w:r>
          </w:p>
          <w:p w14:paraId="20FFB110" w14:textId="77777777" w:rsidR="007F5ABC" w:rsidRPr="00BA7C31" w:rsidRDefault="007F5ABC" w:rsidP="00BA7C3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A7C3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lane to take exit 3 for Jefferson Blvd for 0.5 mi</w:t>
            </w:r>
          </w:p>
          <w:p w14:paraId="6F594145" w14:textId="77777777" w:rsidR="007F5ABC" w:rsidRPr="007F5ABC" w:rsidRDefault="007F5ABC" w:rsidP="007F5AB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E29E9EE" w14:textId="77777777" w:rsidR="007F5ABC" w:rsidRPr="007F5ABC" w:rsidRDefault="007F5ABC" w:rsidP="007F5AB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F5A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 Jefferson Blvd to your destination</w:t>
            </w:r>
          </w:p>
          <w:p w14:paraId="54A51302" w14:textId="77777777" w:rsidR="007F5ABC" w:rsidRPr="00201160" w:rsidRDefault="007F5ABC" w:rsidP="0020116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0116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Jefferson Blvd for 2.1 mi</w:t>
            </w:r>
          </w:p>
          <w:p w14:paraId="5BD716DB" w14:textId="77777777" w:rsidR="007F5ABC" w:rsidRPr="00201160" w:rsidRDefault="007F5ABC" w:rsidP="0020116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0116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Linden Rd for 0.2 mi</w:t>
            </w:r>
          </w:p>
          <w:p w14:paraId="6594B54F" w14:textId="77777777" w:rsidR="007F5ABC" w:rsidRPr="00201160" w:rsidRDefault="007F5ABC" w:rsidP="0020116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0116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Raider Ln for 0.2 mi</w:t>
            </w:r>
          </w:p>
          <w:p w14:paraId="14FC8B2B" w14:textId="77777777" w:rsidR="007F5ABC" w:rsidRPr="00201160" w:rsidRDefault="007F5ABC" w:rsidP="0020116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0116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Enter lot on the right</w:t>
            </w:r>
          </w:p>
          <w:p w14:paraId="6CC47EA1" w14:textId="77777777" w:rsidR="00972F8A" w:rsidRPr="009A1428" w:rsidRDefault="00972F8A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F989ED" w14:textId="77777777" w:rsidR="009A1428" w:rsidRPr="003F1BD9" w:rsidRDefault="009A1428" w:rsidP="00FD79B9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FCF"/>
    <w:multiLevelType w:val="hybridMultilevel"/>
    <w:tmpl w:val="23E6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4EC4"/>
    <w:multiLevelType w:val="hybridMultilevel"/>
    <w:tmpl w:val="04B053F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9058D"/>
    <w:multiLevelType w:val="hybridMultilevel"/>
    <w:tmpl w:val="2EB8C44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67B29"/>
    <w:multiLevelType w:val="hybridMultilevel"/>
    <w:tmpl w:val="4CF84FD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F5442"/>
    <w:multiLevelType w:val="hybridMultilevel"/>
    <w:tmpl w:val="6EECB6A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1041E"/>
    <w:multiLevelType w:val="hybridMultilevel"/>
    <w:tmpl w:val="2A4E4B1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346B7"/>
    <w:multiLevelType w:val="hybridMultilevel"/>
    <w:tmpl w:val="519896A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42786"/>
    <w:multiLevelType w:val="hybridMultilevel"/>
    <w:tmpl w:val="0FDCEA4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E1978"/>
    <w:multiLevelType w:val="hybridMultilevel"/>
    <w:tmpl w:val="9C50562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1723B"/>
    <w:multiLevelType w:val="hybridMultilevel"/>
    <w:tmpl w:val="05BAF41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113D1"/>
    <w:multiLevelType w:val="hybridMultilevel"/>
    <w:tmpl w:val="D87C8E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E1470"/>
    <w:multiLevelType w:val="hybridMultilevel"/>
    <w:tmpl w:val="5DE80D54"/>
    <w:lvl w:ilvl="0" w:tplc="0156982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565975"/>
    <w:multiLevelType w:val="hybridMultilevel"/>
    <w:tmpl w:val="3EE09A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E6EAE"/>
    <w:multiLevelType w:val="hybridMultilevel"/>
    <w:tmpl w:val="D19E1EC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43767"/>
    <w:multiLevelType w:val="hybridMultilevel"/>
    <w:tmpl w:val="54BAD5F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36832"/>
    <w:multiLevelType w:val="hybridMultilevel"/>
    <w:tmpl w:val="4104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16364"/>
    <w:multiLevelType w:val="hybridMultilevel"/>
    <w:tmpl w:val="8F5ADAF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C174C"/>
    <w:multiLevelType w:val="hybridMultilevel"/>
    <w:tmpl w:val="F8E86F7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910AFF"/>
    <w:multiLevelType w:val="hybridMultilevel"/>
    <w:tmpl w:val="17E28DB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C6E93"/>
    <w:multiLevelType w:val="hybridMultilevel"/>
    <w:tmpl w:val="A6A69E7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3175E6"/>
    <w:multiLevelType w:val="hybridMultilevel"/>
    <w:tmpl w:val="9C8C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85CD7"/>
    <w:multiLevelType w:val="hybridMultilevel"/>
    <w:tmpl w:val="EB10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27CA5"/>
    <w:multiLevelType w:val="hybridMultilevel"/>
    <w:tmpl w:val="3B521D9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D436E"/>
    <w:multiLevelType w:val="hybridMultilevel"/>
    <w:tmpl w:val="43BCF5A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B449C"/>
    <w:multiLevelType w:val="hybridMultilevel"/>
    <w:tmpl w:val="9836C3A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159DA"/>
    <w:multiLevelType w:val="hybridMultilevel"/>
    <w:tmpl w:val="A54C08D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86FFC"/>
    <w:multiLevelType w:val="hybridMultilevel"/>
    <w:tmpl w:val="C6ECE3F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346A5"/>
    <w:multiLevelType w:val="hybridMultilevel"/>
    <w:tmpl w:val="DEECC3C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A57A6"/>
    <w:multiLevelType w:val="hybridMultilevel"/>
    <w:tmpl w:val="A49C78A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42BE0"/>
    <w:multiLevelType w:val="hybridMultilevel"/>
    <w:tmpl w:val="BB645C5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335405">
    <w:abstractNumId w:val="20"/>
  </w:num>
  <w:num w:numId="2" w16cid:durableId="1092819134">
    <w:abstractNumId w:val="21"/>
  </w:num>
  <w:num w:numId="3" w16cid:durableId="746733878">
    <w:abstractNumId w:val="0"/>
  </w:num>
  <w:num w:numId="4" w16cid:durableId="2082216972">
    <w:abstractNumId w:val="15"/>
  </w:num>
  <w:num w:numId="5" w16cid:durableId="1171019960">
    <w:abstractNumId w:val="19"/>
  </w:num>
  <w:num w:numId="6" w16cid:durableId="364450798">
    <w:abstractNumId w:val="17"/>
  </w:num>
  <w:num w:numId="7" w16cid:durableId="1958290608">
    <w:abstractNumId w:val="10"/>
  </w:num>
  <w:num w:numId="8" w16cid:durableId="1358000493">
    <w:abstractNumId w:val="11"/>
  </w:num>
  <w:num w:numId="9" w16cid:durableId="642932017">
    <w:abstractNumId w:val="28"/>
  </w:num>
  <w:num w:numId="10" w16cid:durableId="1857571854">
    <w:abstractNumId w:val="25"/>
  </w:num>
  <w:num w:numId="11" w16cid:durableId="704333348">
    <w:abstractNumId w:val="3"/>
  </w:num>
  <w:num w:numId="12" w16cid:durableId="246572391">
    <w:abstractNumId w:val="26"/>
  </w:num>
  <w:num w:numId="13" w16cid:durableId="278417857">
    <w:abstractNumId w:val="6"/>
  </w:num>
  <w:num w:numId="14" w16cid:durableId="359622807">
    <w:abstractNumId w:val="12"/>
  </w:num>
  <w:num w:numId="15" w16cid:durableId="101807483">
    <w:abstractNumId w:val="16"/>
  </w:num>
  <w:num w:numId="16" w16cid:durableId="507908973">
    <w:abstractNumId w:val="1"/>
  </w:num>
  <w:num w:numId="17" w16cid:durableId="468788407">
    <w:abstractNumId w:val="14"/>
  </w:num>
  <w:num w:numId="18" w16cid:durableId="2126348166">
    <w:abstractNumId w:val="29"/>
  </w:num>
  <w:num w:numId="19" w16cid:durableId="522480846">
    <w:abstractNumId w:val="24"/>
  </w:num>
  <w:num w:numId="20" w16cid:durableId="2125882424">
    <w:abstractNumId w:val="2"/>
  </w:num>
  <w:num w:numId="21" w16cid:durableId="504563344">
    <w:abstractNumId w:val="27"/>
  </w:num>
  <w:num w:numId="22" w16cid:durableId="1577280726">
    <w:abstractNumId w:val="13"/>
  </w:num>
  <w:num w:numId="23" w16cid:durableId="282154233">
    <w:abstractNumId w:val="7"/>
  </w:num>
  <w:num w:numId="24" w16cid:durableId="2084057925">
    <w:abstractNumId w:val="4"/>
  </w:num>
  <w:num w:numId="25" w16cid:durableId="462310715">
    <w:abstractNumId w:val="8"/>
  </w:num>
  <w:num w:numId="26" w16cid:durableId="2059815859">
    <w:abstractNumId w:val="23"/>
  </w:num>
  <w:num w:numId="27" w16cid:durableId="1436944751">
    <w:abstractNumId w:val="9"/>
  </w:num>
  <w:num w:numId="28" w16cid:durableId="1785348195">
    <w:abstractNumId w:val="22"/>
  </w:num>
  <w:num w:numId="29" w16cid:durableId="284778997">
    <w:abstractNumId w:val="18"/>
  </w:num>
  <w:num w:numId="30" w16cid:durableId="324281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73"/>
    <w:rsid w:val="0002014C"/>
    <w:rsid w:val="000D6D2A"/>
    <w:rsid w:val="00110154"/>
    <w:rsid w:val="00127B3E"/>
    <w:rsid w:val="00150027"/>
    <w:rsid w:val="00152B07"/>
    <w:rsid w:val="00177F44"/>
    <w:rsid w:val="00191EB4"/>
    <w:rsid w:val="001921B8"/>
    <w:rsid w:val="001A3D9A"/>
    <w:rsid w:val="001A4607"/>
    <w:rsid w:val="001B66D8"/>
    <w:rsid w:val="00201160"/>
    <w:rsid w:val="00202543"/>
    <w:rsid w:val="00247DF9"/>
    <w:rsid w:val="00272E1F"/>
    <w:rsid w:val="002866EE"/>
    <w:rsid w:val="002A5DEE"/>
    <w:rsid w:val="00345925"/>
    <w:rsid w:val="003B0BB5"/>
    <w:rsid w:val="003D0506"/>
    <w:rsid w:val="003E2196"/>
    <w:rsid w:val="003E61A3"/>
    <w:rsid w:val="003F1BD9"/>
    <w:rsid w:val="00404E01"/>
    <w:rsid w:val="00420EC1"/>
    <w:rsid w:val="004445B9"/>
    <w:rsid w:val="00446E37"/>
    <w:rsid w:val="004F596C"/>
    <w:rsid w:val="005556E8"/>
    <w:rsid w:val="00570F3E"/>
    <w:rsid w:val="005A297B"/>
    <w:rsid w:val="005B13B4"/>
    <w:rsid w:val="005C67BD"/>
    <w:rsid w:val="00602EE5"/>
    <w:rsid w:val="00634193"/>
    <w:rsid w:val="0064256F"/>
    <w:rsid w:val="00685ADF"/>
    <w:rsid w:val="006C7473"/>
    <w:rsid w:val="006D5472"/>
    <w:rsid w:val="006D56BF"/>
    <w:rsid w:val="006E3112"/>
    <w:rsid w:val="00704737"/>
    <w:rsid w:val="007217DE"/>
    <w:rsid w:val="00743D79"/>
    <w:rsid w:val="007441E4"/>
    <w:rsid w:val="00752AC1"/>
    <w:rsid w:val="007821AC"/>
    <w:rsid w:val="00785586"/>
    <w:rsid w:val="00790D80"/>
    <w:rsid w:val="007F5ABC"/>
    <w:rsid w:val="00836399"/>
    <w:rsid w:val="00853C8D"/>
    <w:rsid w:val="00891E0C"/>
    <w:rsid w:val="008C0AA3"/>
    <w:rsid w:val="008C28C8"/>
    <w:rsid w:val="008D6346"/>
    <w:rsid w:val="008E2E3A"/>
    <w:rsid w:val="008F3C96"/>
    <w:rsid w:val="008F607A"/>
    <w:rsid w:val="00903DEA"/>
    <w:rsid w:val="0091218C"/>
    <w:rsid w:val="00942C46"/>
    <w:rsid w:val="00972F8A"/>
    <w:rsid w:val="009A1428"/>
    <w:rsid w:val="009D765D"/>
    <w:rsid w:val="009F2A04"/>
    <w:rsid w:val="009F4C89"/>
    <w:rsid w:val="00A15476"/>
    <w:rsid w:val="00A20B86"/>
    <w:rsid w:val="00A53E90"/>
    <w:rsid w:val="00A56619"/>
    <w:rsid w:val="00A643A7"/>
    <w:rsid w:val="00A74016"/>
    <w:rsid w:val="00A82852"/>
    <w:rsid w:val="00AA5C06"/>
    <w:rsid w:val="00AE3D45"/>
    <w:rsid w:val="00AF6ECF"/>
    <w:rsid w:val="00B021F1"/>
    <w:rsid w:val="00B14ABB"/>
    <w:rsid w:val="00B3505E"/>
    <w:rsid w:val="00B51C89"/>
    <w:rsid w:val="00B64192"/>
    <w:rsid w:val="00B97B41"/>
    <w:rsid w:val="00BA7C31"/>
    <w:rsid w:val="00BB3051"/>
    <w:rsid w:val="00BE2795"/>
    <w:rsid w:val="00BF29DA"/>
    <w:rsid w:val="00C12997"/>
    <w:rsid w:val="00C25BDC"/>
    <w:rsid w:val="00C31132"/>
    <w:rsid w:val="00CC5AD5"/>
    <w:rsid w:val="00CD2C0C"/>
    <w:rsid w:val="00D15738"/>
    <w:rsid w:val="00D2044E"/>
    <w:rsid w:val="00D60324"/>
    <w:rsid w:val="00DB4CC4"/>
    <w:rsid w:val="00DE299C"/>
    <w:rsid w:val="00DE68C8"/>
    <w:rsid w:val="00E0004A"/>
    <w:rsid w:val="00E11E14"/>
    <w:rsid w:val="00E2064B"/>
    <w:rsid w:val="00E34DCC"/>
    <w:rsid w:val="00E37E81"/>
    <w:rsid w:val="00E407F0"/>
    <w:rsid w:val="00E71E83"/>
    <w:rsid w:val="00E845C4"/>
    <w:rsid w:val="00E97D62"/>
    <w:rsid w:val="00EA0842"/>
    <w:rsid w:val="00EC490B"/>
    <w:rsid w:val="00ED0B06"/>
    <w:rsid w:val="00ED4E87"/>
    <w:rsid w:val="00F00632"/>
    <w:rsid w:val="00F075BE"/>
    <w:rsid w:val="00F3541B"/>
    <w:rsid w:val="00F43150"/>
    <w:rsid w:val="00F46B9B"/>
    <w:rsid w:val="00F551A8"/>
    <w:rsid w:val="00F8317F"/>
    <w:rsid w:val="00FA3347"/>
    <w:rsid w:val="00FB3B6F"/>
    <w:rsid w:val="00FB5DDE"/>
    <w:rsid w:val="00FD5F64"/>
    <w:rsid w:val="00FD7466"/>
    <w:rsid w:val="00FD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A1B4"/>
  <w15:chartTrackingRefBased/>
  <w15:docId w15:val="{262A26CD-EA24-4746-A2C3-9447C61A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4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226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Davies</dc:creator>
  <cp:keywords/>
  <dc:description/>
  <cp:lastModifiedBy>Rich Davies</cp:lastModifiedBy>
  <cp:revision>81</cp:revision>
  <dcterms:created xsi:type="dcterms:W3CDTF">2024-06-26T02:47:00Z</dcterms:created>
  <dcterms:modified xsi:type="dcterms:W3CDTF">2024-07-05T23:14:00Z</dcterms:modified>
</cp:coreProperties>
</file>