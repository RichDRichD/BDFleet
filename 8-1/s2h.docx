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61B1CEE0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748BB06B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37837A10" w:rsidR="00891E0C" w:rsidRPr="009A1428" w:rsidRDefault="00677D6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677D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Tuesday, August 1,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0298BB74" w:rsidR="00891E0C" w:rsidRPr="009A1428" w:rsidRDefault="00677D69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677D69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Navy-Marine Corps Memorial Stadium to Hamburg High School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30875AEF" w:rsidR="00891E0C" w:rsidRPr="003F1BD9" w:rsidRDefault="00FB4857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166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87BE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CF1C75E" w14:textId="77777777" w:rsidR="007E7DBB" w:rsidRPr="007E7DBB" w:rsidRDefault="007E7DBB" w:rsidP="007E7DB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E7DB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Navy-Marine Corps Memorial Stadium</w:t>
            </w:r>
          </w:p>
          <w:p w14:paraId="027A15FA" w14:textId="77777777" w:rsidR="007E7DBB" w:rsidRPr="007E7DBB" w:rsidRDefault="007E7DBB" w:rsidP="007E7DB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E7DB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550 Taylor Ave</w:t>
            </w:r>
          </w:p>
          <w:p w14:paraId="01389CE1" w14:textId="20A9CD79" w:rsidR="009A1428" w:rsidRPr="009A1428" w:rsidRDefault="007E7DBB" w:rsidP="007E7DBB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7E7DBB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Annapolis, MD 21401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7E3C7E0" w14:textId="77777777" w:rsidR="00027A32" w:rsidRPr="00027A32" w:rsidRDefault="00027A32" w:rsidP="00027A3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27A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Hamburg High School</w:t>
            </w:r>
          </w:p>
          <w:p w14:paraId="5877CFC3" w14:textId="77777777" w:rsidR="00027A32" w:rsidRPr="00027A32" w:rsidRDefault="00027A32" w:rsidP="00027A3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27A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701 Windsor St.</w:t>
            </w:r>
          </w:p>
          <w:p w14:paraId="73E71424" w14:textId="076A618E" w:rsidR="009A1428" w:rsidRPr="009A1428" w:rsidRDefault="00027A32" w:rsidP="00027A32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027A3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Hamburg, PA 19526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0CDB5435" w:rsidR="009A1428" w:rsidRPr="003F1BD9" w:rsidRDefault="00F551B3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551B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53A1B04" wp14:editId="5006C80B">
                  <wp:extent cx="3524250" cy="3674465"/>
                  <wp:effectExtent l="0" t="0" r="0" b="2540"/>
                  <wp:docPr id="230693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693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2116" cy="3682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34B55261" w:rsidR="009A1428" w:rsidRPr="003F1BD9" w:rsidRDefault="0018631C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8631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2B261028" wp14:editId="4068D2BD">
                  <wp:extent cx="3722742" cy="2733675"/>
                  <wp:effectExtent l="0" t="0" r="0" b="0"/>
                  <wp:docPr id="20704197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4197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8606" cy="2737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D6244F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77EF9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5BC56C" w14:textId="731731A4" w:rsidR="003F1BD9" w:rsidRPr="003F1BD9" w:rsidRDefault="00CD1052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CD1052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0D707D7A" wp14:editId="2F8A6E9D">
                  <wp:extent cx="3305636" cy="6249272"/>
                  <wp:effectExtent l="0" t="0" r="9525" b="0"/>
                  <wp:docPr id="12434397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4397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62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966D1E5" w14:textId="77777777" w:rsidR="00F63E66" w:rsidRPr="00F63E66" w:rsidRDefault="00F63E66" w:rsidP="00F63E6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88F3EB2" w14:textId="58AC6137" w:rsidR="00F63E66" w:rsidRPr="00737B7C" w:rsidRDefault="00F63E66" w:rsidP="00F63E6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737B7C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Farragut Rd and MD-70/Rowe Blvd to US-301 S/US-50 W</w:t>
            </w:r>
          </w:p>
          <w:p w14:paraId="1A64F9D9" w14:textId="77777777" w:rsidR="00F63E66" w:rsidRPr="00F63E66" w:rsidRDefault="00F63E66" w:rsidP="00F63E6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ED1C2BD" w14:textId="5955693A" w:rsidR="00F63E66" w:rsidRPr="00F63E66" w:rsidRDefault="008F5ECA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From the </w:t>
            </w:r>
            <w:r w:rsidR="00F63E66"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southwest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lot gate</w:t>
            </w:r>
          </w:p>
          <w:p w14:paraId="40289C62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Cedar Park Rd</w:t>
            </w:r>
          </w:p>
          <w:p w14:paraId="71043FA1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Farragut Rd for 0.5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B09F022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MD-70/Rowe Blvd for 0.7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74E30E0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Slight left for 0.4 mi</w:t>
            </w:r>
          </w:p>
          <w:p w14:paraId="163A9661" w14:textId="77777777" w:rsidR="00F63E66" w:rsidRPr="00F63E66" w:rsidRDefault="00F63E66" w:rsidP="00F63E6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0A7B3F8" w14:textId="77777777" w:rsidR="00F63E66" w:rsidRPr="0027192A" w:rsidRDefault="00F63E66" w:rsidP="00F63E6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7192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Take I-97 N, I-695 W, I-83 N, I-81 </w:t>
            </w:r>
            <w:proofErr w:type="gramStart"/>
            <w:r w:rsidRPr="0027192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N</w:t>
            </w:r>
            <w:proofErr w:type="gramEnd"/>
            <w:r w:rsidRPr="0027192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and I-78 E to PA-61 S in Tilden Township</w:t>
            </w:r>
          </w:p>
          <w:p w14:paraId="1CB01BCB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B270766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US-301 S/US-50 W for 1.8 mi</w:t>
            </w:r>
          </w:p>
          <w:p w14:paraId="1353A6EE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21 for I-97 N toward Baltimore for 1.5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B37A7E5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I-97 N for 6.3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130AED7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at the fork to stay on I-97 N for 10.3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3B06636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to stay on I-97 N, follow signs for I-695 W/Baltimore/Towson for 0.8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14E2C6A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I-695 W for 20.9 mi</w:t>
            </w:r>
          </w:p>
          <w:p w14:paraId="3F0AAFA8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24 for I-83 N toward York Pa/Timonium for 0.4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8018F02" w14:textId="77777777" w:rsid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I-83 N for 68.8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7133167" w14:textId="77777777" w:rsidR="00E13BFE" w:rsidRPr="00F63E66" w:rsidRDefault="00E13BFE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ED80470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Pennsylvania</w:t>
            </w:r>
          </w:p>
          <w:p w14:paraId="102F05D2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6FF078D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 to stay on I-83 N, follow signs for </w:t>
            </w:r>
            <w:proofErr w:type="spell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Intersate</w:t>
            </w:r>
            <w:proofErr w:type="spellEnd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81/US 322 W/Hazleton/State College for 4.0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0D1AA41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51 B to merge onto I-81 N toward I-78/Hazleton/Allentown for 18.9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67D472B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right 2 lanes to take exit 89 for Interstate 78 E toward Allentown for 0.6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F20285E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I-78 E for 28.5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4FB97FC8" w14:textId="77777777" w:rsidR="00F63E66" w:rsidRPr="00F63E66" w:rsidRDefault="00F63E66" w:rsidP="0027192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exit 29 for PA-61 S toward Reading for 0.2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F679026" w14:textId="20C78A23" w:rsidR="00F63E66" w:rsidRPr="00F63E66" w:rsidRDefault="00F63E66" w:rsidP="00CD62E4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right at the fork and merge onto PA-61 S </w:t>
            </w:r>
          </w:p>
          <w:p w14:paraId="6311D0A1" w14:textId="77777777" w:rsidR="00F63E66" w:rsidRPr="00F63E66" w:rsidRDefault="00F63E66" w:rsidP="00F63E6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D7D8DA0" w14:textId="77777777" w:rsidR="00F63E66" w:rsidRPr="0027192A" w:rsidRDefault="00F63E66" w:rsidP="00F63E6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7192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Continue on PA-61 S to your destination in </w:t>
            </w:r>
            <w:proofErr w:type="gramStart"/>
            <w:r w:rsidRPr="0027192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Hamburg</w:t>
            </w:r>
            <w:proofErr w:type="gramEnd"/>
          </w:p>
          <w:p w14:paraId="14AF0480" w14:textId="77777777" w:rsidR="00F63E66" w:rsidRPr="00F63E66" w:rsidRDefault="00F63E66" w:rsidP="00F63E66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194C6005" w14:textId="77777777" w:rsidR="00F63E66" w:rsidRPr="00F63E66" w:rsidRDefault="00F63E66" w:rsidP="00B737C9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PA-61 S for 0.6 mi</w:t>
            </w:r>
          </w:p>
          <w:p w14:paraId="4E9F0D83" w14:textId="10725B89" w:rsidR="00F63E66" w:rsidRPr="00F63E66" w:rsidRDefault="00F63E66" w:rsidP="00B737C9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Grand St for 0.5 mi</w:t>
            </w:r>
            <w:r w:rsidR="0019357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at the </w:t>
            </w:r>
            <w:proofErr w:type="gramStart"/>
            <w:r w:rsidR="0019357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Rutters</w:t>
            </w:r>
            <w:proofErr w:type="gramEnd"/>
          </w:p>
          <w:p w14:paraId="22AED13F" w14:textId="77777777" w:rsidR="00F63E66" w:rsidRPr="00F63E66" w:rsidRDefault="00F63E66" w:rsidP="00B737C9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onto S Fourth St</w:t>
            </w:r>
          </w:p>
          <w:p w14:paraId="79E1225B" w14:textId="77777777" w:rsidR="00F63E66" w:rsidRPr="00F63E66" w:rsidRDefault="00F63E66" w:rsidP="00B737C9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at the 1st cross street onto Windsor St for 0.3 </w:t>
            </w:r>
            <w:proofErr w:type="gramStart"/>
            <w:r w:rsidRPr="00F63E66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A220FB6" w14:textId="0931B4CA" w:rsidR="00F63E66" w:rsidRPr="00F63E66" w:rsidRDefault="00EA60BA" w:rsidP="00B737C9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At the High School, </w:t>
            </w:r>
            <w:r w:rsidR="00D67A4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to </w:t>
            </w:r>
            <w:r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take the access road </w:t>
            </w:r>
            <w:r w:rsidR="00D67A4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back to the middle </w:t>
            </w:r>
            <w:proofErr w:type="gramStart"/>
            <w:r w:rsidR="00D67A4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school</w:t>
            </w:r>
            <w:proofErr w:type="gramEnd"/>
          </w:p>
          <w:p w14:paraId="680C6651" w14:textId="77777777" w:rsidR="00F63E66" w:rsidRPr="009A1428" w:rsidRDefault="00F63E66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27A32"/>
    <w:rsid w:val="001047C1"/>
    <w:rsid w:val="001161C0"/>
    <w:rsid w:val="0018631C"/>
    <w:rsid w:val="00193570"/>
    <w:rsid w:val="0027192A"/>
    <w:rsid w:val="003F1BD9"/>
    <w:rsid w:val="00412545"/>
    <w:rsid w:val="00501F42"/>
    <w:rsid w:val="00606C4E"/>
    <w:rsid w:val="00677D69"/>
    <w:rsid w:val="00737B7C"/>
    <w:rsid w:val="007E7DBB"/>
    <w:rsid w:val="00891E0C"/>
    <w:rsid w:val="008F5ECA"/>
    <w:rsid w:val="009A1428"/>
    <w:rsid w:val="009F547B"/>
    <w:rsid w:val="00B64192"/>
    <w:rsid w:val="00B737C9"/>
    <w:rsid w:val="00CD1052"/>
    <w:rsid w:val="00CD62E4"/>
    <w:rsid w:val="00D122AC"/>
    <w:rsid w:val="00D67A4C"/>
    <w:rsid w:val="00DE474F"/>
    <w:rsid w:val="00E13BFE"/>
    <w:rsid w:val="00EA60BA"/>
    <w:rsid w:val="00F551B3"/>
    <w:rsid w:val="00F63E66"/>
    <w:rsid w:val="00FB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8-1/h2s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61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25</cp:revision>
  <dcterms:created xsi:type="dcterms:W3CDTF">2023-06-23T02:45:00Z</dcterms:created>
  <dcterms:modified xsi:type="dcterms:W3CDTF">2023-08-01T16:57:00Z</dcterms:modified>
</cp:coreProperties>
</file>