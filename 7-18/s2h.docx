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9A1428" w:rsidRPr="009A1428" w14:paraId="5F75D656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1E44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F47E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130C3F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AC7948" w14:textId="77777777" w:rsidR="009A1428" w:rsidRPr="009A1428" w:rsidRDefault="000F711A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5A967" w14:textId="591C59D2" w:rsidR="009A1428" w:rsidRPr="009A1428" w:rsidRDefault="000F711A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3F1BD9" w:rsidRPr="003F1BD9" w14:paraId="291D0DB1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B8626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60CF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91E0C" w:rsidRPr="003F1BD9" w14:paraId="3E1F4AB7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319BD" w14:textId="1AAB2804" w:rsidR="00891E0C" w:rsidRPr="009A1428" w:rsidRDefault="00D34C4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4C4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Tuesday, July 18, 2023</w:t>
            </w:r>
          </w:p>
        </w:tc>
      </w:tr>
      <w:tr w:rsidR="00891E0C" w:rsidRPr="003F1BD9" w14:paraId="0A0F5AEE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22D44" w14:textId="4F60C1C9" w:rsidR="00891E0C" w:rsidRPr="009A1428" w:rsidRDefault="00D34C41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D34C41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Broken Arrow HS to Spring HS</w:t>
            </w:r>
          </w:p>
        </w:tc>
      </w:tr>
      <w:tr w:rsidR="00891E0C" w:rsidRPr="003F1BD9" w14:paraId="0A7AC296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0C0B" w14:textId="626108FB" w:rsidR="00891E0C" w:rsidRPr="003F1BD9" w:rsidRDefault="00851160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532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9A1428" w:rsidRPr="009A1428" w14:paraId="683F2272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538587" w14:textId="77777777" w:rsid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1BAC95B6" w14:textId="79113BCC" w:rsidR="00EC4BFC" w:rsidRPr="00F125E5" w:rsidRDefault="009F6C4A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Note:</w:t>
            </w:r>
          </w:p>
          <w:p w14:paraId="64F5209F" w14:textId="77777777" w:rsidR="005317F8" w:rsidRDefault="009F6C4A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We are returning to the Union High School Housing site</w:t>
            </w:r>
          </w:p>
          <w:p w14:paraId="4E82D0D6" w14:textId="77777777" w:rsidR="005317F8" w:rsidRDefault="009F6C4A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after the Broken Arrow </w:t>
            </w:r>
            <w:r w:rsidR="003A20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how</w:t>
            </w:r>
            <w:r w:rsidR="003A2057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 before departing for Texas.</w:t>
            </w:r>
          </w:p>
          <w:p w14:paraId="35D30A57" w14:textId="77777777" w:rsidR="005317F8" w:rsidRDefault="003A2057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Therefore, these post-show directions will start from </w:t>
            </w:r>
            <w:r w:rsidR="00F125E5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Union</w:t>
            </w:r>
          </w:p>
          <w:p w14:paraId="3C8CD8F2" w14:textId="7C40890A" w:rsidR="009F6C4A" w:rsidRDefault="00F125E5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High School rather than from Broken Arrow High School.</w:t>
            </w:r>
          </w:p>
          <w:p w14:paraId="38ADCE34" w14:textId="77777777" w:rsidR="00EC4BFC" w:rsidRDefault="00EC4BFC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  <w:p w14:paraId="0536ED7D" w14:textId="0C3B6FE1" w:rsidR="00FD7424" w:rsidRPr="00FD7424" w:rsidRDefault="00FD7424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</w:pPr>
            <w:r w:rsidRPr="00FD7424">
              <w:rPr>
                <w:rFonts w:eastAsia="Times New Roman" w:cstheme="minorHAnsi"/>
                <w:b/>
                <w:bCs/>
                <w:color w:val="FF0000"/>
                <w:kern w:val="0"/>
                <w:sz w:val="24"/>
                <w:szCs w:val="24"/>
                <w14:ligatures w14:val="none"/>
              </w:rPr>
              <w:t>Note:</w:t>
            </w:r>
          </w:p>
          <w:p w14:paraId="7E445848" w14:textId="77777777" w:rsidR="005317F8" w:rsidRDefault="00FD7424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These directions are drawn using Interstate all the way</w:t>
            </w:r>
          </w:p>
          <w:p w14:paraId="4BF938CB" w14:textId="77777777" w:rsidR="005317F8" w:rsidRDefault="00FD7424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down, same as last year</w:t>
            </w:r>
            <w:r w:rsidR="005317F8"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 xml:space="preserve">. </w:t>
            </w: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There are highway routes available</w:t>
            </w:r>
          </w:p>
          <w:p w14:paraId="2951CE19" w14:textId="3304A4DB" w:rsidR="00FD7424" w:rsidRDefault="00FD7424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which can be a bit shorter if you prefer.</w:t>
            </w:r>
          </w:p>
          <w:p w14:paraId="2287BE00" w14:textId="77777777" w:rsidR="00FD7424" w:rsidRPr="009A1428" w:rsidRDefault="00FD7424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90C0B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C4D6C18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9195F0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D608EA7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9A1428" w:rsidRPr="009A1428" w14:paraId="02FC8FF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C03E5FE" w14:textId="77777777" w:rsidR="00F125E5" w:rsidRPr="00F125E5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Union High School</w:t>
            </w:r>
          </w:p>
          <w:p w14:paraId="6C9B284C" w14:textId="77777777" w:rsidR="00F125E5" w:rsidRPr="00F125E5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6636 S. Mingo Rd.</w:t>
            </w:r>
          </w:p>
          <w:p w14:paraId="01389CE1" w14:textId="1765E286" w:rsidR="009A1428" w:rsidRPr="009A1428" w:rsidRDefault="00F125E5" w:rsidP="00F125E5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125E5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Tulsa, OK 74133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7C22319A" w14:textId="77777777" w:rsidR="00EC4BFC" w:rsidRPr="00EC4BFC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 HS</w:t>
            </w:r>
          </w:p>
          <w:p w14:paraId="46D5CC05" w14:textId="77777777" w:rsidR="00EC4BFC" w:rsidRPr="00EC4BFC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19428 I-45</w:t>
            </w:r>
          </w:p>
          <w:p w14:paraId="73E71424" w14:textId="1300A506" w:rsidR="009A1428" w:rsidRPr="009A1428" w:rsidRDefault="00EC4BFC" w:rsidP="00EC4BFC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C4BFC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Spring, TX 77373</w:t>
            </w:r>
          </w:p>
        </w:tc>
      </w:tr>
      <w:tr w:rsidR="009A1428" w:rsidRPr="009A1428" w14:paraId="1995198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2E2B782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54AD5B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702EA6FA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0801277D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498EA" w14:textId="29D61B54" w:rsidR="009A1428" w:rsidRPr="003F1BD9" w:rsidRDefault="00132129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132129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5E32FB3" wp14:editId="106DF9FC">
                  <wp:extent cx="3724275" cy="3155622"/>
                  <wp:effectExtent l="0" t="0" r="0" b="6985"/>
                  <wp:docPr id="12774103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4103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1129" cy="3169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6636B0" w14:textId="77777777" w:rsidR="009A1428" w:rsidRPr="009A1428" w:rsidRDefault="009A1428" w:rsidP="00DA268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3A4CD17C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00D49D4" w14:textId="3609320D" w:rsidR="009A1428" w:rsidRPr="003F1BD9" w:rsidRDefault="0065084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650842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9D1E3FB" wp14:editId="313A8182">
                  <wp:extent cx="3781425" cy="2957944"/>
                  <wp:effectExtent l="0" t="0" r="0" b="0"/>
                  <wp:docPr id="2749665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96652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9342" cy="2987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77EF94" w14:textId="77777777" w:rsidR="009A1428" w:rsidRPr="009A1428" w:rsidRDefault="009A1428" w:rsidP="00DA2687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33409CCB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48C8B716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5724A0F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39B2682B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50CBE8E5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 Route</w:t>
            </w:r>
          </w:p>
        </w:tc>
      </w:tr>
      <w:tr w:rsidR="003F1BD9" w:rsidRPr="003F1BD9" w14:paraId="785F31D6" w14:textId="77777777" w:rsidTr="00891E0C">
        <w:trPr>
          <w:trHeight w:val="7410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0C52FE55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1E64D5B" w14:textId="2BCAB9C6" w:rsidR="003F1BD9" w:rsidRPr="003F1BD9" w:rsidRDefault="00FD7424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FD7424"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1B45990E" wp14:editId="580D636F">
                  <wp:extent cx="4305901" cy="6249272"/>
                  <wp:effectExtent l="0" t="0" r="0" b="0"/>
                  <wp:docPr id="1981689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689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6249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B1A04B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33A3ACF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5690EA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021DB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3F1BD9" w:rsidRPr="003F1BD9" w14:paraId="2D170AF7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4BEF0EC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3F1BD9" w:rsidRPr="003F1BD9" w14:paraId="3EBE214B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695D6F03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078AAAE" w14:textId="77777777" w:rsidR="00982720" w:rsidRPr="00B47913" w:rsidRDefault="00982720" w:rsidP="0098272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4791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Get on US-169 S/US-64 E</w:t>
            </w:r>
          </w:p>
          <w:p w14:paraId="7038BC9C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A89FFC" w14:textId="77777777" w:rsidR="00982720" w:rsidRPr="00982720" w:rsidRDefault="00982720" w:rsidP="00B4791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out of the school to head south on S Mingo Rd 0.4 mi</w:t>
            </w:r>
          </w:p>
          <w:p w14:paraId="1F0E755E" w14:textId="77777777" w:rsidR="00982720" w:rsidRPr="00982720" w:rsidRDefault="00982720" w:rsidP="00B4791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E 71st St S 0.5 mi</w:t>
            </w:r>
          </w:p>
          <w:p w14:paraId="08B9636E" w14:textId="77777777" w:rsidR="00982720" w:rsidRPr="00982720" w:rsidRDefault="00982720" w:rsidP="00B47913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right to merge onto US-169 S/US-64 E toward Bixby/Muskogee 0.3 mi</w:t>
            </w:r>
          </w:p>
          <w:p w14:paraId="4B2822FD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2971277" w14:textId="77777777" w:rsidR="00982720" w:rsidRPr="00B47913" w:rsidRDefault="00982720" w:rsidP="0098272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B47913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Take I-44, I-35 S, I-35E S and I-45 S to N Fwy Service Rd in Harris County.</w:t>
            </w:r>
          </w:p>
          <w:p w14:paraId="78AC0D29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7B81C4FF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US-169 S/US-64 E 3.0 mi</w:t>
            </w:r>
          </w:p>
          <w:p w14:paraId="3C6F5928" w14:textId="1741823A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Creek Turnpike W - Toll road</w:t>
            </w:r>
            <w:r w:rsidR="000F711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for 12.9 mi</w:t>
            </w:r>
          </w:p>
          <w:p w14:paraId="16BC2A60" w14:textId="435B7603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I-44 - Toll road</w:t>
            </w:r>
            <w:r w:rsidR="000F711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for 82.0 mi</w:t>
            </w:r>
          </w:p>
          <w:p w14:paraId="4BB26C5B" w14:textId="19B65E50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lane to take the I-35 S/I-44 W exit toward Okla. City/Kilpatrick Turnpike - Toll road</w:t>
            </w:r>
            <w:r w:rsidR="000F711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for 0.5 mi</w:t>
            </w:r>
          </w:p>
          <w:p w14:paraId="16F3C3D7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I-35 S/I-44 for 4.2 mi</w:t>
            </w:r>
          </w:p>
          <w:p w14:paraId="20ACCE59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at the fork to continue on I-35 S, follow signs for Okla. City/Dallas for 6.6 mi</w:t>
            </w:r>
          </w:p>
          <w:p w14:paraId="2074EB80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merge onto I-35 S/US-62 W toward Dallas</w:t>
            </w:r>
          </w:p>
          <w:p w14:paraId="407B45B2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to follow I-35 S for 164 mi</w:t>
            </w:r>
          </w:p>
          <w:p w14:paraId="542DA058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Entering Texas</w:t>
            </w:r>
          </w:p>
          <w:p w14:paraId="756D3246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to continue on I-35E S for 9.8 mi</w:t>
            </w:r>
          </w:p>
          <w:p w14:paraId="792E8D41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 to stay on I-35E S for 15.4 mi</w:t>
            </w:r>
          </w:p>
          <w:p w14:paraId="09EDF120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right at the fork to stay on I-35E S for 5.2 mi</w:t>
            </w:r>
          </w:p>
          <w:p w14:paraId="08480B81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at the fork to stay on I-35E S, follow signs for Waco for 7.9 mi</w:t>
            </w:r>
          </w:p>
          <w:p w14:paraId="4EEE1427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exit 429 A for Houston McKinney for 0.5 mi</w:t>
            </w:r>
          </w:p>
          <w:p w14:paraId="1E87F02A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Keep left, follow signs for I-45/75/Dallas/Dallas </w:t>
            </w:r>
            <w:proofErr w:type="spell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Mckinney</w:t>
            </w:r>
            <w:proofErr w:type="spellEnd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and merge onto TX-366 Spur E for 1.5 mi</w:t>
            </w:r>
          </w:p>
          <w:p w14:paraId="6015467C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right 2 lanes to take the exit toward I-45 S/Houston for 0.4 mi</w:t>
            </w:r>
          </w:p>
          <w:p w14:paraId="2B3DEAF9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US-75 S for 0.4 mi</w:t>
            </w:r>
          </w:p>
          <w:p w14:paraId="016C29D4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Keep left to continue on US-75 for 1.0 mi</w:t>
            </w:r>
          </w:p>
          <w:p w14:paraId="2D8D558D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onto I-45 S for 215 mi</w:t>
            </w:r>
          </w:p>
          <w:p w14:paraId="2217CA28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68 toward Louetta Rd/Cypresswood Dr/</w:t>
            </w:r>
            <w:proofErr w:type="spellStart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Holzwarth</w:t>
            </w:r>
            <w:proofErr w:type="spellEnd"/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Rd for 0.3 mi</w:t>
            </w:r>
          </w:p>
          <w:p w14:paraId="50BAA5AB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3726DBC" w14:textId="77777777" w:rsidR="00982720" w:rsidRPr="0000277A" w:rsidRDefault="00982720" w:rsidP="00982720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00277A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Drive to N Fwy Service Rd</w:t>
            </w:r>
          </w:p>
          <w:p w14:paraId="77E88C40" w14:textId="77777777" w:rsidR="00982720" w:rsidRPr="00982720" w:rsidRDefault="00982720" w:rsidP="00982720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F5973FA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N Fwy Service Rd for 1.2 mi</w:t>
            </w:r>
          </w:p>
          <w:p w14:paraId="15C31A0F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Use the left 2 lanes to turn slightly left toward N Fwy Service Rd </w:t>
            </w:r>
          </w:p>
          <w:p w14:paraId="78CB7BED" w14:textId="123124EC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 Fwy Service Rd</w:t>
            </w:r>
            <w:r w:rsidR="000F711A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 </w:t>
            </w:r>
          </w:p>
          <w:p w14:paraId="315E2211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Entrance to the school is ahead on the right.</w:t>
            </w:r>
          </w:p>
          <w:p w14:paraId="034DC078" w14:textId="77777777" w:rsidR="00982720" w:rsidRPr="00982720" w:rsidRDefault="00982720" w:rsidP="0000277A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8272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road around to the lot in the back of the school</w:t>
            </w:r>
          </w:p>
          <w:p w14:paraId="680C6651" w14:textId="77777777" w:rsidR="00982720" w:rsidRPr="009A1428" w:rsidRDefault="0098272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4B60AF8B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01B5B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6351F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9B20F4D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B33B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B29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68F308A6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1AD6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22C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9A1428" w:rsidRPr="009A1428" w14:paraId="184A0C4F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AD8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1237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BC6ED24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498471FE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7915F71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5AB5E535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p w14:paraId="0F26FBCC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C4E"/>
    <w:rsid w:val="0000277A"/>
    <w:rsid w:val="000F711A"/>
    <w:rsid w:val="00132129"/>
    <w:rsid w:val="003A2057"/>
    <w:rsid w:val="003F1BD9"/>
    <w:rsid w:val="005317F8"/>
    <w:rsid w:val="00585886"/>
    <w:rsid w:val="00606C4E"/>
    <w:rsid w:val="00650842"/>
    <w:rsid w:val="00851160"/>
    <w:rsid w:val="00891E0C"/>
    <w:rsid w:val="00982720"/>
    <w:rsid w:val="009A1428"/>
    <w:rsid w:val="009F6C4A"/>
    <w:rsid w:val="00B47913"/>
    <w:rsid w:val="00B64192"/>
    <w:rsid w:val="00CA4CD5"/>
    <w:rsid w:val="00D34C41"/>
    <w:rsid w:val="00DA2687"/>
    <w:rsid w:val="00EC4BFC"/>
    <w:rsid w:val="00F125E5"/>
    <w:rsid w:val="00FD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C8C27"/>
  <w15:chartTrackingRefBased/>
  <w15:docId w15:val="{428CCE42-E1E4-4C6C-948E-52C4F702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8/s2h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26</TotalTime>
  <Pages>1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18</cp:revision>
  <dcterms:created xsi:type="dcterms:W3CDTF">2023-06-23T02:45:00Z</dcterms:created>
  <dcterms:modified xsi:type="dcterms:W3CDTF">2023-07-18T02:33:00Z</dcterms:modified>
</cp:coreProperties>
</file>