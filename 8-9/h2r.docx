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3136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73B1859A" w:rsidR="009A1428" w:rsidRPr="009A1428" w:rsidRDefault="0003136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3DFCA75D" w:rsidR="00891E0C" w:rsidRPr="009A1428" w:rsidRDefault="0003136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</w:t>
            </w:r>
            <w:r w:rsidR="00E90CF1" w:rsidRPr="00E90CF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August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E90CF1" w:rsidRPr="00E90CF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56F7DD7D" w:rsidR="00891E0C" w:rsidRPr="009A1428" w:rsidRDefault="0092649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Waterfront Hotel to Indiana Farm Bureau </w:t>
            </w:r>
            <w:r w:rsidR="006C651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Football Center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160F3606" w:rsidR="00891E0C" w:rsidRPr="003F1BD9" w:rsidRDefault="006C651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F160EA4" w14:textId="77777777" w:rsidR="00C1619A" w:rsidRPr="00C1619A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Waterfront Hotel</w:t>
            </w:r>
          </w:p>
          <w:p w14:paraId="2C3C77BB" w14:textId="77777777" w:rsidR="00C1619A" w:rsidRPr="00C1619A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2930 Waterfront Parkway West Drive</w:t>
            </w:r>
          </w:p>
          <w:p w14:paraId="292C4F10" w14:textId="26CA05B8" w:rsidR="009A1428" w:rsidRPr="009A1428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46214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8F135E" w14:textId="77777777" w:rsidR="00926499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 Farm Bureau Football Center</w:t>
            </w:r>
          </w:p>
          <w:p w14:paraId="660E4D9E" w14:textId="77777777" w:rsidR="00926499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3E1E025" w14:textId="0974EF55" w:rsidR="009A1428" w:rsidRPr="009A1428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71BAF88A" w:rsidR="009A1428" w:rsidRPr="003F1BD9" w:rsidRDefault="001B3BB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3BB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DDBBB2" wp14:editId="01649D57">
                  <wp:extent cx="3676650" cy="4110412"/>
                  <wp:effectExtent l="0" t="0" r="0" b="4445"/>
                  <wp:docPr id="1255365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3650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911" cy="411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526386CA" w:rsidR="009A1428" w:rsidRPr="003F1BD9" w:rsidRDefault="00E4028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4028F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F36E234" wp14:editId="0FDFE279">
                  <wp:extent cx="3571875" cy="4168793"/>
                  <wp:effectExtent l="0" t="0" r="0" b="3175"/>
                  <wp:docPr id="444769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69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56" cy="417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E4028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3FC95FCE" w:rsidR="003F1BD9" w:rsidRPr="003F1BD9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22694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6D4797" wp14:editId="1A6038F6">
                  <wp:extent cx="3210373" cy="5639587"/>
                  <wp:effectExtent l="0" t="0" r="9525" b="0"/>
                  <wp:docPr id="431586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861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63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0C122B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600F6FB" w14:textId="77777777" w:rsidR="001B0F6A" w:rsidRPr="00C00070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000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I-465 N in Speedway from Crawfordsville Rd</w:t>
            </w:r>
          </w:p>
          <w:p w14:paraId="6E0FBE78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06B00FE" w14:textId="1E12E595" w:rsidR="001B0F6A" w:rsidRPr="001B0F6A" w:rsidRDefault="006E1A89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hotel lot, t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 onto Waterfront Pkwy W Dr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0.2 mi</w:t>
            </w:r>
          </w:p>
          <w:p w14:paraId="493B420D" w14:textId="4EEA13B9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Crawfordsville Rd</w:t>
            </w:r>
            <w:r w:rsidR="006E1A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0.5 mi</w:t>
            </w:r>
          </w:p>
          <w:p w14:paraId="205BA4DB" w14:textId="77777777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2nd from the left lane to turn left onto the I-465 N/I-74 W ramp</w:t>
            </w:r>
          </w:p>
          <w:p w14:paraId="3B4704B2" w14:textId="77777777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fork, follow signs for I-465 N and merge onto I-465 N</w:t>
            </w:r>
          </w:p>
          <w:p w14:paraId="09F0D8AF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7B5698B" w14:textId="33C6BD98" w:rsidR="001B0F6A" w:rsidRPr="00A67E88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I-465 N to Indianapolis.</w:t>
            </w:r>
          </w:p>
          <w:p w14:paraId="059EEDA4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F49E8C4" w14:textId="147FDB5B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N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2.7 mi</w:t>
            </w:r>
          </w:p>
          <w:p w14:paraId="00842E86" w14:textId="0C6A83B9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 for 56th St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0.3 mi</w:t>
            </w:r>
          </w:p>
          <w:p w14:paraId="52278858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1A6867D" w14:textId="77777777" w:rsidR="001B0F6A" w:rsidRPr="00A67E88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W 56th St to your destination</w:t>
            </w:r>
          </w:p>
          <w:p w14:paraId="7C82402C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73AA4AF" w14:textId="24883E2B" w:rsidR="001B0F6A" w:rsidRPr="001B0F6A" w:rsidRDefault="001B0F6A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 56th St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0.6 mi</w:t>
            </w:r>
          </w:p>
          <w:p w14:paraId="163FE1B6" w14:textId="30524D6E" w:rsidR="001B0F6A" w:rsidRDefault="00600EA6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facility, t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left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stop at gate</w:t>
            </w:r>
          </w:p>
          <w:p w14:paraId="33C29596" w14:textId="01210E2F" w:rsidR="001B0F6A" w:rsidRPr="001B0F6A" w:rsidRDefault="00600EA6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Once cleared, proceed to stadium</w:t>
            </w:r>
          </w:p>
          <w:p w14:paraId="0A4A0BE4" w14:textId="77777777" w:rsidR="00522694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522694" w:rsidRPr="009A1428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31368"/>
    <w:rsid w:val="001B0F6A"/>
    <w:rsid w:val="001B3BB9"/>
    <w:rsid w:val="003F1BD9"/>
    <w:rsid w:val="00522694"/>
    <w:rsid w:val="005360FE"/>
    <w:rsid w:val="00600EA6"/>
    <w:rsid w:val="006C6519"/>
    <w:rsid w:val="006E1A89"/>
    <w:rsid w:val="00757AED"/>
    <w:rsid w:val="00891E0C"/>
    <w:rsid w:val="00926499"/>
    <w:rsid w:val="009A1428"/>
    <w:rsid w:val="00A67E88"/>
    <w:rsid w:val="00B64192"/>
    <w:rsid w:val="00C00070"/>
    <w:rsid w:val="00C1619A"/>
    <w:rsid w:val="00E4028F"/>
    <w:rsid w:val="00E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8-9/h2r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15</cp:revision>
  <dcterms:created xsi:type="dcterms:W3CDTF">2023-06-23T02:46:00Z</dcterms:created>
  <dcterms:modified xsi:type="dcterms:W3CDTF">2023-08-05T18:18:00Z</dcterms:modified>
</cp:coreProperties>
</file>