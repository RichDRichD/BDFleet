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2330" w:type="dxa"/>
        <w:tblLook w:val="04A0" w:firstRow="1" w:lastRow="0" w:firstColumn="1" w:lastColumn="0" w:noHBand="0" w:noVBand="1"/>
      </w:tblPr>
      <w:tblGrid>
        <w:gridCol w:w="6120"/>
        <w:gridCol w:w="6210"/>
      </w:tblGrid>
      <w:tr w:rsidR="00E733D0" w:rsidRPr="009A1428" w14:paraId="5C88134B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228F2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A6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733D0" w:rsidRPr="009A1428" w14:paraId="3901CC9D" w14:textId="77777777" w:rsidTr="00891E0C">
        <w:trPr>
          <w:trHeight w:val="315"/>
        </w:trPr>
        <w:tc>
          <w:tcPr>
            <w:tcW w:w="61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5901FB" w14:textId="7777777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4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Home</w:t>
              </w:r>
            </w:hyperlink>
          </w:p>
        </w:tc>
        <w:tc>
          <w:tcPr>
            <w:tcW w:w="62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DDCF0" w14:textId="2181D2B7" w:rsidR="009A1428" w:rsidRPr="009A1428" w:rsidRDefault="00000000" w:rsidP="009A1428">
            <w:pPr>
              <w:spacing w:after="0" w:line="240" w:lineRule="auto"/>
              <w:jc w:val="center"/>
              <w:rPr>
                <w:rFonts w:eastAsia="Times New Roman" w:cstheme="minorHAnsi"/>
                <w:color w:val="0563C1"/>
                <w:kern w:val="0"/>
                <w:sz w:val="24"/>
                <w:szCs w:val="24"/>
                <w:u w:val="single"/>
                <w14:ligatures w14:val="none"/>
              </w:rPr>
            </w:pPr>
            <w:hyperlink r:id="rId5" w:tgtFrame="_parent" w:history="1">
              <w:r w:rsidR="009A1428" w:rsidRPr="009A1428">
                <w:rPr>
                  <w:rFonts w:eastAsia="Times New Roman" w:cstheme="minorHAnsi"/>
                  <w:color w:val="0563C1"/>
                  <w:kern w:val="0"/>
                  <w:sz w:val="24"/>
                  <w:szCs w:val="24"/>
                  <w:u w:val="single"/>
                  <w14:ligatures w14:val="none"/>
                </w:rPr>
                <w:t>Download PDF Version</w:t>
              </w:r>
            </w:hyperlink>
          </w:p>
        </w:tc>
      </w:tr>
      <w:tr w:rsidR="00E733D0" w:rsidRPr="003F1BD9" w14:paraId="1DA98EEA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136C51" w14:textId="77777777" w:rsidR="009A1428" w:rsidRPr="009A1428" w:rsidRDefault="009A1428" w:rsidP="003F1BD9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:u w:val="single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F2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733D0" w:rsidRPr="003F1BD9" w14:paraId="7FA17505" w14:textId="77777777" w:rsidTr="00562BF8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DC6F2B" w14:textId="4C79867C" w:rsidR="00891E0C" w:rsidRPr="009A1428" w:rsidRDefault="00A46A2C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A46A2C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Sunday, July 16, 2023</w:t>
            </w:r>
          </w:p>
        </w:tc>
      </w:tr>
      <w:tr w:rsidR="00E733D0" w:rsidRPr="003F1BD9" w14:paraId="2FA65810" w14:textId="77777777" w:rsidTr="00361302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4E0E" w14:textId="0488CB60" w:rsidR="00891E0C" w:rsidRPr="009A1428" w:rsidRDefault="0010080E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 w:rsidRPr="0010080E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Adams City HS to Gowans Stadium - Hutchinson Community College</w:t>
            </w:r>
          </w:p>
        </w:tc>
      </w:tr>
      <w:tr w:rsidR="00E733D0" w:rsidRPr="003F1BD9" w14:paraId="10A035BE" w14:textId="77777777" w:rsidTr="00612709">
        <w:trPr>
          <w:trHeight w:val="375"/>
        </w:trPr>
        <w:tc>
          <w:tcPr>
            <w:tcW w:w="1233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D23B9" w14:textId="7C31A9B0" w:rsidR="00891E0C" w:rsidRPr="003F1BD9" w:rsidRDefault="00A01C9F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>458</w:t>
            </w:r>
            <w:r w:rsidR="00891E0C"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32"/>
                <w:szCs w:val="32"/>
                <w14:ligatures w14:val="none"/>
              </w:rPr>
              <w:t xml:space="preserve"> Miles</w:t>
            </w:r>
          </w:p>
        </w:tc>
      </w:tr>
      <w:tr w:rsidR="00E733D0" w:rsidRPr="009A1428" w14:paraId="7D432708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3A831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C373EC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733D0" w:rsidRPr="009A1428" w14:paraId="39CA83BA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43D595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Start</w:t>
            </w: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1098323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End</w:t>
            </w:r>
          </w:p>
        </w:tc>
      </w:tr>
      <w:tr w:rsidR="00E733D0" w:rsidRPr="009A1428" w14:paraId="2B60C249" w14:textId="77777777" w:rsidTr="00891E0C">
        <w:trPr>
          <w:trHeight w:val="300"/>
        </w:trPr>
        <w:tc>
          <w:tcPr>
            <w:tcW w:w="612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6BE88CE4" w14:textId="77777777" w:rsidR="00966698" w:rsidRPr="00966698" w:rsidRDefault="00966698" w:rsidP="0096669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6669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Adams City HS</w:t>
            </w:r>
          </w:p>
          <w:p w14:paraId="53720109" w14:textId="77777777" w:rsidR="00966698" w:rsidRPr="00966698" w:rsidRDefault="00966698" w:rsidP="0096669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6669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7200 Quebec Pkwy</w:t>
            </w:r>
          </w:p>
          <w:p w14:paraId="292C4F10" w14:textId="579E99FF" w:rsidR="009A1428" w:rsidRPr="009A1428" w:rsidRDefault="00966698" w:rsidP="0096669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966698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Commerce City, CO 80022</w:t>
            </w: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B51F847" w14:textId="77777777" w:rsidR="00202863" w:rsidRPr="00202863" w:rsidRDefault="00202863" w:rsidP="0020286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028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Gowans Stadium - Hutchinson Community College</w:t>
            </w:r>
          </w:p>
          <w:p w14:paraId="32AE6E72" w14:textId="77777777" w:rsidR="00202863" w:rsidRPr="00202863" w:rsidRDefault="00202863" w:rsidP="0020286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028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1300 N. Plum</w:t>
            </w:r>
          </w:p>
          <w:p w14:paraId="23E1E025" w14:textId="68CFDD29" w:rsidR="009A1428" w:rsidRPr="009A1428" w:rsidRDefault="00202863" w:rsidP="00202863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202863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Hutchinson, KS 67501</w:t>
            </w:r>
          </w:p>
        </w:tc>
      </w:tr>
      <w:tr w:rsidR="00E733D0" w:rsidRPr="009A1428" w14:paraId="3F9CCDE5" w14:textId="77777777" w:rsidTr="00891E0C">
        <w:trPr>
          <w:trHeight w:val="315"/>
        </w:trPr>
        <w:tc>
          <w:tcPr>
            <w:tcW w:w="612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A0A320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2D0EC8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733D0" w:rsidRPr="009A1428" w14:paraId="1545B847" w14:textId="77777777" w:rsidTr="00891E0C">
        <w:trPr>
          <w:trHeight w:val="4830"/>
        </w:trPr>
        <w:tc>
          <w:tcPr>
            <w:tcW w:w="6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14:paraId="7D93AFB7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25C90468" w14:textId="54A4153B" w:rsidR="009A1428" w:rsidRPr="003F1BD9" w:rsidRDefault="005A2537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5A2537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35CF5C9B" wp14:editId="2D9246E0">
                  <wp:extent cx="3733801" cy="2684300"/>
                  <wp:effectExtent l="0" t="0" r="0" b="1905"/>
                  <wp:docPr id="3787258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8725879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781" cy="270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B6C242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00474981" w14:textId="77777777" w:rsidR="009A1428" w:rsidRPr="003F1BD9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9DB8014" w14:textId="13AC3FB4" w:rsidR="009A1428" w:rsidRPr="003F1BD9" w:rsidRDefault="005D1E92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noProof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7E836BB7" wp14:editId="2AC05999">
                  <wp:extent cx="3767038" cy="2971800"/>
                  <wp:effectExtent l="0" t="0" r="5080" b="0"/>
                  <wp:docPr id="86688098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6288" cy="29790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7BA5735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733D0" w:rsidRPr="009A1428" w14:paraId="147F7A61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2EBB4B25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hideMark/>
          </w:tcPr>
          <w:p w14:paraId="623E8BA1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733D0" w:rsidRPr="003F1BD9" w14:paraId="3C039E4C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79869B60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proofErr w:type="gramStart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Overall</w:t>
            </w:r>
            <w:proofErr w:type="gramEnd"/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Route</w:t>
            </w:r>
          </w:p>
        </w:tc>
      </w:tr>
      <w:tr w:rsidR="00E733D0" w:rsidRPr="003F1BD9" w14:paraId="52B33F37" w14:textId="77777777" w:rsidTr="00E733D0">
        <w:trPr>
          <w:trHeight w:val="4912"/>
        </w:trPr>
        <w:tc>
          <w:tcPr>
            <w:tcW w:w="1233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  <w:noWrap/>
            <w:hideMark/>
          </w:tcPr>
          <w:p w14:paraId="71DC9D27" w14:textId="77777777" w:rsidR="003F1BD9" w:rsidRP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3785CF50" w14:textId="24365607" w:rsidR="003F1BD9" w:rsidRPr="003F1BD9" w:rsidRDefault="00E733D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E733D0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drawing>
                <wp:inline distT="0" distB="0" distL="0" distR="0" wp14:anchorId="538F0955" wp14:editId="58A75571">
                  <wp:extent cx="7659973" cy="2595934"/>
                  <wp:effectExtent l="0" t="0" r="0" b="0"/>
                  <wp:docPr id="18962594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2594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0525" cy="2623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C44C63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733D0" w:rsidRPr="009A1428" w14:paraId="69EC8282" w14:textId="77777777" w:rsidTr="00891E0C">
        <w:trPr>
          <w:trHeight w:val="315"/>
        </w:trPr>
        <w:tc>
          <w:tcPr>
            <w:tcW w:w="612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9C048E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67BDE3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E733D0" w:rsidRPr="003F1BD9" w14:paraId="0806E61E" w14:textId="77777777" w:rsidTr="00891E0C">
        <w:trPr>
          <w:trHeight w:val="3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2F2F2"/>
            <w:vAlign w:val="center"/>
            <w:hideMark/>
          </w:tcPr>
          <w:p w14:paraId="31579549" w14:textId="77777777" w:rsidR="003F1BD9" w:rsidRPr="009A1428" w:rsidRDefault="003F1BD9" w:rsidP="003F1BD9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9A1428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Directions</w:t>
            </w:r>
          </w:p>
        </w:tc>
      </w:tr>
      <w:tr w:rsidR="00E733D0" w:rsidRPr="003F1BD9" w14:paraId="7D694FC2" w14:textId="77777777" w:rsidTr="00891E0C">
        <w:trPr>
          <w:trHeight w:val="4215"/>
        </w:trPr>
        <w:tc>
          <w:tcPr>
            <w:tcW w:w="1233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14:paraId="2F813DAF" w14:textId="77777777" w:rsidR="003F1BD9" w:rsidRDefault="003F1BD9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A233EBA" w14:textId="77777777" w:rsidR="00393F2F" w:rsidRPr="00DE33C7" w:rsidRDefault="00393F2F" w:rsidP="00393F2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E33C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Get on I-70 E in Denver from Quebec Pkwy, Quebec </w:t>
            </w:r>
            <w:proofErr w:type="gramStart"/>
            <w:r w:rsidRPr="00DE33C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St</w:t>
            </w:r>
            <w:proofErr w:type="gramEnd"/>
            <w:r w:rsidRPr="00DE33C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 and CO-35</w:t>
            </w:r>
          </w:p>
          <w:p w14:paraId="452A5477" w14:textId="77777777" w:rsidR="00393F2F" w:rsidRPr="00393F2F" w:rsidRDefault="00393F2F" w:rsidP="00393F2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3F72C7B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Leaving the school, turn left onto Quebec Pkwy for 1.3 </w:t>
            </w:r>
            <w:proofErr w:type="gramStart"/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3C721698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onto Quebec St 1.5 </w:t>
            </w:r>
            <w:proofErr w:type="gramStart"/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7FD989A0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Continue straight onto CO-35/Quebec St</w:t>
            </w:r>
          </w:p>
          <w:p w14:paraId="5781B91B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to follow CO-35 for 0.8 </w:t>
            </w:r>
            <w:proofErr w:type="gramStart"/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6A735EC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Use the left 2 lanes to turn left to merge onto I-70 E toward Limon</w:t>
            </w:r>
          </w:p>
          <w:p w14:paraId="13967ABA" w14:textId="77777777" w:rsidR="00393F2F" w:rsidRPr="00393F2F" w:rsidRDefault="00393F2F" w:rsidP="00393F2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EEEF47C" w14:textId="77777777" w:rsidR="00393F2F" w:rsidRPr="00DE33C7" w:rsidRDefault="00393F2F" w:rsidP="00393F2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E33C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Follow I-70 E to KS-14 S in Sherman. </w:t>
            </w:r>
          </w:p>
          <w:p w14:paraId="0025F465" w14:textId="065ED780" w:rsidR="00393F2F" w:rsidRPr="00393F2F" w:rsidRDefault="00393F2F" w:rsidP="00393F2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B1D74C6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Merge onto I-70 E for 389 mi</w:t>
            </w:r>
          </w:p>
          <w:p w14:paraId="44159E9B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exit 219 for KS-14 S toward Ellsworth</w:t>
            </w:r>
          </w:p>
          <w:p w14:paraId="0C19622D" w14:textId="77777777" w:rsidR="00393F2F" w:rsidRPr="00393F2F" w:rsidRDefault="00393F2F" w:rsidP="00393F2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44D80382" w14:textId="77777777" w:rsidR="00393F2F" w:rsidRPr="00DE33C7" w:rsidRDefault="00393F2F" w:rsidP="00393F2F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</w:pPr>
            <w:r w:rsidRPr="00DE33C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 xml:space="preserve">Continue on KS-14 S to your destination in </w:t>
            </w:r>
            <w:proofErr w:type="gramStart"/>
            <w:r w:rsidRPr="00DE33C7">
              <w:rPr>
                <w:rFonts w:eastAsia="Times New Roman" w:cstheme="minorHAnsi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Hutchinson</w:t>
            </w:r>
            <w:proofErr w:type="gramEnd"/>
          </w:p>
          <w:p w14:paraId="2E0B5DAE" w14:textId="1B65BF95" w:rsidR="00393F2F" w:rsidRPr="00393F2F" w:rsidRDefault="00393F2F" w:rsidP="00393F2F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515B2AF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KS-14 S for 6.4 </w:t>
            </w:r>
            <w:proofErr w:type="gramStart"/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2C748837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left onto Ave I for 0.5 </w:t>
            </w:r>
            <w:proofErr w:type="gramStart"/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D9A7901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at the 1st cross street onto KS-156 W for 3.3 </w:t>
            </w:r>
            <w:proofErr w:type="gramStart"/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7A20D8BA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left onto KS-14 S for 33.2 </w:t>
            </w:r>
            <w:proofErr w:type="gramStart"/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59274EB5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Slight left onto KS-14 for 16.1 mi</w:t>
            </w:r>
          </w:p>
          <w:p w14:paraId="54034866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Take the Wilson Rd exit toward Nickerson Blvd</w:t>
            </w:r>
          </w:p>
          <w:p w14:paraId="1CFD584F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N Wilson Rd </w:t>
            </w:r>
          </w:p>
          <w:p w14:paraId="3E318DB7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Continue onto Nickerson Blvd for 2.8 </w:t>
            </w:r>
            <w:proofErr w:type="gramStart"/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0E16761B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Turn left onto N Hendricks St</w:t>
            </w:r>
          </w:p>
          <w:p w14:paraId="0EBDAE5F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 xml:space="preserve">Turn right onto W 11th Ave for 2.3 </w:t>
            </w:r>
            <w:proofErr w:type="gramStart"/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mi</w:t>
            </w:r>
            <w:proofErr w:type="gramEnd"/>
          </w:p>
          <w:p w14:paraId="1DD72DB5" w14:textId="297369DB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63013F42" w14:textId="77777777" w:rsidR="00393F2F" w:rsidRPr="00393F2F" w:rsidRDefault="00393F2F" w:rsidP="00DE33C7">
            <w:pPr>
              <w:spacing w:after="0" w:line="240" w:lineRule="auto"/>
              <w:ind w:left="720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  <w:r w:rsidRPr="00393F2F"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  <w:t>Past Plum St, the stadium is on the left.</w:t>
            </w:r>
          </w:p>
          <w:p w14:paraId="1FFF57A0" w14:textId="77777777" w:rsidR="00391C30" w:rsidRDefault="00391C3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BB6C326" w14:textId="77777777" w:rsidR="00391C30" w:rsidRPr="009A1428" w:rsidRDefault="00391C30" w:rsidP="003F1BD9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</w:tr>
      <w:tr w:rsidR="00E733D0" w:rsidRPr="009A1428" w14:paraId="6932DD77" w14:textId="77777777" w:rsidTr="00891E0C">
        <w:trPr>
          <w:trHeight w:val="300"/>
        </w:trPr>
        <w:tc>
          <w:tcPr>
            <w:tcW w:w="612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5C634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color w:val="000000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621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19520" w14:textId="77777777" w:rsidR="009A1428" w:rsidRPr="009A1428" w:rsidRDefault="009A1428" w:rsidP="009A1428">
            <w:pPr>
              <w:spacing w:after="0" w:line="240" w:lineRule="auto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416A3AF" w14:textId="77777777" w:rsidR="009A1428" w:rsidRPr="003F1BD9" w:rsidRDefault="009A1428" w:rsidP="009A1428">
      <w:pPr>
        <w:pStyle w:val="NoSpacing"/>
        <w:rPr>
          <w:rFonts w:cstheme="minorHAnsi"/>
          <w:sz w:val="24"/>
          <w:szCs w:val="24"/>
        </w:rPr>
      </w:pPr>
    </w:p>
    <w:sectPr w:rsidR="009A1428" w:rsidRPr="003F1BD9" w:rsidSect="009A142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ED"/>
    <w:rsid w:val="00095EBC"/>
    <w:rsid w:val="0010080E"/>
    <w:rsid w:val="00202863"/>
    <w:rsid w:val="00391C30"/>
    <w:rsid w:val="00393F2F"/>
    <w:rsid w:val="003F1BD9"/>
    <w:rsid w:val="005A2537"/>
    <w:rsid w:val="005D1E92"/>
    <w:rsid w:val="00757AED"/>
    <w:rsid w:val="00891E0C"/>
    <w:rsid w:val="00966698"/>
    <w:rsid w:val="009A1428"/>
    <w:rsid w:val="00A01C9F"/>
    <w:rsid w:val="00A46A2C"/>
    <w:rsid w:val="00B64192"/>
    <w:rsid w:val="00C57C63"/>
    <w:rsid w:val="00DE33C7"/>
    <w:rsid w:val="00E7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28D13"/>
  <w15:chartTrackingRefBased/>
  <w15:docId w15:val="{B29497B7-EF4B-4BBE-A1E1-7FECF739C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A1428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9A142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richdrichd.github.io/BDFleet/7-16/h2n.pd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ichdrichd.github.io/BDFleet" TargetMode="Externa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h\OneDrive\github\BDFlee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37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</dc:creator>
  <cp:keywords/>
  <dc:description/>
  <cp:lastModifiedBy>Rich Davies</cp:lastModifiedBy>
  <cp:revision>14</cp:revision>
  <dcterms:created xsi:type="dcterms:W3CDTF">2023-06-23T02:46:00Z</dcterms:created>
  <dcterms:modified xsi:type="dcterms:W3CDTF">2023-07-14T07:13:00Z</dcterms:modified>
</cp:coreProperties>
</file>