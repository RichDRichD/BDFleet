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1B96C1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06D9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A3F9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5F609F48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45FA8" w14:textId="77777777" w:rsidR="009A1428" w:rsidRPr="009A1428" w:rsidRDefault="0048626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69DCC" w14:textId="53B554FF" w:rsidR="009A1428" w:rsidRPr="009A1428" w:rsidRDefault="0048626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E235EE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B76E2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7A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966581B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E191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7F09680A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FB3E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5DFFD3DD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44C4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2D4530B0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FBC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0CE3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9E4EA6D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26995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7A0ABA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63103B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020E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E58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07ACE0C3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0C0234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167C5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7E385C8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E375EE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40710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C3CDA5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591B38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A1B73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FE52A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EB6C2A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456CB5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0C3FC3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9AF663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8F1AB4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4434A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5A3F80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6F01D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3A6016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9088A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D796B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2BE6DE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8A4AC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6449D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4711C10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4E67A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EC5E3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E671C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5A8331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BDCC7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5A689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36A735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5D8BE2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704CD2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E3FB80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D838A02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A5241A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AE403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7A193D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E901BC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9867E2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EF2BB60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2CB1E03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11ABC1B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10B2A3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45F5FB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9E8B4B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F6AD59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9208E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D6C8586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4B260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8FF4EF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84FA7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89DC41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D3A3D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4092F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A5217B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64C47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6D1BBD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1EBF0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94412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F94FA9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5E693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DF84911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17C6FA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392854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CD119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529412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B5207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17FBA898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33316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0E16E5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F971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39529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C287463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6491103A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22FD95A5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705C25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CAA16F9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8F1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4F6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D4CC2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4D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9D6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50100A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D3D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D8E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30C35C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33D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1D1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8C38F9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1696927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3F3E551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EB140D8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21119861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B"/>
    <w:rsid w:val="003F1BD9"/>
    <w:rsid w:val="00486260"/>
    <w:rsid w:val="00891E0C"/>
    <w:rsid w:val="009A1428"/>
    <w:rsid w:val="00B64192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3EF9"/>
  <w15:chartTrackingRefBased/>
  <w15:docId w15:val="{BD10FC8F-C55A-4849-A587-2AE8CD3E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Rich\OneDrive\github\BDFleet\7-3\h2s.pdf" TargetMode="External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title</dc:title>
  <dc:subject/>
  <dc:creator>Rich</dc:creator>
  <cp:keywords/>
  <dc:description/>
  <cp:lastModifiedBy>Rich Davies</cp:lastModifiedBy>
  <cp:revision>2</cp:revision>
  <cp:lastPrinted>2023-06-17T06:44:00Z</cp:lastPrinted>
  <dcterms:created xsi:type="dcterms:W3CDTF">2023-06-17T06:44:00Z</dcterms:created>
  <dcterms:modified xsi:type="dcterms:W3CDTF">2023-06-17T06:44:00Z</dcterms:modified>
</cp:coreProperties>
</file>