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431" w:type="dxa"/>
        <w:tblLook w:val="04A0" w:firstRow="1" w:lastRow="0" w:firstColumn="1" w:lastColumn="0" w:noHBand="0" w:noVBand="1"/>
      </w:tblPr>
      <w:tblGrid>
        <w:gridCol w:w="6221"/>
        <w:gridCol w:w="6210"/>
      </w:tblGrid>
      <w:tr w:rsidR="0098300B" w:rsidRPr="009A1428" w14:paraId="5F75D656" w14:textId="77777777" w:rsidTr="0098300B">
        <w:trPr>
          <w:trHeight w:val="315"/>
        </w:trPr>
        <w:tc>
          <w:tcPr>
            <w:tcW w:w="6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47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8300B" w:rsidRPr="009A1428" w14:paraId="1130C3FD" w14:textId="77777777" w:rsidTr="0098300B">
        <w:trPr>
          <w:trHeight w:val="315"/>
        </w:trPr>
        <w:tc>
          <w:tcPr>
            <w:tcW w:w="6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7948" w14:textId="77777777" w:rsidR="009A1428" w:rsidRPr="009A1428" w:rsidRDefault="00C90C74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A967" w14:textId="1AE3B42F" w:rsidR="009A1428" w:rsidRPr="009A1428" w:rsidRDefault="00C90C74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98300B" w:rsidRPr="003F1BD9" w14:paraId="291D0DB1" w14:textId="77777777" w:rsidTr="0098300B">
        <w:trPr>
          <w:trHeight w:val="300"/>
        </w:trPr>
        <w:tc>
          <w:tcPr>
            <w:tcW w:w="6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8626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F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3E1F4AB7" w14:textId="77777777" w:rsidTr="0098300B">
        <w:trPr>
          <w:trHeight w:val="375"/>
        </w:trPr>
        <w:tc>
          <w:tcPr>
            <w:tcW w:w="12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9BD" w14:textId="069D91AB" w:rsidR="00891E0C" w:rsidRPr="009A1428" w:rsidRDefault="00F07667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F0766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Monday, July 3, 2023</w:t>
            </w:r>
          </w:p>
        </w:tc>
      </w:tr>
      <w:tr w:rsidR="00891E0C" w:rsidRPr="003F1BD9" w14:paraId="0A0F5AEE" w14:textId="77777777" w:rsidTr="0098300B">
        <w:trPr>
          <w:trHeight w:val="375"/>
        </w:trPr>
        <w:tc>
          <w:tcPr>
            <w:tcW w:w="12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D44" w14:textId="53C81433" w:rsidR="00891E0C" w:rsidRPr="009A1428" w:rsidRDefault="00F07667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F0766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Williams Field HS to Palm Desert High School</w:t>
            </w:r>
          </w:p>
        </w:tc>
      </w:tr>
      <w:tr w:rsidR="00891E0C" w:rsidRPr="003F1BD9" w14:paraId="0A7AC296" w14:textId="77777777" w:rsidTr="0098300B">
        <w:trPr>
          <w:trHeight w:val="375"/>
        </w:trPr>
        <w:tc>
          <w:tcPr>
            <w:tcW w:w="12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C0B" w14:textId="5213F51B" w:rsidR="00891E0C" w:rsidRPr="003F1BD9" w:rsidRDefault="00E60037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289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8300B" w:rsidRPr="009A1428" w14:paraId="683F2272" w14:textId="77777777" w:rsidTr="0098300B">
        <w:trPr>
          <w:trHeight w:val="315"/>
        </w:trPr>
        <w:tc>
          <w:tcPr>
            <w:tcW w:w="62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7BE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0C0B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8300B" w:rsidRPr="009A1428" w14:paraId="3C4D6C18" w14:textId="77777777" w:rsidTr="0098300B">
        <w:trPr>
          <w:trHeight w:val="315"/>
        </w:trPr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9195F0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608EA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8300B" w:rsidRPr="009A1428" w14:paraId="02FC8FF6" w14:textId="77777777" w:rsidTr="0098300B">
        <w:trPr>
          <w:trHeight w:val="300"/>
        </w:trPr>
        <w:tc>
          <w:tcPr>
            <w:tcW w:w="62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2503455" w14:textId="77777777" w:rsidR="00F07667" w:rsidRPr="00F07667" w:rsidRDefault="00F07667" w:rsidP="00F0766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0766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Williams Field HS</w:t>
            </w:r>
          </w:p>
          <w:p w14:paraId="79F46057" w14:textId="77777777" w:rsidR="00F07667" w:rsidRPr="00F07667" w:rsidRDefault="00F07667" w:rsidP="00F0766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0766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2076 S. Higley Rd</w:t>
            </w:r>
          </w:p>
          <w:p w14:paraId="01389CE1" w14:textId="2F20E40A" w:rsidR="009A1428" w:rsidRPr="009A1428" w:rsidRDefault="00F07667" w:rsidP="00F0766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0766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Gilbert, AZ 85295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55BC628" w14:textId="77777777" w:rsidR="00F07667" w:rsidRPr="00F07667" w:rsidRDefault="00F07667" w:rsidP="00F0766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0766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Palm Desert High School</w:t>
            </w:r>
          </w:p>
          <w:p w14:paraId="5CCDDCEC" w14:textId="77777777" w:rsidR="00F07667" w:rsidRPr="00F07667" w:rsidRDefault="00F07667" w:rsidP="00F0766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0766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74910 Aztec Rd</w:t>
            </w:r>
          </w:p>
          <w:p w14:paraId="73E71424" w14:textId="60A13541" w:rsidR="009A1428" w:rsidRPr="009A1428" w:rsidRDefault="00F07667" w:rsidP="00F0766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0766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Palm Desert, CA 92260</w:t>
            </w:r>
          </w:p>
        </w:tc>
      </w:tr>
      <w:tr w:rsidR="0098300B" w:rsidRPr="009A1428" w14:paraId="19951988" w14:textId="77777777" w:rsidTr="0098300B">
        <w:trPr>
          <w:trHeight w:val="315"/>
        </w:trPr>
        <w:tc>
          <w:tcPr>
            <w:tcW w:w="622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2B782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AD5B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300B" w:rsidRPr="009A1428" w14:paraId="702EA6FA" w14:textId="77777777" w:rsidTr="0098300B">
        <w:trPr>
          <w:trHeight w:val="4830"/>
        </w:trPr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5B7B0CD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AA79687" w14:textId="41D9BCB6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66636B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A4CD17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0D49D4" w14:textId="59296716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C77EF9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300B" w:rsidRPr="009A1428" w14:paraId="33409CCB" w14:textId="77777777" w:rsidTr="0098300B">
        <w:trPr>
          <w:trHeight w:val="315"/>
        </w:trPr>
        <w:tc>
          <w:tcPr>
            <w:tcW w:w="62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8C8B71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724A0F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9B2682B" w14:textId="77777777" w:rsidTr="0098300B">
        <w:trPr>
          <w:trHeight w:val="315"/>
        </w:trPr>
        <w:tc>
          <w:tcPr>
            <w:tcW w:w="12431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CBE8E5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</w:t>
            </w:r>
            <w:proofErr w:type="gramEnd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Route</w:t>
            </w:r>
          </w:p>
        </w:tc>
      </w:tr>
      <w:tr w:rsidR="003F1BD9" w:rsidRPr="003F1BD9" w14:paraId="785F31D6" w14:textId="77777777" w:rsidTr="0098300B">
        <w:trPr>
          <w:trHeight w:val="3805"/>
        </w:trPr>
        <w:tc>
          <w:tcPr>
            <w:tcW w:w="12431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0C52FE5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6F3CC02" w14:textId="24649015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BB1A04B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300B" w:rsidRPr="009A1428" w14:paraId="633A3ACF" w14:textId="77777777" w:rsidTr="0098300B">
        <w:trPr>
          <w:trHeight w:val="315"/>
        </w:trPr>
        <w:tc>
          <w:tcPr>
            <w:tcW w:w="62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90E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1DB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D170AF7" w14:textId="77777777" w:rsidTr="0098300B">
        <w:trPr>
          <w:trHeight w:val="315"/>
        </w:trPr>
        <w:tc>
          <w:tcPr>
            <w:tcW w:w="1243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BEF0EC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3EBE214B" w14:textId="77777777" w:rsidTr="0098300B">
        <w:trPr>
          <w:trHeight w:val="4215"/>
        </w:trPr>
        <w:tc>
          <w:tcPr>
            <w:tcW w:w="1243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D5F06E8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E36FFCC" w14:textId="77777777" w:rsidR="006F543C" w:rsidRPr="006F543C" w:rsidRDefault="006F543C" w:rsidP="006F543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F543C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Get on AZ-202/AZ-202 Loop W</w:t>
            </w:r>
          </w:p>
          <w:p w14:paraId="0F00109A" w14:textId="77777777" w:rsidR="006F543C" w:rsidRPr="006F543C" w:rsidRDefault="006F543C" w:rsidP="006F543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0898F1B" w14:textId="77777777" w:rsidR="006F543C" w:rsidRPr="006F543C" w:rsidRDefault="006F543C" w:rsidP="005C07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right out of the school to head south on S Higley Rd toward E Galveston St/Williams Field High School for 0.5 </w:t>
            </w:r>
            <w:proofErr w:type="gramStart"/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2BB342CF" w14:textId="07F8E0BF" w:rsidR="006F543C" w:rsidRPr="006F543C" w:rsidRDefault="006F543C" w:rsidP="005C07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right onto E Williams Field Rd for 1.1 </w:t>
            </w:r>
            <w:proofErr w:type="gramStart"/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6057FFE9" w14:textId="77777777" w:rsidR="006F543C" w:rsidRPr="006F543C" w:rsidRDefault="006F543C" w:rsidP="005C07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left 2 lanes to turn left to merge onto AZ-202/AZ-202 Loop W for 0.3 </w:t>
            </w:r>
            <w:proofErr w:type="gramStart"/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2B017160" w14:textId="77777777" w:rsidR="006F543C" w:rsidRPr="006F543C" w:rsidRDefault="006F543C" w:rsidP="006F543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49A7BDD" w14:textId="77777777" w:rsidR="006F543C" w:rsidRPr="005C0788" w:rsidRDefault="006F543C" w:rsidP="006F543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C078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Take I-10 W to Cook St in Riverside County</w:t>
            </w:r>
          </w:p>
          <w:p w14:paraId="058E9B84" w14:textId="77777777" w:rsidR="006F543C" w:rsidRPr="006F543C" w:rsidRDefault="006F543C" w:rsidP="006F543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AF0BC58" w14:textId="77777777" w:rsidR="006F543C" w:rsidRPr="006F543C" w:rsidRDefault="006F543C" w:rsidP="005C07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AZ-202/AZ-202 Loop W for 36.1 mi</w:t>
            </w:r>
          </w:p>
          <w:p w14:paraId="24B2EFCC" w14:textId="77777777" w:rsidR="006F543C" w:rsidRPr="006F543C" w:rsidRDefault="006F543C" w:rsidP="005C07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right 2 lanes to take exit 78A to merge onto I-10 W toward Los Angeles for 247 </w:t>
            </w:r>
            <w:proofErr w:type="gramStart"/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miles</w:t>
            </w:r>
            <w:proofErr w:type="gramEnd"/>
          </w:p>
          <w:p w14:paraId="26FDAB22" w14:textId="77777777" w:rsidR="006F543C" w:rsidRPr="006F543C" w:rsidRDefault="006F543C" w:rsidP="005C07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Entering California</w:t>
            </w:r>
          </w:p>
          <w:p w14:paraId="11BBEFD3" w14:textId="77777777" w:rsidR="006F543C" w:rsidRPr="006F543C" w:rsidRDefault="006F543C" w:rsidP="005C07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Take exit 134 for Cook St for 0.3 </w:t>
            </w:r>
            <w:proofErr w:type="gramStart"/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4EDFFE4F" w14:textId="77777777" w:rsidR="006F543C" w:rsidRPr="006F543C" w:rsidRDefault="006F543C" w:rsidP="006F543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22C01DB" w14:textId="77777777" w:rsidR="006F543C" w:rsidRPr="005C0788" w:rsidRDefault="006F543C" w:rsidP="006F543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C078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Cook St to Aztec Rd in Palm Desert</w:t>
            </w:r>
          </w:p>
          <w:p w14:paraId="10690CB1" w14:textId="77777777" w:rsidR="00017E88" w:rsidRDefault="00017E88" w:rsidP="005C07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DDB76B8" w14:textId="4EB4FD5F" w:rsidR="006F543C" w:rsidRDefault="006F543C" w:rsidP="005C07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left onto Cook St for 3.8 </w:t>
            </w:r>
            <w:proofErr w:type="gramStart"/>
            <w:r w:rsidRPr="006F543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2FE61D14" w14:textId="235750C3" w:rsidR="00017E88" w:rsidRPr="006F543C" w:rsidRDefault="005C0BBC" w:rsidP="005C0788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School is on the left </w:t>
            </w:r>
            <w:r w:rsidR="004640E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at Aztec Rd</w:t>
            </w:r>
          </w:p>
          <w:p w14:paraId="680C6651" w14:textId="77777777" w:rsidR="006F543C" w:rsidRPr="009A1428" w:rsidRDefault="006F543C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8300B" w:rsidRPr="009A1428" w14:paraId="4B60AF8B" w14:textId="77777777" w:rsidTr="0098300B">
        <w:trPr>
          <w:trHeight w:val="300"/>
        </w:trPr>
        <w:tc>
          <w:tcPr>
            <w:tcW w:w="622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5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35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8300B" w:rsidRPr="009A1428" w14:paraId="19B20F4D" w14:textId="77777777" w:rsidTr="0098300B">
        <w:trPr>
          <w:trHeight w:val="300"/>
        </w:trPr>
        <w:tc>
          <w:tcPr>
            <w:tcW w:w="6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3B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29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8300B" w:rsidRPr="009A1428" w14:paraId="68F308A6" w14:textId="77777777" w:rsidTr="0098300B">
        <w:trPr>
          <w:trHeight w:val="300"/>
        </w:trPr>
        <w:tc>
          <w:tcPr>
            <w:tcW w:w="6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D6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22C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8300B" w:rsidRPr="009A1428" w14:paraId="184A0C4F" w14:textId="77777777" w:rsidTr="0098300B">
        <w:trPr>
          <w:trHeight w:val="300"/>
        </w:trPr>
        <w:tc>
          <w:tcPr>
            <w:tcW w:w="6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D8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23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6ED24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498471FE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15F71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5AB5E535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0F26FBC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E"/>
    <w:rsid w:val="00017E88"/>
    <w:rsid w:val="00170F32"/>
    <w:rsid w:val="003F1BD9"/>
    <w:rsid w:val="004640E3"/>
    <w:rsid w:val="005C0788"/>
    <w:rsid w:val="005C0BBC"/>
    <w:rsid w:val="00606C4E"/>
    <w:rsid w:val="006F543C"/>
    <w:rsid w:val="00891E0C"/>
    <w:rsid w:val="0098300B"/>
    <w:rsid w:val="009A1428"/>
    <w:rsid w:val="00B64192"/>
    <w:rsid w:val="00C90C74"/>
    <w:rsid w:val="00E60037"/>
    <w:rsid w:val="00F0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8C27"/>
  <w15:chartTrackingRefBased/>
  <w15:docId w15:val="{428CCE42-E1E4-4C6C-948E-52C4F70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ichdrichd.github.io/BDFleet/7-3/s2h.pdf" TargetMode="External"/><Relationship Id="rId4" Type="http://schemas.openxmlformats.org/officeDocument/2006/relationships/hyperlink" Target="https://richdrichd.github.io/BDFle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12</cp:revision>
  <dcterms:created xsi:type="dcterms:W3CDTF">2023-06-23T02:45:00Z</dcterms:created>
  <dcterms:modified xsi:type="dcterms:W3CDTF">2023-07-03T21:01:00Z</dcterms:modified>
</cp:coreProperties>
</file>